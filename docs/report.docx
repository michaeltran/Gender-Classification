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AD5B1" w14:textId="77777777" w:rsidR="00F964F4" w:rsidRDefault="005F5291">
      <w:pPr>
        <w:pStyle w:val="ARTICLETITLE"/>
        <w:spacing w:after="120"/>
        <w:rPr>
          <w:color w:val="000000" w:themeColor="text1"/>
        </w:rPr>
      </w:pPr>
      <w:r>
        <w:rPr>
          <w:color w:val="000000"/>
        </w:rPr>
        <w:t>Gender Classification from Text</w:t>
      </w:r>
    </w:p>
    <w:p w14:paraId="40C4AC29" w14:textId="77777777" w:rsidR="003410C8" w:rsidRDefault="00E46310">
      <w:pPr>
        <w:pStyle w:val="AUTHOR"/>
        <w:spacing w:before="80" w:after="360"/>
        <w:rPr>
          <w:color w:val="000000"/>
          <w:sz w:val="24"/>
        </w:rPr>
      </w:pPr>
      <w:r>
        <w:rPr>
          <w:color w:val="000000"/>
        </w:rPr>
        <w:t xml:space="preserve">Michael Tran, </w:t>
      </w:r>
      <w:r w:rsidR="005F5291">
        <w:rPr>
          <w:color w:val="000000"/>
        </w:rPr>
        <w:t>Matthew Lai</w:t>
      </w:r>
    </w:p>
    <w:p w14:paraId="540D77F6" w14:textId="27D95CAD" w:rsidR="003410C8" w:rsidRDefault="003410C8">
      <w:pPr>
        <w:pStyle w:val="ABSTRACT"/>
        <w:rPr>
          <w:color w:val="000000"/>
        </w:rPr>
      </w:pPr>
      <w:r>
        <w:rPr>
          <w:b/>
          <w:color w:val="000000"/>
        </w:rPr>
        <w:t>Abstract</w:t>
      </w:r>
      <w:r>
        <w:rPr>
          <w:color w:val="000000"/>
        </w:rPr>
        <w:t>—</w:t>
      </w:r>
      <w:r w:rsidR="005F5291">
        <w:rPr>
          <w:color w:val="000000"/>
        </w:rPr>
        <w:t xml:space="preserve">The problem of automatically classifying the gender of a blog author has important applications in many commercial domains. Existing systems mainly use features such as words, word classes, and POS n-grams for classification learning. </w:t>
      </w:r>
      <w:r w:rsidR="000060C6">
        <w:rPr>
          <w:color w:val="000000"/>
        </w:rPr>
        <w:t>We leverage the solution presented</w:t>
      </w:r>
      <w:r w:rsidR="005755E9">
        <w:rPr>
          <w:color w:val="000000"/>
        </w:rPr>
        <w:t xml:space="preserve"> in the paper “Improving Gender Classification of Blog Authors”</w:t>
      </w:r>
      <w:r w:rsidR="000060C6">
        <w:rPr>
          <w:color w:val="000000"/>
        </w:rPr>
        <w:t xml:space="preserve"> by A. Mukherjee et al. </w:t>
      </w:r>
      <w:r w:rsidR="005755E9">
        <w:rPr>
          <w:color w:val="000000"/>
        </w:rPr>
        <w:t>[1] and implement POS Sequence Pattern Mining and Ensemble Feature Selection. We also propose a novel method named “</w:t>
      </w:r>
      <w:r w:rsidR="00394B69">
        <w:rPr>
          <w:color w:val="000000"/>
        </w:rPr>
        <w:t>S</w:t>
      </w:r>
      <w:r w:rsidR="005755E9">
        <w:rPr>
          <w:color w:val="000000"/>
        </w:rPr>
        <w:t xml:space="preserve">upervised </w:t>
      </w:r>
      <w:r w:rsidR="00394B69">
        <w:rPr>
          <w:color w:val="000000"/>
        </w:rPr>
        <w:t>S</w:t>
      </w:r>
      <w:r w:rsidR="005755E9">
        <w:rPr>
          <w:color w:val="000000"/>
        </w:rPr>
        <w:t>emi-</w:t>
      </w:r>
      <w:r w:rsidR="00394B69">
        <w:rPr>
          <w:color w:val="000000"/>
        </w:rPr>
        <w:t>S</w:t>
      </w:r>
      <w:r w:rsidR="005755E9">
        <w:rPr>
          <w:color w:val="000000"/>
        </w:rPr>
        <w:t>upervised” (SSS) learning that improves the classification accuracy.</w:t>
      </w:r>
    </w:p>
    <w:p w14:paraId="23BFF4C1" w14:textId="7526E4D1" w:rsidR="003410C8" w:rsidRDefault="003410C8">
      <w:pPr>
        <w:pStyle w:val="KEYWORD"/>
        <w:rPr>
          <w:color w:val="000000"/>
        </w:rPr>
      </w:pPr>
      <w:r>
        <w:rPr>
          <w:b/>
          <w:color w:val="000000"/>
        </w:rPr>
        <w:t>Index Terms</w:t>
      </w:r>
      <w:r>
        <w:rPr>
          <w:color w:val="000000"/>
        </w:rPr>
        <w:t>—</w:t>
      </w:r>
      <w:r w:rsidR="005755E9">
        <w:rPr>
          <w:color w:val="000000"/>
        </w:rPr>
        <w:t>Gender</w:t>
      </w:r>
      <w:r w:rsidR="00E46310">
        <w:rPr>
          <w:color w:val="000000"/>
        </w:rPr>
        <w:t xml:space="preserve">, </w:t>
      </w:r>
      <w:r w:rsidR="005755E9">
        <w:rPr>
          <w:color w:val="000000"/>
        </w:rPr>
        <w:t>Gender Classification</w:t>
      </w:r>
      <w:r w:rsidR="00E46310">
        <w:rPr>
          <w:color w:val="000000"/>
        </w:rPr>
        <w:t>,</w:t>
      </w:r>
      <w:r>
        <w:rPr>
          <w:color w:val="000000"/>
        </w:rPr>
        <w:t xml:space="preserve"> </w:t>
      </w:r>
      <w:r w:rsidR="005755E9">
        <w:rPr>
          <w:color w:val="000000"/>
        </w:rPr>
        <w:t>Supervised Semi-</w:t>
      </w:r>
      <w:r w:rsidR="00706446">
        <w:rPr>
          <w:color w:val="000000"/>
        </w:rPr>
        <w:t>S</w:t>
      </w:r>
      <w:r w:rsidR="005755E9">
        <w:rPr>
          <w:color w:val="000000"/>
        </w:rPr>
        <w:t>upervised Learning, POS Sequence Pattern Mining, Ensemble Feature Selection</w:t>
      </w:r>
      <w:r w:rsidR="00706446">
        <w:rPr>
          <w:color w:val="000000"/>
        </w:rPr>
        <w:t>, Feature Engineering, Feature Mining</w:t>
      </w:r>
    </w:p>
    <w:p w14:paraId="161D6888" w14:textId="43349C58" w:rsidR="003410C8" w:rsidRDefault="00181DB3" w:rsidP="00F964F4">
      <w:pPr>
        <w:pStyle w:val="CCCLINE"/>
        <w:framePr w:w="4631" w:wrap="notBeside" w:hAnchor="page" w:x="3551"/>
        <w:rPr>
          <w:color w:val="000000"/>
          <w:spacing w:val="0"/>
        </w:rPr>
      </w:pPr>
      <w:r>
        <w:rPr>
          <w:color w:val="000000"/>
          <w:spacing w:val="0"/>
        </w:rPr>
        <w:t>COSC 63</w:t>
      </w:r>
      <w:r w:rsidR="00770752">
        <w:rPr>
          <w:color w:val="000000"/>
          <w:spacing w:val="0"/>
        </w:rPr>
        <w:t>42</w:t>
      </w:r>
      <w:r>
        <w:rPr>
          <w:color w:val="000000"/>
          <w:spacing w:val="0"/>
        </w:rPr>
        <w:t xml:space="preserve"> – </w:t>
      </w:r>
      <w:r w:rsidR="00770752">
        <w:rPr>
          <w:color w:val="000000"/>
          <w:spacing w:val="0"/>
        </w:rPr>
        <w:t>Machine Learning</w:t>
      </w:r>
    </w:p>
    <w:p w14:paraId="013FE9C6"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BF80588"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4F8F984" w14:textId="369382F9" w:rsidR="003410C8" w:rsidRPr="00DE2722" w:rsidRDefault="0082064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0FF9B4B4" w14:textId="4B08773B" w:rsidR="00D67180" w:rsidRDefault="00820648" w:rsidP="00820648">
      <w:pPr>
        <w:pStyle w:val="PARAGRAPH"/>
        <w:ind w:firstLine="0"/>
      </w:pPr>
      <w:r>
        <w:t xml:space="preserve">eblogs, commonly known as </w:t>
      </w:r>
      <w:r w:rsidR="000E7541">
        <w:t>blogs</w:t>
      </w:r>
      <w:r>
        <w:t>, contain informal writings</w:t>
      </w:r>
      <w:r w:rsidR="000E7541">
        <w:t xml:space="preserve"> of personal diaries</w:t>
      </w:r>
      <w:r>
        <w:t xml:space="preserve">. In the recent world, many companies </w:t>
      </w:r>
      <w:r w:rsidR="000E7541">
        <w:t xml:space="preserve">leverage information from blogs to gain market intelligence which can be </w:t>
      </w:r>
      <w:proofErr w:type="spellStart"/>
      <w:r w:rsidR="000E7541">
        <w:t>exploted</w:t>
      </w:r>
      <w:proofErr w:type="spellEnd"/>
      <w:r w:rsidR="000E7541">
        <w:t xml:space="preserve"> in targeted advertising and also product development. Knowing the gender of a blog author specifically, allows companies to know what products and services are disliked by men and women. It can</w:t>
      </w:r>
      <w:r w:rsidR="00D906E4">
        <w:t xml:space="preserve"> also</w:t>
      </w:r>
      <w:r w:rsidR="000E7541">
        <w:t xml:space="preserve"> help companies find what topics or products </w:t>
      </w:r>
      <w:r w:rsidR="00D906E4">
        <w:t xml:space="preserve">that </w:t>
      </w:r>
      <w:r w:rsidR="000E7541">
        <w:t xml:space="preserve">are most talked about by </w:t>
      </w:r>
      <w:r w:rsidR="00651CBD">
        <w:t>a gender</w:t>
      </w:r>
      <w:r w:rsidR="000E7541">
        <w:t>. This information could be crucial to help companies improve their products and in turn make more profit.</w:t>
      </w:r>
    </w:p>
    <w:p w14:paraId="1DC3101C" w14:textId="4D2DE14B" w:rsidR="00792563" w:rsidRDefault="00792563" w:rsidP="00AC267E">
      <w:pPr>
        <w:pStyle w:val="PARAGRAPH"/>
        <w:ind w:firstLine="245"/>
      </w:pPr>
      <w:r>
        <w:t>Making gender classification from blogs is harder than making gender classification from essays, news, or papers. This is due to the fact that people don’t usually use formal sentences, correct grammar,</w:t>
      </w:r>
      <w:r w:rsidR="00D66090">
        <w:t xml:space="preserve"> abbreviations,</w:t>
      </w:r>
      <w:r>
        <w:t xml:space="preserve"> and </w:t>
      </w:r>
      <w:r w:rsidR="00D66090">
        <w:t xml:space="preserve">correct </w:t>
      </w:r>
      <w:r>
        <w:t>spelling when they are writing blogs.</w:t>
      </w:r>
      <w:r w:rsidR="00D66090">
        <w:t xml:space="preserve"> Blogs will also contain slang words and phrases which is not typically seen in other texts.</w:t>
      </w:r>
      <w:r>
        <w:t xml:space="preserve"> In general, blogs are not as long and constructed as essays.</w:t>
      </w:r>
      <w:r w:rsidR="00D66090">
        <w:t xml:space="preserve"> Blogs are typically short, and unstructured, and consist of mostly informal sentences. Due to these reasons, we can see why gender classification of blog posts is such a harder problem than gender classification of traditional formal text.</w:t>
      </w:r>
    </w:p>
    <w:p w14:paraId="7428DDBF" w14:textId="25B201C6" w:rsidR="002F56FC" w:rsidRDefault="002F56FC" w:rsidP="00782C13">
      <w:pPr>
        <w:pStyle w:val="PARAGRAPH"/>
        <w:ind w:firstLine="245"/>
      </w:pPr>
      <w:r w:rsidRPr="002F56FC">
        <w:t>A. Halevy</w:t>
      </w:r>
      <w:r>
        <w:t xml:space="preserve"> et al. [</w:t>
      </w:r>
      <w:r w:rsidR="00FF0034">
        <w:t>2</w:t>
      </w:r>
      <w:r>
        <w:t xml:space="preserve">] argues that introducing more data for some tasks could prove to have a positive effect on classifiers. Adding additional data can </w:t>
      </w:r>
      <w:r w:rsidR="001122D8">
        <w:t>increase the</w:t>
      </w:r>
      <w:r>
        <w:t xml:space="preserve"> accuracy to a certain point, but also have diminishing value</w:t>
      </w:r>
      <w:r w:rsidR="001122D8">
        <w:t xml:space="preserve">s or detrimental values at a certain point.  </w:t>
      </w:r>
      <w:r w:rsidR="00646E93">
        <w:t>We propose a novel method named “Supervised Semi-Supervised” learning where we attempt to leverage additional blog data to increase the classification accuracy</w:t>
      </w:r>
      <w:r w:rsidR="000E06C4">
        <w:t xml:space="preserve"> without overfitting.</w:t>
      </w:r>
    </w:p>
    <w:p w14:paraId="29C84B7C" w14:textId="38FAC925" w:rsidR="00CE014C" w:rsidRDefault="00CE014C" w:rsidP="00782C13">
      <w:pPr>
        <w:pStyle w:val="PARAGRAPH"/>
        <w:ind w:firstLine="245"/>
      </w:pPr>
      <w:r>
        <w:t>Our experimental results are based on two different blog datasets. For this paper, we name them Dataset 1 and Dataset 2.</w:t>
      </w:r>
    </w:p>
    <w:p w14:paraId="257754CA" w14:textId="4E2D6C0F" w:rsidR="00CE014C" w:rsidRDefault="00CE014C" w:rsidP="00CE014C">
      <w:pPr>
        <w:pStyle w:val="PARAGRAPH"/>
        <w:numPr>
          <w:ilvl w:val="0"/>
          <w:numId w:val="43"/>
        </w:numPr>
      </w:pPr>
      <w:r>
        <w:t xml:space="preserve">Dataset 1: </w:t>
      </w:r>
      <w:r w:rsidR="00AB19FB">
        <w:t>Real life blog data set collected from a large number of blog hosting sites. This dataset was used in Mukherjee et al. [1]</w:t>
      </w:r>
      <w:r w:rsidR="001B04A3">
        <w:t xml:space="preserve"> [8]</w:t>
      </w:r>
    </w:p>
    <w:p w14:paraId="42131993" w14:textId="1455475C" w:rsidR="00AB19FB" w:rsidRDefault="00AB19FB" w:rsidP="00CE014C">
      <w:pPr>
        <w:pStyle w:val="PARAGRAPH"/>
        <w:numPr>
          <w:ilvl w:val="0"/>
          <w:numId w:val="43"/>
        </w:numPr>
      </w:pPr>
      <w:r>
        <w:t xml:space="preserve">Dataset 2: Blog Authorship Corpus – consists of the collected posts of 19,320 bloggers gathered from blogger.com in August 2004. The corpus incorporates a total of 681,288 posts and over 140 </w:t>
      </w:r>
      <w:r>
        <w:t>million words – or approximately 35 posts and 7250 words per person.</w:t>
      </w:r>
      <w:r w:rsidR="001B04A3">
        <w:t xml:space="preserve"> [9]</w:t>
      </w:r>
      <w:r w:rsidR="000B09C9">
        <w:t xml:space="preserve"> In our experiments, we extract the first 17443 blog posts from this dataset.</w:t>
      </w:r>
    </w:p>
    <w:p w14:paraId="4B60DD3E" w14:textId="5A35CED2" w:rsidR="00AB19FB" w:rsidRPr="00586B84" w:rsidRDefault="001B04A3" w:rsidP="00AB19FB">
      <w:pPr>
        <w:pStyle w:val="PARAGRAPH"/>
      </w:pPr>
      <w:r>
        <w:t xml:space="preserve">In this paper, </w:t>
      </w:r>
      <w:r w:rsidR="00AB19FB">
        <w:t xml:space="preserve">Dataset 1 is </w:t>
      </w:r>
      <w:r>
        <w:t xml:space="preserve">considered </w:t>
      </w:r>
      <w:r w:rsidR="00AB19FB">
        <w:t>our “base” dataset and Dataset 2 is our additional dataset that we will add-on to Dataset 1.</w:t>
      </w:r>
    </w:p>
    <w:p w14:paraId="72AA33C1" w14:textId="63583F1A" w:rsidR="00F52832" w:rsidRDefault="003410C8" w:rsidP="00F52832">
      <w:pPr>
        <w:pStyle w:val="Heading1"/>
        <w:rPr>
          <w:color w:val="000000"/>
        </w:rPr>
      </w:pPr>
      <w:r>
        <w:rPr>
          <w:color w:val="000000"/>
        </w:rPr>
        <w:t>2</w:t>
      </w:r>
      <w:r>
        <w:rPr>
          <w:color w:val="000000"/>
        </w:rPr>
        <w:tab/>
      </w:r>
      <w:r w:rsidR="002E4AB0">
        <w:rPr>
          <w:color w:val="000000"/>
        </w:rPr>
        <w:t>Related Work</w:t>
      </w:r>
    </w:p>
    <w:p w14:paraId="3F35FB66" w14:textId="4F49E26A" w:rsidR="008F6FA9" w:rsidRDefault="00A83C86" w:rsidP="002E4AB0">
      <w:pPr>
        <w:pStyle w:val="PARAGRAPHnoindent"/>
      </w:pPr>
      <w:r>
        <w:t>There have been several of papers on gender classification of blogs.</w:t>
      </w:r>
      <w:r w:rsidR="00210831">
        <w:t xml:space="preserve"> [</w:t>
      </w:r>
      <w:r w:rsidR="00FF0034">
        <w:t>3</w:t>
      </w:r>
      <w:r w:rsidR="00210831">
        <w:t>] [</w:t>
      </w:r>
      <w:r w:rsidR="00FF0034">
        <w:t>4</w:t>
      </w:r>
      <w:r w:rsidR="00210831">
        <w:t>] [</w:t>
      </w:r>
      <w:r w:rsidR="00FF0034">
        <w:t>5</w:t>
      </w:r>
      <w:r w:rsidR="00210831">
        <w:t>]</w:t>
      </w:r>
      <w:r w:rsidR="00F078C6">
        <w:t xml:space="preserve"> [</w:t>
      </w:r>
      <w:r w:rsidR="00FF0034">
        <w:t>6</w:t>
      </w:r>
      <w:r w:rsidR="00F078C6">
        <w:t>]</w:t>
      </w:r>
      <w:r>
        <w:t xml:space="preserve"> They used features like function/content words, POS tag features, word classes, content word classes, results of dictionary-based content analysis, POS unigrams, and personality types to capture stylistic behavior of authors’ writings for classifying gender.</w:t>
      </w:r>
    </w:p>
    <w:p w14:paraId="6F14D734" w14:textId="3CDCA170" w:rsidR="00F52832" w:rsidRDefault="00F078C6" w:rsidP="00782C13">
      <w:pPr>
        <w:pStyle w:val="PARAGRAPHnoindent"/>
        <w:ind w:firstLine="245"/>
      </w:pPr>
      <w:r>
        <w:t>However, these wor</w:t>
      </w:r>
      <w:r w:rsidR="00394B69">
        <w:t>k</w:t>
      </w:r>
      <w:r>
        <w:t>s use only one or a subset of the</w:t>
      </w:r>
      <w:r w:rsidR="00CC2880">
        <w:t>se</w:t>
      </w:r>
      <w:r>
        <w:t xml:space="preserve"> classes of features. </w:t>
      </w:r>
      <w:r w:rsidR="002E4AB0">
        <w:t>Mukherjee</w:t>
      </w:r>
      <w:r w:rsidR="00CD08F1">
        <w:t xml:space="preserve"> et Al.</w:t>
      </w:r>
      <w:r w:rsidR="00080132">
        <w:t xml:space="preserve"> [1]</w:t>
      </w:r>
      <w:r w:rsidR="00CD08F1">
        <w:t xml:space="preserve"> </w:t>
      </w:r>
      <w:r w:rsidR="00675BC6">
        <w:t>p</w:t>
      </w:r>
      <w:r w:rsidR="00CD08F1">
        <w:t>roposes a</w:t>
      </w:r>
      <w:r w:rsidR="00A60B37">
        <w:t xml:space="preserve"> solution to use all of these features. They propose a</w:t>
      </w:r>
      <w:r w:rsidR="00CD08F1">
        <w:t xml:space="preserve"> </w:t>
      </w:r>
      <w:r>
        <w:t>POS sequence pattern mining</w:t>
      </w:r>
      <w:r w:rsidR="00A60B37">
        <w:t xml:space="preserve"> algorithm and an ensemble feature selection algorithm that improves gender classification accuracy from previous methods significantly.</w:t>
      </w:r>
    </w:p>
    <w:p w14:paraId="095290B4" w14:textId="082BBA2A" w:rsidR="00770752" w:rsidRDefault="00770752" w:rsidP="00770752">
      <w:pPr>
        <w:pStyle w:val="Heading1"/>
        <w:rPr>
          <w:rStyle w:val="Figurereferenceto"/>
          <w:color w:val="000000"/>
        </w:rPr>
      </w:pPr>
      <w:r>
        <w:rPr>
          <w:rStyle w:val="Figurereferenceto"/>
          <w:color w:val="000000"/>
        </w:rPr>
        <w:t>3</w:t>
      </w:r>
      <w:r>
        <w:rPr>
          <w:rStyle w:val="Figurereferenceto"/>
          <w:color w:val="000000"/>
        </w:rPr>
        <w:tab/>
        <w:t>Feature Engineering and Mining</w:t>
      </w:r>
    </w:p>
    <w:p w14:paraId="10917FE1" w14:textId="79553631" w:rsidR="00246543" w:rsidRDefault="00246543" w:rsidP="00246543">
      <w:pPr>
        <w:pStyle w:val="PARAGRAPHnoindent"/>
      </w:pPr>
      <w:r>
        <w:t>Before continuing, we note that</w:t>
      </w:r>
      <w:r w:rsidR="003B07DF">
        <w:t xml:space="preserve"> the</w:t>
      </w:r>
      <w:r>
        <w:t xml:space="preserve"> blog posts</w:t>
      </w:r>
      <w:r w:rsidR="003B07DF">
        <w:t xml:space="preserve"> in the data sets</w:t>
      </w:r>
      <w:r>
        <w:t xml:space="preserve"> were seen to have </w:t>
      </w:r>
      <w:r w:rsidR="00867118">
        <w:t xml:space="preserve">inconsistent </w:t>
      </w:r>
      <w:proofErr w:type="spellStart"/>
      <w:r w:rsidR="00867118">
        <w:t>puntuactions</w:t>
      </w:r>
      <w:proofErr w:type="spellEnd"/>
      <w:r w:rsidR="00867118">
        <w:t>.</w:t>
      </w:r>
      <w:r w:rsidR="003B07DF">
        <w:t xml:space="preserve"> So as a preprocessing step, we apply punctuation normalization to ensure that punctuation remains consistent throughout all blog samples. For example, we change the </w:t>
      </w:r>
      <w:proofErr w:type="spellStart"/>
      <w:r w:rsidR="003B07DF">
        <w:t>unicode</w:t>
      </w:r>
      <w:proofErr w:type="spellEnd"/>
      <w:r w:rsidR="003B07DF">
        <w:t xml:space="preserve"> double quote [</w:t>
      </w:r>
      <w:r w:rsidR="003B07DF" w:rsidRPr="003B07DF">
        <w:t>“</w:t>
      </w:r>
      <w:r w:rsidR="003B07DF">
        <w:t>] to</w:t>
      </w:r>
      <w:r w:rsidR="0057556C">
        <w:t xml:space="preserve"> the</w:t>
      </w:r>
      <w:r w:rsidR="003B07DF">
        <w:t xml:space="preserve"> utf-8 double quote ["]</w:t>
      </w:r>
      <w:r w:rsidR="0057556C">
        <w:t xml:space="preserve"> and we change the </w:t>
      </w:r>
      <w:proofErr w:type="spellStart"/>
      <w:r w:rsidR="0057556C">
        <w:t>unicode</w:t>
      </w:r>
      <w:proofErr w:type="spellEnd"/>
      <w:r w:rsidR="0057556C">
        <w:t xml:space="preserve"> single quote [</w:t>
      </w:r>
      <w:r w:rsidR="0057556C" w:rsidRPr="0057556C">
        <w:t>‘</w:t>
      </w:r>
      <w:r w:rsidR="0057556C">
        <w:t>] to the utf-8 single quote ['].</w:t>
      </w:r>
    </w:p>
    <w:p w14:paraId="3AD9B8EF" w14:textId="77777777" w:rsidR="00246543" w:rsidRPr="00246543" w:rsidRDefault="00246543" w:rsidP="00246543">
      <w:pPr>
        <w:pStyle w:val="PARAGRAPH"/>
      </w:pPr>
    </w:p>
    <w:p w14:paraId="2AA27131" w14:textId="3F41C589" w:rsidR="00770752" w:rsidRDefault="00770752" w:rsidP="00770752">
      <w:pPr>
        <w:pStyle w:val="Heading2"/>
        <w:spacing w:before="0"/>
        <w:rPr>
          <w:color w:val="000000"/>
        </w:rPr>
      </w:pPr>
      <w:r>
        <w:rPr>
          <w:color w:val="000000"/>
        </w:rPr>
        <w:t>3.1 F-measure</w:t>
      </w:r>
    </w:p>
    <w:p w14:paraId="5C313FC3" w14:textId="60DF952C" w:rsidR="006E54EC" w:rsidRDefault="00E430B6" w:rsidP="006003ED">
      <w:pPr>
        <w:pStyle w:val="PARAGRAPH"/>
        <w:ind w:firstLine="0"/>
      </w:pPr>
      <w:r>
        <w:t>F-measure is</w:t>
      </w:r>
      <w:r w:rsidR="00772344">
        <w:t xml:space="preserve"> a unitary measure</w:t>
      </w:r>
      <w:r>
        <w:t xml:space="preserve"> used to measure a text’s relative contextuality (implicitness), as opposed to its formality (explicitness).</w:t>
      </w:r>
      <w:r w:rsidR="00772344">
        <w:t xml:space="preserve"> Contextuality and formality can be captured by certain parts of speech. A lower score of F-measure indicates contextuality, which means a greater relative use of pronouns, verbs, adverbs, and interjec</w:t>
      </w:r>
      <w:r w:rsidR="00772344">
        <w:lastRenderedPageBreak/>
        <w:t xml:space="preserve">tions. A higher F-measure indicates formality, which means a greater relative use of nouns, adjectives, prepositions, and articles. </w:t>
      </w:r>
      <w:r w:rsidR="00417D5C">
        <w:t>F-measure is defined by the following formula:</w:t>
      </w:r>
    </w:p>
    <w:p w14:paraId="7D993C2D" w14:textId="22A8CD5B" w:rsidR="00417D5C" w:rsidRDefault="00417D5C" w:rsidP="00782C13">
      <w:pPr>
        <w:pStyle w:val="PARAGRAPH"/>
        <w:ind w:firstLine="245"/>
        <w:jc w:val="right"/>
      </w:pPr>
      <m:oMath>
        <m:r>
          <w:rPr>
            <w:rFonts w:ascii="Cambria Math" w:hAnsi="Cambria Math"/>
          </w:rPr>
          <m:t>F=0.5*[</m:t>
        </m:r>
        <m:d>
          <m:dPr>
            <m:ctrlPr>
              <w:rPr>
                <w:rFonts w:ascii="Cambria Math" w:hAnsi="Cambria Math"/>
                <w:i/>
              </w:rPr>
            </m:ctrlPr>
          </m:dPr>
          <m:e>
            <m:r>
              <w:rPr>
                <w:rFonts w:ascii="Cambria Math" w:hAnsi="Cambria Math"/>
              </w:rPr>
              <m:t>freq.noun+freq.adj+freq.prep+freq.art</m:t>
            </m:r>
          </m:e>
        </m:d>
        <m:r>
          <w:rPr>
            <w:rFonts w:ascii="Cambria Math" w:hAnsi="Cambria Math"/>
          </w:rPr>
          <m:t>-</m:t>
        </m:r>
        <m:d>
          <m:dPr>
            <m:ctrlPr>
              <w:rPr>
                <w:rFonts w:ascii="Cambria Math" w:hAnsi="Cambria Math"/>
                <w:i/>
              </w:rPr>
            </m:ctrlPr>
          </m:dPr>
          <m:e>
            <m:r>
              <w:rPr>
                <w:rFonts w:ascii="Cambria Math" w:hAnsi="Cambria Math"/>
              </w:rPr>
              <m:t>freq.pron+freq.verb+freq.adv+freq.int</m:t>
            </m:r>
          </m:e>
        </m:d>
        <m:r>
          <w:rPr>
            <w:rFonts w:ascii="Cambria Math" w:hAnsi="Cambria Math"/>
          </w:rPr>
          <m:t>+100]</m:t>
        </m:r>
      </m:oMath>
      <w:r>
        <w:t xml:space="preserve"> </w:t>
      </w:r>
    </w:p>
    <w:p w14:paraId="0D90C5F4" w14:textId="6DF9C828" w:rsidR="00675BC6" w:rsidRDefault="00782C13" w:rsidP="00675BC6">
      <w:pPr>
        <w:pStyle w:val="PARAGRAPH"/>
      </w:pPr>
      <w:r>
        <w:t>We use F-measure as one of our features. Males commonly get a higher score because they prefer a more formal style when writing blogs, whereas females get a lower score because they prefer a more contextual style when writing blogs.</w:t>
      </w:r>
    </w:p>
    <w:p w14:paraId="22808F82" w14:textId="77777777" w:rsidR="00867E5F" w:rsidRDefault="00867E5F" w:rsidP="00675BC6">
      <w:pPr>
        <w:pStyle w:val="PARAGRAPH"/>
      </w:pPr>
    </w:p>
    <w:p w14:paraId="5F6AD013" w14:textId="7ADCA416" w:rsidR="00867E5F" w:rsidRPr="00867E5F" w:rsidRDefault="00867E5F" w:rsidP="00867E5F">
      <w:pPr>
        <w:pStyle w:val="Heading2"/>
        <w:spacing w:before="0"/>
        <w:rPr>
          <w:color w:val="000000"/>
        </w:rPr>
      </w:pPr>
      <w:r>
        <w:rPr>
          <w:color w:val="000000"/>
        </w:rPr>
        <w:t>3.2 Stylistic Features</w:t>
      </w:r>
    </w:p>
    <w:p w14:paraId="34B207FF" w14:textId="58E93342" w:rsidR="00867E5F" w:rsidRDefault="00867E5F" w:rsidP="00CB7FA4">
      <w:pPr>
        <w:pStyle w:val="PARAGRAPH"/>
        <w:ind w:firstLine="0"/>
      </w:pPr>
      <w:r>
        <w:t>These are features that capture people’s writing styles. The style of writing is typically captured by three types of features: part of speech, words, and blog words. POS Sequence Pattern Mining covers part of speech so we focus on words and blog words for this section.</w:t>
      </w:r>
    </w:p>
    <w:p w14:paraId="3C63AAEA" w14:textId="14CC3BC6" w:rsidR="00867E5F" w:rsidRDefault="00867E5F" w:rsidP="00675BC6">
      <w:pPr>
        <w:pStyle w:val="PARAGRAPH"/>
      </w:pPr>
      <w:r>
        <w:t xml:space="preserve">We extract two different types of tokenized text from the same </w:t>
      </w:r>
      <w:r w:rsidR="00774175">
        <w:t>blog text</w:t>
      </w:r>
      <w:r>
        <w:t>.</w:t>
      </w:r>
    </w:p>
    <w:p w14:paraId="7A1DE3E8" w14:textId="69BE8B74" w:rsidR="00774175" w:rsidRDefault="00774175" w:rsidP="00774175">
      <w:pPr>
        <w:pStyle w:val="PARAGRAPH"/>
        <w:numPr>
          <w:ilvl w:val="0"/>
          <w:numId w:val="42"/>
        </w:numPr>
      </w:pPr>
      <w:r>
        <w:t xml:space="preserve">Tokenized Text 1: </w:t>
      </w:r>
      <w:proofErr w:type="spellStart"/>
      <w:r w:rsidR="003B39C5">
        <w:t>stopwords</w:t>
      </w:r>
      <w:proofErr w:type="spellEnd"/>
      <w:r w:rsidR="003B39C5">
        <w:t xml:space="preserve"> are </w:t>
      </w:r>
      <w:r w:rsidR="009B180E">
        <w:t>removed</w:t>
      </w:r>
      <w:r w:rsidR="003B39C5">
        <w:t xml:space="preserve"> from the text and then the remaining text is lemmatized. (Grouping together the inflected forms of a word.)</w:t>
      </w:r>
      <w:r w:rsidR="00510F8C">
        <w:t xml:space="preserve"> The resultant words are then vectorized using 1-grams.</w:t>
      </w:r>
    </w:p>
    <w:p w14:paraId="4CA2BDFE" w14:textId="4CF662B3" w:rsidR="005450B9" w:rsidRDefault="003B39C5" w:rsidP="005450B9">
      <w:pPr>
        <w:pStyle w:val="PARAGRAPH"/>
        <w:numPr>
          <w:ilvl w:val="0"/>
          <w:numId w:val="42"/>
        </w:numPr>
      </w:pPr>
      <w:r>
        <w:t>Tokenized Text 2: the text is simply tokenized using a widely known NLP tool called NLTK. [</w:t>
      </w:r>
      <w:r w:rsidR="00BC19F3">
        <w:t>7</w:t>
      </w:r>
      <w:r>
        <w:t>]</w:t>
      </w:r>
      <w:r w:rsidR="00510F8C">
        <w:t xml:space="preserve"> The resultant words are then vectorized using 2, 3-grams.</w:t>
      </w:r>
      <w:bookmarkStart w:id="0" w:name="_Hlk8046988"/>
    </w:p>
    <w:p w14:paraId="23354C1D" w14:textId="2FA5C858" w:rsidR="0007707B" w:rsidRDefault="0007707B" w:rsidP="0007707B">
      <w:pPr>
        <w:pStyle w:val="PARAGRAPH"/>
      </w:pPr>
      <w:r>
        <w:t xml:space="preserve">We also extract </w:t>
      </w:r>
      <w:r w:rsidR="00177B89">
        <w:t>the word counts of each blog post and use it as a feature.</w:t>
      </w:r>
    </w:p>
    <w:p w14:paraId="05740980" w14:textId="77777777" w:rsidR="005450B9" w:rsidRPr="005450B9" w:rsidRDefault="005450B9" w:rsidP="005450B9">
      <w:pPr>
        <w:pStyle w:val="PARAGRAPH"/>
      </w:pPr>
    </w:p>
    <w:p w14:paraId="65CCE932" w14:textId="4A62665C" w:rsidR="005450B9" w:rsidRPr="00867E5F" w:rsidRDefault="005450B9" w:rsidP="005450B9">
      <w:pPr>
        <w:pStyle w:val="Heading2"/>
        <w:spacing w:before="0"/>
        <w:rPr>
          <w:color w:val="000000"/>
        </w:rPr>
      </w:pPr>
      <w:r>
        <w:rPr>
          <w:color w:val="000000"/>
        </w:rPr>
        <w:t>3.</w:t>
      </w:r>
      <w:r w:rsidR="00F52C68">
        <w:rPr>
          <w:color w:val="000000"/>
        </w:rPr>
        <w:t>3</w:t>
      </w:r>
      <w:r>
        <w:rPr>
          <w:color w:val="000000"/>
        </w:rPr>
        <w:t xml:space="preserve"> Gender Preferential Features</w:t>
      </w:r>
    </w:p>
    <w:p w14:paraId="1CFC698B" w14:textId="3EAE951F" w:rsidR="006120F7" w:rsidRDefault="00CB7FA4" w:rsidP="00F33631">
      <w:pPr>
        <w:pStyle w:val="PARAGRAPHnoindent"/>
      </w:pPr>
      <w:r>
        <w:t>These features consist of a set of signals from language that have been shown to belong more to either females or males.</w:t>
      </w:r>
      <w:r w:rsidR="0063018F">
        <w:t xml:space="preserve"> Women tend to use signals that make more frequent use of emotionally intensive adverbs and adjectives like “so”, “terribly”, “awfully”, “dreadfully”. On the other hand, men</w:t>
      </w:r>
      <w:r w:rsidR="00C55603">
        <w:t>’s conversational patterns express “independence”. In brief, the language expressed by men are more proactive while the language used by females is more reactive.</w:t>
      </w:r>
      <w:r w:rsidR="00E33360">
        <w:t xml:space="preserve"> We use GPF as features and</w:t>
      </w:r>
      <w:r w:rsidR="00C55603">
        <w:t xml:space="preserve"> Table 1 shows the </w:t>
      </w:r>
      <w:r w:rsidR="00221841">
        <w:t>feature assignments.</w:t>
      </w:r>
    </w:p>
    <w:p w14:paraId="4A9B8C78" w14:textId="77777777" w:rsidR="00F33631" w:rsidRPr="00F33631" w:rsidRDefault="00F33631" w:rsidP="00F33631">
      <w:pPr>
        <w:pStyle w:val="PARAGRAPH"/>
      </w:pPr>
    </w:p>
    <w:tbl>
      <w:tblPr>
        <w:tblStyle w:val="TableGrid"/>
        <w:tblW w:w="0" w:type="auto"/>
        <w:tblLook w:val="04A0" w:firstRow="1" w:lastRow="0" w:firstColumn="1" w:lastColumn="0" w:noHBand="0" w:noVBand="1"/>
      </w:tblPr>
      <w:tblGrid>
        <w:gridCol w:w="1098"/>
        <w:gridCol w:w="4005"/>
      </w:tblGrid>
      <w:tr w:rsidR="00FF7D02" w14:paraId="3C43432D" w14:textId="77777777" w:rsidTr="005A62B7">
        <w:tc>
          <w:tcPr>
            <w:tcW w:w="1098" w:type="dxa"/>
          </w:tcPr>
          <w:p w14:paraId="5550C4CA" w14:textId="77777777" w:rsidR="00FF7D02" w:rsidRDefault="00FF7D02" w:rsidP="00221841">
            <w:pPr>
              <w:pStyle w:val="PARAGRAPH"/>
              <w:ind w:firstLine="0"/>
            </w:pPr>
            <w:r>
              <w:t>f1</w:t>
            </w:r>
          </w:p>
        </w:tc>
        <w:tc>
          <w:tcPr>
            <w:tcW w:w="4005" w:type="dxa"/>
          </w:tcPr>
          <w:p w14:paraId="169A65E2" w14:textId="78316BEE" w:rsidR="00FF7D02" w:rsidRPr="005A62B7" w:rsidRDefault="005A62B7" w:rsidP="00221841">
            <w:pPr>
              <w:pStyle w:val="PARAGRAPH"/>
              <w:ind w:firstLine="0"/>
              <w:rPr>
                <w:i/>
              </w:rPr>
            </w:pPr>
            <w:r>
              <w:t xml:space="preserve">Words ending with </w:t>
            </w:r>
            <w:r>
              <w:rPr>
                <w:i/>
              </w:rPr>
              <w:t>able</w:t>
            </w:r>
          </w:p>
        </w:tc>
      </w:tr>
      <w:tr w:rsidR="00FF7D02" w14:paraId="79DFAA2F" w14:textId="77777777" w:rsidTr="005A62B7">
        <w:tc>
          <w:tcPr>
            <w:tcW w:w="1098" w:type="dxa"/>
          </w:tcPr>
          <w:p w14:paraId="7B74F866" w14:textId="63C19D7A" w:rsidR="00FF7D02" w:rsidRDefault="00FF7D02" w:rsidP="00221841">
            <w:pPr>
              <w:pStyle w:val="PARAGRAPH"/>
              <w:ind w:firstLine="0"/>
            </w:pPr>
            <w:r>
              <w:t>f2</w:t>
            </w:r>
          </w:p>
        </w:tc>
        <w:tc>
          <w:tcPr>
            <w:tcW w:w="4005" w:type="dxa"/>
          </w:tcPr>
          <w:p w14:paraId="516A6634" w14:textId="6E118041" w:rsidR="00FF7D02" w:rsidRPr="005A62B7" w:rsidRDefault="005A62B7" w:rsidP="00221841">
            <w:pPr>
              <w:pStyle w:val="PARAGRAPH"/>
              <w:ind w:firstLine="0"/>
              <w:rPr>
                <w:i/>
              </w:rPr>
            </w:pPr>
            <w:r>
              <w:t xml:space="preserve">Words ending with </w:t>
            </w:r>
            <w:r>
              <w:rPr>
                <w:i/>
              </w:rPr>
              <w:t>al</w:t>
            </w:r>
          </w:p>
        </w:tc>
      </w:tr>
      <w:tr w:rsidR="00FF7D02" w14:paraId="17531A24" w14:textId="77777777" w:rsidTr="005A62B7">
        <w:tc>
          <w:tcPr>
            <w:tcW w:w="1098" w:type="dxa"/>
          </w:tcPr>
          <w:p w14:paraId="1490D05A" w14:textId="25ABDCBC" w:rsidR="00FF7D02" w:rsidRDefault="00FF7D02" w:rsidP="00221841">
            <w:pPr>
              <w:pStyle w:val="PARAGRAPH"/>
              <w:ind w:firstLine="0"/>
            </w:pPr>
            <w:r>
              <w:t>f3</w:t>
            </w:r>
          </w:p>
        </w:tc>
        <w:tc>
          <w:tcPr>
            <w:tcW w:w="4005" w:type="dxa"/>
          </w:tcPr>
          <w:p w14:paraId="1295C92A" w14:textId="2BB7FA0F" w:rsidR="00FF7D02" w:rsidRPr="005A62B7" w:rsidRDefault="005A62B7" w:rsidP="00221841">
            <w:pPr>
              <w:pStyle w:val="PARAGRAPH"/>
              <w:ind w:firstLine="0"/>
              <w:rPr>
                <w:i/>
              </w:rPr>
            </w:pPr>
            <w:r>
              <w:t xml:space="preserve">Words ending with </w:t>
            </w:r>
            <w:proofErr w:type="spellStart"/>
            <w:r>
              <w:rPr>
                <w:i/>
              </w:rPr>
              <w:t>ful</w:t>
            </w:r>
            <w:proofErr w:type="spellEnd"/>
          </w:p>
        </w:tc>
      </w:tr>
      <w:tr w:rsidR="00FF7D02" w14:paraId="63CCDAE6" w14:textId="77777777" w:rsidTr="005A62B7">
        <w:tc>
          <w:tcPr>
            <w:tcW w:w="1098" w:type="dxa"/>
          </w:tcPr>
          <w:p w14:paraId="6A1E8E4C" w14:textId="093F2068" w:rsidR="00FF7D02" w:rsidRDefault="00FF7D02" w:rsidP="00221841">
            <w:pPr>
              <w:pStyle w:val="PARAGRAPH"/>
              <w:ind w:firstLine="0"/>
            </w:pPr>
            <w:r>
              <w:t>f4</w:t>
            </w:r>
          </w:p>
        </w:tc>
        <w:tc>
          <w:tcPr>
            <w:tcW w:w="4005" w:type="dxa"/>
          </w:tcPr>
          <w:p w14:paraId="3145F4CB" w14:textId="6286F65A" w:rsidR="00FF7D02" w:rsidRPr="005A62B7" w:rsidRDefault="005A62B7" w:rsidP="00221841">
            <w:pPr>
              <w:pStyle w:val="PARAGRAPH"/>
              <w:ind w:firstLine="0"/>
              <w:rPr>
                <w:i/>
              </w:rPr>
            </w:pPr>
            <w:r>
              <w:t xml:space="preserve">Words ending with </w:t>
            </w:r>
            <w:proofErr w:type="spellStart"/>
            <w:r>
              <w:rPr>
                <w:i/>
              </w:rPr>
              <w:t>ible</w:t>
            </w:r>
            <w:proofErr w:type="spellEnd"/>
          </w:p>
        </w:tc>
      </w:tr>
      <w:tr w:rsidR="00FF7D02" w14:paraId="67DF93C9" w14:textId="77777777" w:rsidTr="005A62B7">
        <w:tc>
          <w:tcPr>
            <w:tcW w:w="1098" w:type="dxa"/>
          </w:tcPr>
          <w:p w14:paraId="44F68A83" w14:textId="585495E9" w:rsidR="00FF7D02" w:rsidRDefault="00FF7D02" w:rsidP="00221841">
            <w:pPr>
              <w:pStyle w:val="PARAGRAPH"/>
              <w:ind w:firstLine="0"/>
            </w:pPr>
            <w:r>
              <w:t>f5</w:t>
            </w:r>
          </w:p>
        </w:tc>
        <w:tc>
          <w:tcPr>
            <w:tcW w:w="4005" w:type="dxa"/>
          </w:tcPr>
          <w:p w14:paraId="412C9F14" w14:textId="062F0785" w:rsidR="00FF7D02" w:rsidRPr="005A62B7" w:rsidRDefault="005A62B7" w:rsidP="00221841">
            <w:pPr>
              <w:pStyle w:val="PARAGRAPH"/>
              <w:ind w:firstLine="0"/>
              <w:rPr>
                <w:i/>
              </w:rPr>
            </w:pPr>
            <w:r>
              <w:t xml:space="preserve">Words ending with </w:t>
            </w:r>
            <w:proofErr w:type="spellStart"/>
            <w:r>
              <w:rPr>
                <w:i/>
              </w:rPr>
              <w:t>ic</w:t>
            </w:r>
            <w:proofErr w:type="spellEnd"/>
          </w:p>
        </w:tc>
      </w:tr>
      <w:tr w:rsidR="00FF7D02" w14:paraId="0FAA99A0" w14:textId="77777777" w:rsidTr="005A62B7">
        <w:tc>
          <w:tcPr>
            <w:tcW w:w="1098" w:type="dxa"/>
          </w:tcPr>
          <w:p w14:paraId="073577D7" w14:textId="78E45762" w:rsidR="00FF7D02" w:rsidRDefault="00FF7D02" w:rsidP="00221841">
            <w:pPr>
              <w:pStyle w:val="PARAGRAPH"/>
              <w:ind w:firstLine="0"/>
            </w:pPr>
            <w:r>
              <w:t>f6</w:t>
            </w:r>
          </w:p>
        </w:tc>
        <w:tc>
          <w:tcPr>
            <w:tcW w:w="4005" w:type="dxa"/>
          </w:tcPr>
          <w:p w14:paraId="29432336" w14:textId="2E60A501" w:rsidR="00FF7D02" w:rsidRPr="005A62B7" w:rsidRDefault="005A62B7" w:rsidP="00221841">
            <w:pPr>
              <w:pStyle w:val="PARAGRAPH"/>
              <w:ind w:firstLine="0"/>
              <w:rPr>
                <w:i/>
              </w:rPr>
            </w:pPr>
            <w:r>
              <w:t xml:space="preserve">Words ending with </w:t>
            </w:r>
            <w:proofErr w:type="spellStart"/>
            <w:r>
              <w:rPr>
                <w:i/>
              </w:rPr>
              <w:t>ive</w:t>
            </w:r>
            <w:proofErr w:type="spellEnd"/>
          </w:p>
        </w:tc>
      </w:tr>
      <w:tr w:rsidR="00FF7D02" w14:paraId="3F86E5BD" w14:textId="77777777" w:rsidTr="005A62B7">
        <w:tc>
          <w:tcPr>
            <w:tcW w:w="1098" w:type="dxa"/>
          </w:tcPr>
          <w:p w14:paraId="1ED43BC9" w14:textId="29F0BC16" w:rsidR="00FF7D02" w:rsidRDefault="00FF7D02" w:rsidP="00221841">
            <w:pPr>
              <w:pStyle w:val="PARAGRAPH"/>
              <w:ind w:firstLine="0"/>
            </w:pPr>
            <w:r>
              <w:t>f7</w:t>
            </w:r>
          </w:p>
        </w:tc>
        <w:tc>
          <w:tcPr>
            <w:tcW w:w="4005" w:type="dxa"/>
          </w:tcPr>
          <w:p w14:paraId="4F064B63" w14:textId="07FA6AB6" w:rsidR="00FF7D02" w:rsidRPr="005A62B7" w:rsidRDefault="005A62B7" w:rsidP="00221841">
            <w:pPr>
              <w:pStyle w:val="PARAGRAPH"/>
              <w:ind w:firstLine="0"/>
              <w:rPr>
                <w:i/>
              </w:rPr>
            </w:pPr>
            <w:r>
              <w:t xml:space="preserve">Words ending with </w:t>
            </w:r>
            <w:r>
              <w:rPr>
                <w:i/>
              </w:rPr>
              <w:t>less</w:t>
            </w:r>
          </w:p>
        </w:tc>
      </w:tr>
      <w:tr w:rsidR="00FF7D02" w14:paraId="6B18ED16" w14:textId="77777777" w:rsidTr="005A62B7">
        <w:tc>
          <w:tcPr>
            <w:tcW w:w="1098" w:type="dxa"/>
          </w:tcPr>
          <w:p w14:paraId="35285628" w14:textId="1906826A" w:rsidR="00FF7D02" w:rsidRDefault="00FF7D02" w:rsidP="00221841">
            <w:pPr>
              <w:pStyle w:val="PARAGRAPH"/>
              <w:ind w:firstLine="0"/>
            </w:pPr>
            <w:r>
              <w:t>f8</w:t>
            </w:r>
          </w:p>
        </w:tc>
        <w:tc>
          <w:tcPr>
            <w:tcW w:w="4005" w:type="dxa"/>
          </w:tcPr>
          <w:p w14:paraId="677E15D8" w14:textId="4E07F35C" w:rsidR="00FF7D02" w:rsidRPr="005A62B7" w:rsidRDefault="005A62B7" w:rsidP="00221841">
            <w:pPr>
              <w:pStyle w:val="PARAGRAPH"/>
              <w:ind w:firstLine="0"/>
              <w:rPr>
                <w:i/>
              </w:rPr>
            </w:pPr>
            <w:r>
              <w:t xml:space="preserve">Words ending with </w:t>
            </w:r>
            <w:proofErr w:type="spellStart"/>
            <w:r>
              <w:rPr>
                <w:i/>
              </w:rPr>
              <w:t>ly</w:t>
            </w:r>
            <w:proofErr w:type="spellEnd"/>
          </w:p>
        </w:tc>
      </w:tr>
      <w:tr w:rsidR="005A62B7" w14:paraId="32159FFF" w14:textId="77777777" w:rsidTr="005A62B7">
        <w:tc>
          <w:tcPr>
            <w:tcW w:w="1098" w:type="dxa"/>
          </w:tcPr>
          <w:p w14:paraId="3A41C051" w14:textId="55EEA269" w:rsidR="005A62B7" w:rsidRDefault="005A62B7" w:rsidP="00221841">
            <w:pPr>
              <w:pStyle w:val="PARAGRAPH"/>
              <w:ind w:firstLine="0"/>
            </w:pPr>
            <w:r>
              <w:t>f9</w:t>
            </w:r>
          </w:p>
        </w:tc>
        <w:tc>
          <w:tcPr>
            <w:tcW w:w="4005" w:type="dxa"/>
          </w:tcPr>
          <w:p w14:paraId="077BC3DD" w14:textId="1C9E1D41" w:rsidR="005A62B7" w:rsidRPr="005A62B7" w:rsidRDefault="005A62B7" w:rsidP="00221841">
            <w:pPr>
              <w:pStyle w:val="PARAGRAPH"/>
              <w:ind w:firstLine="0"/>
              <w:rPr>
                <w:i/>
              </w:rPr>
            </w:pPr>
            <w:r>
              <w:t xml:space="preserve">Words ending with </w:t>
            </w:r>
            <w:proofErr w:type="spellStart"/>
            <w:r>
              <w:rPr>
                <w:i/>
              </w:rPr>
              <w:t>ous</w:t>
            </w:r>
            <w:proofErr w:type="spellEnd"/>
          </w:p>
        </w:tc>
      </w:tr>
      <w:tr w:rsidR="005A62B7" w14:paraId="479849DA" w14:textId="77777777" w:rsidTr="005A62B7">
        <w:tc>
          <w:tcPr>
            <w:tcW w:w="1098" w:type="dxa"/>
          </w:tcPr>
          <w:p w14:paraId="774A37AF" w14:textId="48B3EA24" w:rsidR="005A62B7" w:rsidRDefault="005A62B7" w:rsidP="00221841">
            <w:pPr>
              <w:pStyle w:val="PARAGRAPH"/>
              <w:ind w:firstLine="0"/>
            </w:pPr>
            <w:r>
              <w:t>f10</w:t>
            </w:r>
          </w:p>
        </w:tc>
        <w:tc>
          <w:tcPr>
            <w:tcW w:w="4005" w:type="dxa"/>
          </w:tcPr>
          <w:p w14:paraId="754733B9" w14:textId="29C2938F" w:rsidR="005A62B7" w:rsidRPr="005A62B7" w:rsidRDefault="005A62B7" w:rsidP="00221841">
            <w:pPr>
              <w:pStyle w:val="PARAGRAPH"/>
              <w:ind w:firstLine="0"/>
            </w:pPr>
            <w:r>
              <w:rPr>
                <w:i/>
              </w:rPr>
              <w:t>Sorry</w:t>
            </w:r>
            <w:r>
              <w:t xml:space="preserve"> words such as sorry, penitent, contrite, repentant, remorseful, regretful, </w:t>
            </w:r>
            <w:proofErr w:type="spellStart"/>
            <w:r>
              <w:t>etc</w:t>
            </w:r>
            <w:proofErr w:type="spellEnd"/>
          </w:p>
        </w:tc>
      </w:tr>
    </w:tbl>
    <w:p w14:paraId="4C057D8F" w14:textId="30E95701" w:rsidR="00F52C68" w:rsidRDefault="006120F7" w:rsidP="00F52C68">
      <w:pPr>
        <w:pStyle w:val="PARAGRAPH"/>
        <w:ind w:firstLine="0"/>
      </w:pPr>
      <w:r w:rsidRPr="009B180E">
        <w:rPr>
          <w:b/>
        </w:rPr>
        <w:t>Table 1</w:t>
      </w:r>
      <w:r>
        <w:t xml:space="preserve"> – Gender Preferential Feature assignment.</w:t>
      </w:r>
    </w:p>
    <w:p w14:paraId="02BB8BC5" w14:textId="298B70DA" w:rsidR="00F52C68" w:rsidRDefault="00F52C68" w:rsidP="00F52C68">
      <w:pPr>
        <w:pStyle w:val="PARAGRAPH"/>
        <w:ind w:firstLine="0"/>
      </w:pPr>
    </w:p>
    <w:p w14:paraId="5883F9DA" w14:textId="096A0BE0" w:rsidR="00F52C68" w:rsidRDefault="00F52C68" w:rsidP="00F52C68">
      <w:pPr>
        <w:pStyle w:val="Heading2"/>
        <w:spacing w:before="0"/>
        <w:rPr>
          <w:color w:val="000000"/>
        </w:rPr>
      </w:pPr>
      <w:r>
        <w:rPr>
          <w:color w:val="000000"/>
        </w:rPr>
        <w:t>3.4 Factor Analysis</w:t>
      </w:r>
    </w:p>
    <w:p w14:paraId="65751A6F" w14:textId="73A448EE" w:rsidR="00F52C68" w:rsidRDefault="00F33631" w:rsidP="00F52C68">
      <w:pPr>
        <w:pStyle w:val="PARAGRAPH"/>
        <w:ind w:firstLine="0"/>
      </w:pPr>
      <w:r>
        <w:t>Word factor analysis refers to the process of finding groups of similar words that tend to occur in similar documents. Table 2 shows each factor and the words associated with the factor.</w:t>
      </w:r>
    </w:p>
    <w:p w14:paraId="008EC03C" w14:textId="558F4966" w:rsidR="00F33631" w:rsidRDefault="00F33631" w:rsidP="00F52C68">
      <w:pPr>
        <w:pStyle w:val="PARAGRAPH"/>
        <w:ind w:firstLine="0"/>
      </w:pPr>
    </w:p>
    <w:tbl>
      <w:tblPr>
        <w:tblStyle w:val="TableGrid"/>
        <w:tblW w:w="0" w:type="auto"/>
        <w:tblLayout w:type="fixed"/>
        <w:tblLook w:val="04A0" w:firstRow="1" w:lastRow="0" w:firstColumn="1" w:lastColumn="0" w:noHBand="0" w:noVBand="1"/>
      </w:tblPr>
      <w:tblGrid>
        <w:gridCol w:w="738"/>
        <w:gridCol w:w="4365"/>
      </w:tblGrid>
      <w:tr w:rsidR="00B7176D" w14:paraId="7B0BC9B8" w14:textId="77777777" w:rsidTr="00551D2B">
        <w:tc>
          <w:tcPr>
            <w:tcW w:w="738" w:type="dxa"/>
            <w:shd w:val="clear" w:color="auto" w:fill="EEECE1" w:themeFill="background2"/>
          </w:tcPr>
          <w:p w14:paraId="0368FFD2" w14:textId="2C494FB6" w:rsidR="00B7176D" w:rsidRPr="00402C0E" w:rsidRDefault="00B7176D" w:rsidP="00B7176D">
            <w:pPr>
              <w:pStyle w:val="PARAGRAPH"/>
              <w:ind w:firstLine="0"/>
              <w:jc w:val="center"/>
              <w:rPr>
                <w:b/>
                <w:sz w:val="12"/>
                <w:szCs w:val="12"/>
              </w:rPr>
            </w:pPr>
            <w:r w:rsidRPr="00402C0E">
              <w:rPr>
                <w:b/>
                <w:sz w:val="12"/>
                <w:szCs w:val="12"/>
              </w:rPr>
              <w:t>Factor</w:t>
            </w:r>
          </w:p>
        </w:tc>
        <w:tc>
          <w:tcPr>
            <w:tcW w:w="4365" w:type="dxa"/>
            <w:shd w:val="clear" w:color="auto" w:fill="EEECE1" w:themeFill="background2"/>
          </w:tcPr>
          <w:p w14:paraId="6E2ACD1D" w14:textId="41BE441A" w:rsidR="00B7176D" w:rsidRPr="00402C0E" w:rsidRDefault="00B7176D" w:rsidP="00B7176D">
            <w:pPr>
              <w:pStyle w:val="PARAGRAPH"/>
              <w:ind w:firstLine="0"/>
              <w:jc w:val="center"/>
              <w:rPr>
                <w:sz w:val="12"/>
                <w:szCs w:val="12"/>
              </w:rPr>
            </w:pPr>
            <w:r w:rsidRPr="00402C0E">
              <w:rPr>
                <w:sz w:val="12"/>
                <w:szCs w:val="12"/>
              </w:rPr>
              <w:t>Words</w:t>
            </w:r>
          </w:p>
        </w:tc>
      </w:tr>
      <w:tr w:rsidR="00B7176D" w14:paraId="53285677" w14:textId="77777777" w:rsidTr="00402C0E">
        <w:tc>
          <w:tcPr>
            <w:tcW w:w="738" w:type="dxa"/>
          </w:tcPr>
          <w:p w14:paraId="0E467F2C" w14:textId="21612BBD" w:rsidR="00B7176D" w:rsidRPr="00402C0E" w:rsidRDefault="00070415" w:rsidP="00F52C68">
            <w:pPr>
              <w:pStyle w:val="PARAGRAPH"/>
              <w:ind w:firstLine="0"/>
              <w:rPr>
                <w:sz w:val="12"/>
                <w:szCs w:val="12"/>
              </w:rPr>
            </w:pPr>
            <w:r w:rsidRPr="00402C0E">
              <w:rPr>
                <w:sz w:val="12"/>
                <w:szCs w:val="12"/>
              </w:rPr>
              <w:t>Conversation</w:t>
            </w:r>
          </w:p>
        </w:tc>
        <w:tc>
          <w:tcPr>
            <w:tcW w:w="4365" w:type="dxa"/>
          </w:tcPr>
          <w:p w14:paraId="4189810B" w14:textId="42A31928" w:rsidR="00B7176D" w:rsidRPr="00402C0E" w:rsidRDefault="00070415" w:rsidP="00070415">
            <w:pPr>
              <w:pStyle w:val="PARAGRAPH"/>
              <w:ind w:firstLine="0"/>
              <w:jc w:val="left"/>
              <w:rPr>
                <w:sz w:val="12"/>
                <w:szCs w:val="12"/>
              </w:rPr>
            </w:pPr>
            <w:r w:rsidRPr="00402C0E">
              <w:rPr>
                <w:sz w:val="12"/>
                <w:szCs w:val="12"/>
              </w:rPr>
              <w:t>'know', 'people', 'think', 'person', 'tell', 'feel', 'friends', 'talk', 'new', 'talking', 'mean', 'ask', 'understand', 'feelings', 'care', 'thinking', 'friend', 'relationship', 'realize', 'question', 'answer', 'saying'</w:t>
            </w:r>
          </w:p>
        </w:tc>
      </w:tr>
      <w:tr w:rsidR="00B7176D" w14:paraId="72899A8B" w14:textId="77777777" w:rsidTr="00402C0E">
        <w:tc>
          <w:tcPr>
            <w:tcW w:w="738" w:type="dxa"/>
          </w:tcPr>
          <w:p w14:paraId="4D89FA68" w14:textId="5187D49A" w:rsidR="00B7176D" w:rsidRPr="00402C0E" w:rsidRDefault="00070415" w:rsidP="00F52C68">
            <w:pPr>
              <w:pStyle w:val="PARAGRAPH"/>
              <w:ind w:firstLine="0"/>
              <w:rPr>
                <w:sz w:val="12"/>
                <w:szCs w:val="12"/>
              </w:rPr>
            </w:pPr>
            <w:r w:rsidRPr="00402C0E">
              <w:rPr>
                <w:sz w:val="12"/>
                <w:szCs w:val="12"/>
              </w:rPr>
              <w:t>Home</w:t>
            </w:r>
          </w:p>
        </w:tc>
        <w:tc>
          <w:tcPr>
            <w:tcW w:w="4365" w:type="dxa"/>
          </w:tcPr>
          <w:p w14:paraId="41584631" w14:textId="73650B20" w:rsidR="00B7176D" w:rsidRPr="00402C0E" w:rsidRDefault="00070415" w:rsidP="00070415">
            <w:pPr>
              <w:pStyle w:val="PARAGRAPH"/>
              <w:ind w:firstLine="0"/>
              <w:jc w:val="left"/>
              <w:rPr>
                <w:sz w:val="12"/>
                <w:szCs w:val="12"/>
              </w:rPr>
            </w:pPr>
            <w:r w:rsidRPr="00402C0E">
              <w:rPr>
                <w:sz w:val="12"/>
                <w:szCs w:val="12"/>
              </w:rPr>
              <w:t>'woke', 'home', 'sleep', 'today', 'eat', 'tired', 'wake', 'watch', 'watched', 'dinner', 'ate', 'bed', 'day', 'house', 'tv', 'early', 'boring', 'yesterday', 'watching', 'sit'</w:t>
            </w:r>
          </w:p>
        </w:tc>
      </w:tr>
      <w:tr w:rsidR="00B7176D" w14:paraId="7B81EBC1" w14:textId="77777777" w:rsidTr="00402C0E">
        <w:tc>
          <w:tcPr>
            <w:tcW w:w="738" w:type="dxa"/>
          </w:tcPr>
          <w:p w14:paraId="23FAB10C" w14:textId="385DD085" w:rsidR="00B7176D" w:rsidRPr="00402C0E" w:rsidRDefault="00070415" w:rsidP="00F52C68">
            <w:pPr>
              <w:pStyle w:val="PARAGRAPH"/>
              <w:ind w:firstLine="0"/>
              <w:rPr>
                <w:sz w:val="12"/>
                <w:szCs w:val="12"/>
              </w:rPr>
            </w:pPr>
            <w:r w:rsidRPr="00402C0E">
              <w:rPr>
                <w:sz w:val="12"/>
                <w:szCs w:val="12"/>
              </w:rPr>
              <w:t>Family</w:t>
            </w:r>
          </w:p>
        </w:tc>
        <w:tc>
          <w:tcPr>
            <w:tcW w:w="4365" w:type="dxa"/>
          </w:tcPr>
          <w:p w14:paraId="6366D839" w14:textId="6A6B5667" w:rsidR="00B7176D" w:rsidRPr="00402C0E" w:rsidRDefault="00070415" w:rsidP="00070415">
            <w:pPr>
              <w:pStyle w:val="PARAGRAPH"/>
              <w:ind w:firstLine="0"/>
              <w:jc w:val="left"/>
              <w:rPr>
                <w:sz w:val="12"/>
                <w:szCs w:val="12"/>
              </w:rPr>
            </w:pPr>
            <w:r w:rsidRPr="00402C0E">
              <w:rPr>
                <w:sz w:val="12"/>
                <w:szCs w:val="12"/>
              </w:rPr>
              <w:t>'years', 'family', 'mother', 'children', 'father', 'kids', 'parents', 'old', 'year', 'child', 'son', 'married', 'sister', 'dad', 'brother', 'moved', 'age', 'young', 'months', 'three', 'wife', 'living', 'college', 'four', 'high', 'five', 'died', 'six', 'baby', 'boy', 'spend', '</w:t>
            </w:r>
            <w:proofErr w:type="spellStart"/>
            <w:r w:rsidRPr="00402C0E">
              <w:rPr>
                <w:sz w:val="12"/>
                <w:szCs w:val="12"/>
              </w:rPr>
              <w:t>christmas</w:t>
            </w:r>
            <w:proofErr w:type="spellEnd"/>
            <w:r w:rsidRPr="00402C0E">
              <w:rPr>
                <w:sz w:val="12"/>
                <w:szCs w:val="12"/>
              </w:rPr>
              <w:t>'</w:t>
            </w:r>
          </w:p>
        </w:tc>
      </w:tr>
      <w:tr w:rsidR="00B7176D" w14:paraId="28EE635E" w14:textId="77777777" w:rsidTr="00402C0E">
        <w:tc>
          <w:tcPr>
            <w:tcW w:w="738" w:type="dxa"/>
          </w:tcPr>
          <w:p w14:paraId="423E3E47" w14:textId="155A143A" w:rsidR="00B7176D" w:rsidRPr="00402C0E" w:rsidRDefault="00070415" w:rsidP="00F52C68">
            <w:pPr>
              <w:pStyle w:val="PARAGRAPH"/>
              <w:ind w:firstLine="0"/>
              <w:rPr>
                <w:sz w:val="12"/>
                <w:szCs w:val="12"/>
              </w:rPr>
            </w:pPr>
            <w:r w:rsidRPr="00402C0E">
              <w:rPr>
                <w:sz w:val="12"/>
                <w:szCs w:val="12"/>
              </w:rPr>
              <w:t>Time</w:t>
            </w:r>
          </w:p>
        </w:tc>
        <w:tc>
          <w:tcPr>
            <w:tcW w:w="4365" w:type="dxa"/>
          </w:tcPr>
          <w:p w14:paraId="68E80AAC" w14:textId="4C0C875C" w:rsidR="00B7176D" w:rsidRPr="00402C0E" w:rsidRDefault="00A748F9" w:rsidP="00A748F9">
            <w:pPr>
              <w:pStyle w:val="PARAGRAPH"/>
              <w:ind w:firstLine="0"/>
              <w:jc w:val="left"/>
              <w:rPr>
                <w:sz w:val="12"/>
                <w:szCs w:val="12"/>
              </w:rPr>
            </w:pPr>
            <w:r w:rsidRPr="00402C0E">
              <w:rPr>
                <w:sz w:val="12"/>
                <w:szCs w:val="12"/>
              </w:rPr>
              <w:t>'</w:t>
            </w:r>
            <w:proofErr w:type="spellStart"/>
            <w:r w:rsidRPr="00402C0E">
              <w:rPr>
                <w:sz w:val="12"/>
                <w:szCs w:val="12"/>
              </w:rPr>
              <w:t>friday</w:t>
            </w:r>
            <w:proofErr w:type="spellEnd"/>
            <w:r w:rsidRPr="00402C0E">
              <w:rPr>
                <w:sz w:val="12"/>
                <w:szCs w:val="12"/>
              </w:rPr>
              <w:t>', '</w:t>
            </w:r>
            <w:proofErr w:type="spellStart"/>
            <w:r w:rsidRPr="00402C0E">
              <w:rPr>
                <w:sz w:val="12"/>
                <w:szCs w:val="12"/>
              </w:rPr>
              <w:t>saturday</w:t>
            </w:r>
            <w:proofErr w:type="spellEnd"/>
            <w:r w:rsidRPr="00402C0E">
              <w:rPr>
                <w:sz w:val="12"/>
                <w:szCs w:val="12"/>
              </w:rPr>
              <w:t>', 'weekend', 'week', '</w:t>
            </w:r>
            <w:proofErr w:type="spellStart"/>
            <w:r w:rsidRPr="00402C0E">
              <w:rPr>
                <w:sz w:val="12"/>
                <w:szCs w:val="12"/>
              </w:rPr>
              <w:t>sunday</w:t>
            </w:r>
            <w:proofErr w:type="spellEnd"/>
            <w:r w:rsidRPr="00402C0E">
              <w:rPr>
                <w:sz w:val="12"/>
                <w:szCs w:val="12"/>
              </w:rPr>
              <w:t>', 'night', '</w:t>
            </w:r>
            <w:proofErr w:type="spellStart"/>
            <w:r w:rsidRPr="00402C0E">
              <w:rPr>
                <w:sz w:val="12"/>
                <w:szCs w:val="12"/>
              </w:rPr>
              <w:t>monday</w:t>
            </w:r>
            <w:proofErr w:type="spellEnd"/>
            <w:r w:rsidRPr="00402C0E">
              <w:rPr>
                <w:sz w:val="12"/>
                <w:szCs w:val="12"/>
              </w:rPr>
              <w:t>', '</w:t>
            </w:r>
            <w:proofErr w:type="spellStart"/>
            <w:r w:rsidRPr="00402C0E">
              <w:rPr>
                <w:sz w:val="12"/>
                <w:szCs w:val="12"/>
              </w:rPr>
              <w:t>tuesday</w:t>
            </w:r>
            <w:proofErr w:type="spellEnd"/>
            <w:r w:rsidRPr="00402C0E">
              <w:rPr>
                <w:sz w:val="12"/>
                <w:szCs w:val="12"/>
              </w:rPr>
              <w:t>', '</w:t>
            </w:r>
            <w:proofErr w:type="spellStart"/>
            <w:r w:rsidRPr="00402C0E">
              <w:rPr>
                <w:sz w:val="12"/>
                <w:szCs w:val="12"/>
              </w:rPr>
              <w:t>thursday</w:t>
            </w:r>
            <w:proofErr w:type="spellEnd"/>
            <w:r w:rsidRPr="00402C0E">
              <w:rPr>
                <w:sz w:val="12"/>
                <w:szCs w:val="12"/>
              </w:rPr>
              <w:t>', '</w:t>
            </w:r>
            <w:proofErr w:type="spellStart"/>
            <w:r w:rsidRPr="00402C0E">
              <w:rPr>
                <w:sz w:val="12"/>
                <w:szCs w:val="12"/>
              </w:rPr>
              <w:t>wednesday</w:t>
            </w:r>
            <w:proofErr w:type="spellEnd"/>
            <w:r w:rsidRPr="00402C0E">
              <w:rPr>
                <w:sz w:val="12"/>
                <w:szCs w:val="12"/>
              </w:rPr>
              <w:t>', 'morning', 'tomorrow', 'tonight', 'evening', 'days', 'afternoon', 'weeks', 'hours', '</w:t>
            </w:r>
            <w:proofErr w:type="spellStart"/>
            <w:r w:rsidRPr="00402C0E">
              <w:rPr>
                <w:sz w:val="12"/>
                <w:szCs w:val="12"/>
              </w:rPr>
              <w:t>july</w:t>
            </w:r>
            <w:proofErr w:type="spellEnd"/>
            <w:r w:rsidRPr="00402C0E">
              <w:rPr>
                <w:sz w:val="12"/>
                <w:szCs w:val="12"/>
              </w:rPr>
              <w:t>', 'busy', 'meeting', 'hour', 'month', '</w:t>
            </w:r>
            <w:proofErr w:type="spellStart"/>
            <w:r w:rsidRPr="00402C0E">
              <w:rPr>
                <w:sz w:val="12"/>
                <w:szCs w:val="12"/>
              </w:rPr>
              <w:t>june</w:t>
            </w:r>
            <w:proofErr w:type="spellEnd"/>
            <w:r w:rsidRPr="00402C0E">
              <w:rPr>
                <w:sz w:val="12"/>
                <w:szCs w:val="12"/>
              </w:rPr>
              <w:t>'</w:t>
            </w:r>
          </w:p>
        </w:tc>
      </w:tr>
      <w:tr w:rsidR="00B7176D" w14:paraId="038488A5" w14:textId="77777777" w:rsidTr="00402C0E">
        <w:tc>
          <w:tcPr>
            <w:tcW w:w="738" w:type="dxa"/>
          </w:tcPr>
          <w:p w14:paraId="5C66E2CA" w14:textId="39B34B0E" w:rsidR="00B7176D" w:rsidRPr="00402C0E" w:rsidRDefault="00070415" w:rsidP="00A748F9">
            <w:pPr>
              <w:pStyle w:val="PARAGRAPH"/>
              <w:ind w:firstLine="0"/>
              <w:jc w:val="left"/>
              <w:rPr>
                <w:sz w:val="12"/>
                <w:szCs w:val="12"/>
              </w:rPr>
            </w:pPr>
            <w:r w:rsidRPr="00402C0E">
              <w:rPr>
                <w:sz w:val="12"/>
                <w:szCs w:val="12"/>
              </w:rPr>
              <w:t>Work</w:t>
            </w:r>
          </w:p>
        </w:tc>
        <w:tc>
          <w:tcPr>
            <w:tcW w:w="4365" w:type="dxa"/>
          </w:tcPr>
          <w:p w14:paraId="721750D2" w14:textId="07B93597" w:rsidR="00B7176D" w:rsidRPr="00402C0E" w:rsidRDefault="00A748F9" w:rsidP="00A748F9">
            <w:pPr>
              <w:pStyle w:val="PARAGRAPH"/>
              <w:ind w:firstLine="0"/>
              <w:jc w:val="left"/>
              <w:rPr>
                <w:sz w:val="12"/>
                <w:szCs w:val="12"/>
              </w:rPr>
            </w:pPr>
            <w:r w:rsidRPr="00402C0E">
              <w:rPr>
                <w:sz w:val="12"/>
                <w:szCs w:val="12"/>
              </w:rPr>
              <w:t>'work', 'working', 'job', 'trying', 'right', 'met', 'figure', 'meet', 'start', 'better', 'starting', 'try', 'worked', 'idea'</w:t>
            </w:r>
          </w:p>
        </w:tc>
      </w:tr>
      <w:tr w:rsidR="00B7176D" w14:paraId="4F1F605B" w14:textId="77777777" w:rsidTr="00402C0E">
        <w:tc>
          <w:tcPr>
            <w:tcW w:w="738" w:type="dxa"/>
          </w:tcPr>
          <w:p w14:paraId="0E7ADB44" w14:textId="4F74F810" w:rsidR="00B7176D" w:rsidRPr="00402C0E" w:rsidRDefault="00070415" w:rsidP="00A748F9">
            <w:pPr>
              <w:pStyle w:val="PARAGRAPH"/>
              <w:ind w:firstLine="0"/>
              <w:jc w:val="left"/>
              <w:rPr>
                <w:sz w:val="12"/>
                <w:szCs w:val="12"/>
              </w:rPr>
            </w:pPr>
            <w:r w:rsidRPr="00402C0E">
              <w:rPr>
                <w:sz w:val="12"/>
                <w:szCs w:val="12"/>
              </w:rPr>
              <w:t>Past Actions</w:t>
            </w:r>
          </w:p>
        </w:tc>
        <w:tc>
          <w:tcPr>
            <w:tcW w:w="4365" w:type="dxa"/>
          </w:tcPr>
          <w:p w14:paraId="1A3A7175" w14:textId="2E2F7EDC" w:rsidR="00B7176D" w:rsidRPr="00402C0E" w:rsidRDefault="00A748F9" w:rsidP="00A748F9">
            <w:pPr>
              <w:pStyle w:val="PARAGRAPH"/>
              <w:ind w:firstLine="0"/>
              <w:jc w:val="left"/>
              <w:rPr>
                <w:sz w:val="12"/>
                <w:szCs w:val="12"/>
              </w:rPr>
            </w:pPr>
            <w:r w:rsidRPr="00402C0E">
              <w:rPr>
                <w:sz w:val="12"/>
                <w:szCs w:val="12"/>
              </w:rPr>
              <w:t>'said', 'asked', 'told', 'looked', 'walked', 'called', 'talked', 'wanted', 'kept', 'took', 'sat', 'gave', 'knew', 'felt', 'turned', 'stopped', 'saw', 'ran', 'tried', 'picked', 'left', 'ended'</w:t>
            </w:r>
          </w:p>
        </w:tc>
      </w:tr>
      <w:tr w:rsidR="00B7176D" w14:paraId="42B07FC5" w14:textId="77777777" w:rsidTr="00402C0E">
        <w:tc>
          <w:tcPr>
            <w:tcW w:w="738" w:type="dxa"/>
          </w:tcPr>
          <w:p w14:paraId="01C06E83" w14:textId="6AB34C62" w:rsidR="00B7176D" w:rsidRPr="00402C0E" w:rsidRDefault="00070415" w:rsidP="00A748F9">
            <w:pPr>
              <w:pStyle w:val="PARAGRAPH"/>
              <w:ind w:firstLine="0"/>
              <w:jc w:val="left"/>
              <w:rPr>
                <w:sz w:val="12"/>
                <w:szCs w:val="12"/>
              </w:rPr>
            </w:pPr>
            <w:r w:rsidRPr="00402C0E">
              <w:rPr>
                <w:sz w:val="12"/>
                <w:szCs w:val="12"/>
              </w:rPr>
              <w:t>Games</w:t>
            </w:r>
          </w:p>
        </w:tc>
        <w:tc>
          <w:tcPr>
            <w:tcW w:w="4365" w:type="dxa"/>
          </w:tcPr>
          <w:p w14:paraId="4E5C36D6" w14:textId="4588D4DF" w:rsidR="00B7176D" w:rsidRPr="00402C0E" w:rsidRDefault="00A748F9" w:rsidP="00A748F9">
            <w:pPr>
              <w:pStyle w:val="PARAGRAPH"/>
              <w:ind w:firstLine="0"/>
              <w:jc w:val="left"/>
              <w:rPr>
                <w:sz w:val="12"/>
                <w:szCs w:val="12"/>
              </w:rPr>
            </w:pPr>
            <w:r w:rsidRPr="00402C0E">
              <w:rPr>
                <w:sz w:val="12"/>
                <w:szCs w:val="12"/>
              </w:rPr>
              <w:t>'game', 'games', 'team', 'win', 'play', 'played', 'playing', 'won', 'season', 'beat', 'final', 'two', 'hit', 'first', 'video', 'second', 'run', 'star', 'third', 'shot', 'table', 'round', 'ten', 'chance', 'club', 'big', 'straight'</w:t>
            </w:r>
          </w:p>
        </w:tc>
      </w:tr>
      <w:tr w:rsidR="00070415" w14:paraId="603B0F34" w14:textId="77777777" w:rsidTr="00402C0E">
        <w:tc>
          <w:tcPr>
            <w:tcW w:w="738" w:type="dxa"/>
          </w:tcPr>
          <w:p w14:paraId="6E047250" w14:textId="56A4D9B2" w:rsidR="00070415" w:rsidRPr="00402C0E" w:rsidRDefault="00070415" w:rsidP="00A748F9">
            <w:pPr>
              <w:pStyle w:val="PARAGRAPH"/>
              <w:ind w:firstLine="0"/>
              <w:jc w:val="left"/>
              <w:rPr>
                <w:sz w:val="12"/>
                <w:szCs w:val="12"/>
              </w:rPr>
            </w:pPr>
            <w:r w:rsidRPr="00402C0E">
              <w:rPr>
                <w:sz w:val="12"/>
                <w:szCs w:val="12"/>
              </w:rPr>
              <w:t>Internet</w:t>
            </w:r>
          </w:p>
        </w:tc>
        <w:tc>
          <w:tcPr>
            <w:tcW w:w="4365" w:type="dxa"/>
          </w:tcPr>
          <w:p w14:paraId="3BA2664B" w14:textId="3E70D9FE" w:rsidR="00070415" w:rsidRPr="00402C0E" w:rsidRDefault="00A748F9" w:rsidP="00A748F9">
            <w:pPr>
              <w:pStyle w:val="PARAGRAPH"/>
              <w:ind w:firstLine="0"/>
              <w:jc w:val="left"/>
              <w:rPr>
                <w:sz w:val="12"/>
                <w:szCs w:val="12"/>
              </w:rPr>
            </w:pPr>
            <w:r w:rsidRPr="00402C0E">
              <w:rPr>
                <w:sz w:val="12"/>
                <w:szCs w:val="12"/>
              </w:rPr>
              <w:t>'site', 'email', 'page', 'please', 'website', 'web', 'post', 'link', 'check', 'blog', 'mail', 'information', 'free', 'send', 'comments', 'comment', 'using', 'internet', 'online', 'name', 'service', 'list', 'computer', 'add', 'thanks', 'update', 'message'</w:t>
            </w:r>
          </w:p>
        </w:tc>
      </w:tr>
      <w:tr w:rsidR="00070415" w14:paraId="19A921B2" w14:textId="77777777" w:rsidTr="00402C0E">
        <w:tc>
          <w:tcPr>
            <w:tcW w:w="738" w:type="dxa"/>
          </w:tcPr>
          <w:p w14:paraId="4264A9D2" w14:textId="363785BF" w:rsidR="00070415" w:rsidRPr="00402C0E" w:rsidRDefault="00070415" w:rsidP="00A748F9">
            <w:pPr>
              <w:pStyle w:val="PARAGRAPH"/>
              <w:ind w:firstLine="0"/>
              <w:jc w:val="left"/>
              <w:rPr>
                <w:sz w:val="12"/>
                <w:szCs w:val="12"/>
              </w:rPr>
            </w:pPr>
            <w:r w:rsidRPr="00402C0E">
              <w:rPr>
                <w:sz w:val="12"/>
                <w:szCs w:val="12"/>
              </w:rPr>
              <w:t>Location</w:t>
            </w:r>
          </w:p>
        </w:tc>
        <w:tc>
          <w:tcPr>
            <w:tcW w:w="4365" w:type="dxa"/>
          </w:tcPr>
          <w:p w14:paraId="2AD3C7EA" w14:textId="360D4E62" w:rsidR="00070415" w:rsidRPr="00402C0E" w:rsidRDefault="00A748F9" w:rsidP="00A748F9">
            <w:pPr>
              <w:pStyle w:val="PARAGRAPH"/>
              <w:ind w:firstLine="0"/>
              <w:jc w:val="left"/>
              <w:rPr>
                <w:sz w:val="12"/>
                <w:szCs w:val="12"/>
              </w:rPr>
            </w:pPr>
            <w:r w:rsidRPr="00402C0E">
              <w:rPr>
                <w:sz w:val="12"/>
                <w:szCs w:val="12"/>
              </w:rPr>
              <w:t>'street', 'place', 'town', 'road', 'city', 'walking', 'trip', 'headed', 'front', 'car', 'beer', 'apartment', 'bus', 'area', 'park', 'building', 'walk', 'small', 'places', 'ride', 'driving', 'looking', 'local', 'sitting', 'drive', 'bar', 'bad', 'standing', 'floor', 'weather', 'beach', 'view'</w:t>
            </w:r>
          </w:p>
        </w:tc>
      </w:tr>
      <w:tr w:rsidR="00070415" w14:paraId="019ABCF1" w14:textId="77777777" w:rsidTr="00402C0E">
        <w:tc>
          <w:tcPr>
            <w:tcW w:w="738" w:type="dxa"/>
          </w:tcPr>
          <w:p w14:paraId="1F378A4C" w14:textId="489BDE42" w:rsidR="00070415" w:rsidRPr="00402C0E" w:rsidRDefault="00070415" w:rsidP="00A748F9">
            <w:pPr>
              <w:pStyle w:val="PARAGRAPH"/>
              <w:ind w:firstLine="0"/>
              <w:jc w:val="left"/>
              <w:rPr>
                <w:sz w:val="12"/>
                <w:szCs w:val="12"/>
              </w:rPr>
            </w:pPr>
            <w:r w:rsidRPr="00402C0E">
              <w:rPr>
                <w:sz w:val="12"/>
                <w:szCs w:val="12"/>
              </w:rPr>
              <w:t>Fun</w:t>
            </w:r>
          </w:p>
        </w:tc>
        <w:tc>
          <w:tcPr>
            <w:tcW w:w="4365" w:type="dxa"/>
          </w:tcPr>
          <w:p w14:paraId="30C145AD" w14:textId="4D7A1491" w:rsidR="00070415" w:rsidRPr="00402C0E" w:rsidRDefault="00AB230A" w:rsidP="00A748F9">
            <w:pPr>
              <w:pStyle w:val="PARAGRAPH"/>
              <w:ind w:firstLine="0"/>
              <w:jc w:val="left"/>
              <w:rPr>
                <w:sz w:val="12"/>
                <w:szCs w:val="12"/>
              </w:rPr>
            </w:pPr>
            <w:r w:rsidRPr="00402C0E">
              <w:rPr>
                <w:sz w:val="12"/>
                <w:szCs w:val="12"/>
              </w:rPr>
              <w:t>'fun', '</w:t>
            </w:r>
            <w:proofErr w:type="spellStart"/>
            <w:r w:rsidRPr="00402C0E">
              <w:rPr>
                <w:sz w:val="12"/>
                <w:szCs w:val="12"/>
              </w:rPr>
              <w:t>im</w:t>
            </w:r>
            <w:proofErr w:type="spellEnd"/>
            <w:r w:rsidRPr="00402C0E">
              <w:rPr>
                <w:sz w:val="12"/>
                <w:szCs w:val="12"/>
              </w:rPr>
              <w:t>', 'cool', 'mom', 'summer', 'awesome', 'lol', 'stuff', 'pretty', 'ill', 'mad', 'funny', 'weird'</w:t>
            </w:r>
          </w:p>
        </w:tc>
      </w:tr>
      <w:tr w:rsidR="00070415" w14:paraId="025C635F" w14:textId="77777777" w:rsidTr="00402C0E">
        <w:tc>
          <w:tcPr>
            <w:tcW w:w="738" w:type="dxa"/>
          </w:tcPr>
          <w:p w14:paraId="43592527" w14:textId="3064DA4C" w:rsidR="00070415" w:rsidRPr="00402C0E" w:rsidRDefault="00070415" w:rsidP="00A748F9">
            <w:pPr>
              <w:pStyle w:val="PARAGRAPH"/>
              <w:ind w:firstLine="0"/>
              <w:jc w:val="left"/>
              <w:rPr>
                <w:sz w:val="12"/>
                <w:szCs w:val="12"/>
              </w:rPr>
            </w:pPr>
            <w:r w:rsidRPr="00402C0E">
              <w:rPr>
                <w:sz w:val="12"/>
                <w:szCs w:val="12"/>
              </w:rPr>
              <w:t>Food/Clothes</w:t>
            </w:r>
          </w:p>
        </w:tc>
        <w:tc>
          <w:tcPr>
            <w:tcW w:w="4365" w:type="dxa"/>
          </w:tcPr>
          <w:p w14:paraId="4DF31AEA" w14:textId="5CD7F9BB" w:rsidR="00070415" w:rsidRPr="00402C0E" w:rsidRDefault="00AB230A" w:rsidP="00AB230A">
            <w:pPr>
              <w:pStyle w:val="PARAGRAPH"/>
              <w:ind w:firstLine="0"/>
              <w:jc w:val="left"/>
              <w:rPr>
                <w:sz w:val="12"/>
                <w:szCs w:val="12"/>
              </w:rPr>
            </w:pPr>
            <w:r w:rsidRPr="00402C0E">
              <w:rPr>
                <w:sz w:val="12"/>
                <w:szCs w:val="12"/>
              </w:rPr>
              <w:t>'food', 'eating', 'weight', 'lunch', 'water', 'hair', 'life', 'white', 'wearing', 'color', 'ice', 'red', 'fat', 'body', 'black', 'clothes', 'hot', 'drink', 'wear', 'blue', 'minutes', 'shirt', 'green', 'coffee', 'total', 'store', 'shopping'</w:t>
            </w:r>
          </w:p>
        </w:tc>
      </w:tr>
      <w:tr w:rsidR="00070415" w14:paraId="6EBCFF31" w14:textId="77777777" w:rsidTr="00402C0E">
        <w:tc>
          <w:tcPr>
            <w:tcW w:w="738" w:type="dxa"/>
          </w:tcPr>
          <w:p w14:paraId="5C4EEC7B" w14:textId="48D09691" w:rsidR="00070415" w:rsidRPr="00402C0E" w:rsidRDefault="00070415" w:rsidP="00A748F9">
            <w:pPr>
              <w:pStyle w:val="PARAGRAPH"/>
              <w:ind w:firstLine="0"/>
              <w:jc w:val="left"/>
              <w:rPr>
                <w:sz w:val="12"/>
                <w:szCs w:val="12"/>
              </w:rPr>
            </w:pPr>
            <w:r w:rsidRPr="00402C0E">
              <w:rPr>
                <w:sz w:val="12"/>
                <w:szCs w:val="12"/>
              </w:rPr>
              <w:t>Poetic</w:t>
            </w:r>
          </w:p>
        </w:tc>
        <w:tc>
          <w:tcPr>
            <w:tcW w:w="4365" w:type="dxa"/>
          </w:tcPr>
          <w:p w14:paraId="5AD31442" w14:textId="7A6FA9D8" w:rsidR="00070415" w:rsidRPr="00402C0E" w:rsidRDefault="00AB230A" w:rsidP="00AB230A">
            <w:pPr>
              <w:pStyle w:val="PARAGRAPH"/>
              <w:ind w:firstLine="0"/>
              <w:jc w:val="left"/>
              <w:rPr>
                <w:sz w:val="12"/>
                <w:szCs w:val="12"/>
              </w:rPr>
            </w:pPr>
            <w:r w:rsidRPr="00402C0E">
              <w:rPr>
                <w:sz w:val="12"/>
                <w:szCs w:val="12"/>
              </w:rPr>
              <w:t>'eyes', 'heart', 'soul', 'pain', 'light', 'deep', 'smile', 'dreams', 'dark', 'hold', 'hands', 'head', 'hand', 'alone', 'sun', 'dream', 'mind', 'cold', 'fall', 'air', 'voice', 'touch', 'blood', 'feet', 'words', 'hear', 'rain', 'mouth'</w:t>
            </w:r>
          </w:p>
        </w:tc>
      </w:tr>
      <w:tr w:rsidR="00070415" w14:paraId="1A0B49F9" w14:textId="77777777" w:rsidTr="00402C0E">
        <w:tc>
          <w:tcPr>
            <w:tcW w:w="738" w:type="dxa"/>
          </w:tcPr>
          <w:p w14:paraId="01207576" w14:textId="4707926E" w:rsidR="00070415" w:rsidRPr="00402C0E" w:rsidRDefault="00070415" w:rsidP="00A748F9">
            <w:pPr>
              <w:pStyle w:val="PARAGRAPH"/>
              <w:ind w:firstLine="0"/>
              <w:jc w:val="left"/>
              <w:rPr>
                <w:sz w:val="12"/>
                <w:szCs w:val="12"/>
              </w:rPr>
            </w:pPr>
            <w:r w:rsidRPr="00402C0E">
              <w:rPr>
                <w:sz w:val="12"/>
                <w:szCs w:val="12"/>
              </w:rPr>
              <w:t>Books</w:t>
            </w:r>
            <w:r w:rsidR="00402C0E">
              <w:rPr>
                <w:sz w:val="12"/>
                <w:szCs w:val="12"/>
              </w:rPr>
              <w:t xml:space="preserve"> </w:t>
            </w:r>
            <w:r w:rsidRPr="00402C0E">
              <w:rPr>
                <w:sz w:val="12"/>
                <w:szCs w:val="12"/>
              </w:rPr>
              <w:t>/</w:t>
            </w:r>
            <w:r w:rsidR="00402C0E">
              <w:rPr>
                <w:sz w:val="12"/>
                <w:szCs w:val="12"/>
              </w:rPr>
              <w:t xml:space="preserve"> </w:t>
            </w:r>
            <w:r w:rsidRPr="00402C0E">
              <w:rPr>
                <w:sz w:val="12"/>
                <w:szCs w:val="12"/>
              </w:rPr>
              <w:t>Movies</w:t>
            </w:r>
          </w:p>
        </w:tc>
        <w:tc>
          <w:tcPr>
            <w:tcW w:w="4365" w:type="dxa"/>
          </w:tcPr>
          <w:p w14:paraId="5546D94D" w14:textId="222531F0" w:rsidR="00070415" w:rsidRPr="00402C0E" w:rsidRDefault="00AB230A" w:rsidP="00AB230A">
            <w:pPr>
              <w:pStyle w:val="PARAGRAPH"/>
              <w:ind w:firstLine="0"/>
              <w:jc w:val="left"/>
              <w:rPr>
                <w:sz w:val="12"/>
                <w:szCs w:val="12"/>
              </w:rPr>
            </w:pPr>
            <w:r w:rsidRPr="00402C0E">
              <w:rPr>
                <w:sz w:val="12"/>
                <w:szCs w:val="12"/>
              </w:rPr>
              <w:t>'book', 'read', 'reading', 'books', 'story', 'writing', 'written', 'movie', 'stories', 'movies', 'film', 'write', 'character', 'fact', 'thoughts', 'title', 'short', 'take', 'wrote'</w:t>
            </w:r>
          </w:p>
        </w:tc>
      </w:tr>
      <w:tr w:rsidR="00070415" w14:paraId="5E72DE99" w14:textId="77777777" w:rsidTr="00402C0E">
        <w:tc>
          <w:tcPr>
            <w:tcW w:w="738" w:type="dxa"/>
          </w:tcPr>
          <w:p w14:paraId="0B90DF5F" w14:textId="477D044A" w:rsidR="00070415" w:rsidRPr="00402C0E" w:rsidRDefault="00070415" w:rsidP="00A748F9">
            <w:pPr>
              <w:pStyle w:val="PARAGRAPH"/>
              <w:ind w:firstLine="0"/>
              <w:jc w:val="left"/>
              <w:rPr>
                <w:sz w:val="12"/>
                <w:szCs w:val="12"/>
              </w:rPr>
            </w:pPr>
            <w:r w:rsidRPr="00402C0E">
              <w:rPr>
                <w:sz w:val="12"/>
                <w:szCs w:val="12"/>
              </w:rPr>
              <w:t>Religion</w:t>
            </w:r>
          </w:p>
        </w:tc>
        <w:tc>
          <w:tcPr>
            <w:tcW w:w="4365" w:type="dxa"/>
          </w:tcPr>
          <w:p w14:paraId="4FD5F708" w14:textId="7F1E5548" w:rsidR="00070415" w:rsidRPr="00402C0E" w:rsidRDefault="00402C0E" w:rsidP="00402C0E">
            <w:pPr>
              <w:pStyle w:val="PARAGRAPH"/>
              <w:ind w:firstLine="0"/>
              <w:jc w:val="left"/>
              <w:rPr>
                <w:sz w:val="12"/>
                <w:szCs w:val="12"/>
              </w:rPr>
            </w:pPr>
            <w:r w:rsidRPr="00402C0E">
              <w:rPr>
                <w:sz w:val="12"/>
                <w:szCs w:val="12"/>
              </w:rPr>
              <w:t>'god', '</w:t>
            </w:r>
            <w:proofErr w:type="spellStart"/>
            <w:r w:rsidRPr="00402C0E">
              <w:rPr>
                <w:sz w:val="12"/>
                <w:szCs w:val="12"/>
              </w:rPr>
              <w:t>jesus</w:t>
            </w:r>
            <w:proofErr w:type="spellEnd"/>
            <w:r w:rsidRPr="00402C0E">
              <w:rPr>
                <w:sz w:val="12"/>
                <w:szCs w:val="12"/>
              </w:rPr>
              <w:t>', 'lord', 'church', 'earth', 'world', 'word', 'lives', 'power', 'human', 'believe', 'given', 'truth', 'thank', 'death', 'evil', 'own', 'peace', 'speak', 'bring', 'truly'</w:t>
            </w:r>
          </w:p>
        </w:tc>
      </w:tr>
      <w:tr w:rsidR="00070415" w14:paraId="34F3775B" w14:textId="77777777" w:rsidTr="00402C0E">
        <w:tc>
          <w:tcPr>
            <w:tcW w:w="738" w:type="dxa"/>
          </w:tcPr>
          <w:p w14:paraId="4BE04ADE" w14:textId="59D302D7" w:rsidR="00070415" w:rsidRPr="00402C0E" w:rsidRDefault="00402C0E" w:rsidP="00A748F9">
            <w:pPr>
              <w:pStyle w:val="PARAGRAPH"/>
              <w:ind w:firstLine="0"/>
              <w:jc w:val="left"/>
              <w:rPr>
                <w:sz w:val="12"/>
                <w:szCs w:val="12"/>
              </w:rPr>
            </w:pPr>
            <w:r w:rsidRPr="00402C0E">
              <w:rPr>
                <w:sz w:val="12"/>
                <w:szCs w:val="12"/>
              </w:rPr>
              <w:t>Romance</w:t>
            </w:r>
          </w:p>
        </w:tc>
        <w:tc>
          <w:tcPr>
            <w:tcW w:w="4365" w:type="dxa"/>
          </w:tcPr>
          <w:p w14:paraId="76A50D13" w14:textId="549C7DF1" w:rsidR="00070415" w:rsidRPr="00402C0E" w:rsidRDefault="00402C0E" w:rsidP="00A748F9">
            <w:pPr>
              <w:pStyle w:val="PARAGRAPH"/>
              <w:ind w:firstLine="0"/>
              <w:jc w:val="left"/>
              <w:rPr>
                <w:sz w:val="12"/>
                <w:szCs w:val="12"/>
              </w:rPr>
            </w:pPr>
            <w:r w:rsidRPr="00402C0E">
              <w:rPr>
                <w:sz w:val="12"/>
                <w:szCs w:val="12"/>
              </w:rPr>
              <w:t>'forget', 'forever', 'remember', 'gone', 'true', 'face', 'spent', 'times', 'love', 'cry', 'hurt', 'wish', 'loved'</w:t>
            </w:r>
          </w:p>
        </w:tc>
      </w:tr>
      <w:tr w:rsidR="00402C0E" w14:paraId="4DCD5000" w14:textId="77777777" w:rsidTr="00402C0E">
        <w:tc>
          <w:tcPr>
            <w:tcW w:w="738" w:type="dxa"/>
          </w:tcPr>
          <w:p w14:paraId="2A34AF3D" w14:textId="526F5DF1" w:rsidR="00402C0E" w:rsidRPr="00402C0E" w:rsidRDefault="00402C0E" w:rsidP="00A748F9">
            <w:pPr>
              <w:pStyle w:val="PARAGRAPH"/>
              <w:ind w:firstLine="0"/>
              <w:jc w:val="left"/>
              <w:rPr>
                <w:sz w:val="12"/>
                <w:szCs w:val="12"/>
              </w:rPr>
            </w:pPr>
            <w:r w:rsidRPr="00402C0E">
              <w:rPr>
                <w:sz w:val="12"/>
                <w:szCs w:val="12"/>
              </w:rPr>
              <w:t>Swearing</w:t>
            </w:r>
          </w:p>
        </w:tc>
        <w:tc>
          <w:tcPr>
            <w:tcW w:w="4365" w:type="dxa"/>
          </w:tcPr>
          <w:p w14:paraId="423386F5" w14:textId="031F9D89" w:rsidR="00402C0E" w:rsidRPr="00402C0E" w:rsidRDefault="00402C0E" w:rsidP="00402C0E">
            <w:pPr>
              <w:pStyle w:val="PARAGRAPH"/>
              <w:ind w:firstLine="0"/>
              <w:jc w:val="left"/>
              <w:rPr>
                <w:sz w:val="12"/>
                <w:szCs w:val="12"/>
              </w:rPr>
            </w:pPr>
            <w:r w:rsidRPr="00402C0E">
              <w:rPr>
                <w:sz w:val="12"/>
                <w:szCs w:val="12"/>
              </w:rPr>
              <w:t>'shit', 'fuck', 'fucking', 'ass', 'bitch', 'damn', 'hell', 'sucks', 'stupid', 'hate', 'drunk', 'crap', 'kill', 'guy', 'gay', 'kid', 'sex', 'crazy', 'cunt', 'nigger', 'nigga', 'asshole', 'pussy', 'dick', 'dickhead', 'faggot', 'fag'</w:t>
            </w:r>
          </w:p>
        </w:tc>
      </w:tr>
      <w:tr w:rsidR="00070415" w14:paraId="5EB620CA" w14:textId="77777777" w:rsidTr="00402C0E">
        <w:tc>
          <w:tcPr>
            <w:tcW w:w="738" w:type="dxa"/>
          </w:tcPr>
          <w:p w14:paraId="1C7629AC" w14:textId="37D52885" w:rsidR="00070415" w:rsidRPr="00402C0E" w:rsidRDefault="00070415" w:rsidP="00A748F9">
            <w:pPr>
              <w:pStyle w:val="PARAGRAPH"/>
              <w:ind w:firstLine="0"/>
              <w:jc w:val="left"/>
              <w:rPr>
                <w:sz w:val="12"/>
                <w:szCs w:val="12"/>
              </w:rPr>
            </w:pPr>
            <w:r w:rsidRPr="00402C0E">
              <w:rPr>
                <w:sz w:val="12"/>
                <w:szCs w:val="12"/>
              </w:rPr>
              <w:t>Politics</w:t>
            </w:r>
          </w:p>
        </w:tc>
        <w:tc>
          <w:tcPr>
            <w:tcW w:w="4365" w:type="dxa"/>
          </w:tcPr>
          <w:p w14:paraId="7C297D3A" w14:textId="5AF4F4F4" w:rsidR="00070415" w:rsidRPr="00402C0E" w:rsidRDefault="00402C0E" w:rsidP="00402C0E">
            <w:pPr>
              <w:pStyle w:val="PARAGRAPH"/>
              <w:jc w:val="left"/>
              <w:rPr>
                <w:sz w:val="12"/>
                <w:szCs w:val="12"/>
              </w:rPr>
            </w:pPr>
            <w:r w:rsidRPr="00402C0E">
              <w:rPr>
                <w:sz w:val="12"/>
                <w:szCs w:val="12"/>
              </w:rPr>
              <w:t>'bush', 'president', '</w:t>
            </w:r>
            <w:proofErr w:type="spellStart"/>
            <w:r w:rsidRPr="00402C0E">
              <w:rPr>
                <w:sz w:val="12"/>
                <w:szCs w:val="12"/>
              </w:rPr>
              <w:t>iraq</w:t>
            </w:r>
            <w:proofErr w:type="spellEnd"/>
            <w:r w:rsidRPr="00402C0E">
              <w:rPr>
                <w:sz w:val="12"/>
                <w:szCs w:val="12"/>
              </w:rPr>
              <w:t>', '</w:t>
            </w:r>
            <w:proofErr w:type="spellStart"/>
            <w:r w:rsidRPr="00402C0E">
              <w:rPr>
                <w:sz w:val="12"/>
                <w:szCs w:val="12"/>
              </w:rPr>
              <w:t>kerry</w:t>
            </w:r>
            <w:proofErr w:type="spellEnd"/>
            <w:r w:rsidRPr="00402C0E">
              <w:rPr>
                <w:sz w:val="12"/>
                <w:szCs w:val="12"/>
              </w:rPr>
              <w:t>', 'war', '</w:t>
            </w:r>
            <w:proofErr w:type="spellStart"/>
            <w:r w:rsidRPr="00402C0E">
              <w:rPr>
                <w:sz w:val="12"/>
                <w:szCs w:val="12"/>
              </w:rPr>
              <w:t>american</w:t>
            </w:r>
            <w:proofErr w:type="spellEnd"/>
            <w:r w:rsidRPr="00402C0E">
              <w:rPr>
                <w:sz w:val="12"/>
                <w:szCs w:val="12"/>
              </w:rPr>
              <w:t>', 'political', 'states', '</w:t>
            </w:r>
            <w:proofErr w:type="spellStart"/>
            <w:r w:rsidRPr="00402C0E">
              <w:rPr>
                <w:sz w:val="12"/>
                <w:szCs w:val="12"/>
              </w:rPr>
              <w:t>america</w:t>
            </w:r>
            <w:proofErr w:type="spellEnd"/>
            <w:r w:rsidRPr="00402C0E">
              <w:rPr>
                <w:sz w:val="12"/>
                <w:szCs w:val="12"/>
              </w:rPr>
              <w:t>', 'country', 'government', 'john', 'national', 'news', 'state', 'support', 'issues', 'article', '</w:t>
            </w:r>
            <w:proofErr w:type="spellStart"/>
            <w:r w:rsidRPr="00402C0E">
              <w:rPr>
                <w:sz w:val="12"/>
                <w:szCs w:val="12"/>
              </w:rPr>
              <w:t>michael</w:t>
            </w:r>
            <w:proofErr w:type="spellEnd"/>
            <w:r w:rsidRPr="00402C0E">
              <w:rPr>
                <w:sz w:val="12"/>
                <w:szCs w:val="12"/>
              </w:rPr>
              <w:t>', 'bill', 'report', 'public', 'issue', 'history', 'party', '</w:t>
            </w:r>
            <w:proofErr w:type="spellStart"/>
            <w:r w:rsidRPr="00402C0E">
              <w:rPr>
                <w:sz w:val="12"/>
                <w:szCs w:val="12"/>
              </w:rPr>
              <w:t>york</w:t>
            </w:r>
            <w:proofErr w:type="spellEnd"/>
            <w:r w:rsidRPr="00402C0E">
              <w:rPr>
                <w:sz w:val="12"/>
                <w:szCs w:val="12"/>
              </w:rPr>
              <w:t>', 'law', 'major', 'act', 'fight', 'poor'</w:t>
            </w:r>
          </w:p>
        </w:tc>
      </w:tr>
      <w:tr w:rsidR="00070415" w14:paraId="10D41B69" w14:textId="77777777" w:rsidTr="00402C0E">
        <w:tc>
          <w:tcPr>
            <w:tcW w:w="738" w:type="dxa"/>
          </w:tcPr>
          <w:p w14:paraId="5F708463" w14:textId="137CDA1D" w:rsidR="00070415" w:rsidRPr="00402C0E" w:rsidRDefault="00070415" w:rsidP="00A748F9">
            <w:pPr>
              <w:pStyle w:val="PARAGRAPH"/>
              <w:ind w:firstLine="0"/>
              <w:jc w:val="left"/>
              <w:rPr>
                <w:sz w:val="12"/>
                <w:szCs w:val="12"/>
              </w:rPr>
            </w:pPr>
            <w:r w:rsidRPr="00402C0E">
              <w:rPr>
                <w:sz w:val="12"/>
                <w:szCs w:val="12"/>
              </w:rPr>
              <w:t>Music</w:t>
            </w:r>
          </w:p>
        </w:tc>
        <w:tc>
          <w:tcPr>
            <w:tcW w:w="4365" w:type="dxa"/>
          </w:tcPr>
          <w:p w14:paraId="7A93BD5A" w14:textId="1AFC5639" w:rsidR="00070415" w:rsidRPr="00402C0E" w:rsidRDefault="00402C0E" w:rsidP="00A748F9">
            <w:pPr>
              <w:pStyle w:val="PARAGRAPH"/>
              <w:ind w:firstLine="0"/>
              <w:jc w:val="left"/>
              <w:rPr>
                <w:sz w:val="12"/>
                <w:szCs w:val="12"/>
              </w:rPr>
            </w:pPr>
            <w:r w:rsidRPr="00402C0E">
              <w:rPr>
                <w:sz w:val="12"/>
                <w:szCs w:val="12"/>
              </w:rPr>
              <w:t>'music', 'songs', 'song', 'band', 'cd', 'rock', 'listening', 'listen', 'show', 'favorite', 'radio', 'sound', 'heard', 'shows', 'sounds', 'amazing', 'dance'</w:t>
            </w:r>
          </w:p>
        </w:tc>
      </w:tr>
      <w:tr w:rsidR="00070415" w14:paraId="54A03367" w14:textId="77777777" w:rsidTr="00402C0E">
        <w:tc>
          <w:tcPr>
            <w:tcW w:w="738" w:type="dxa"/>
          </w:tcPr>
          <w:p w14:paraId="0D0A3699" w14:textId="471C0331" w:rsidR="00070415" w:rsidRPr="00402C0E" w:rsidRDefault="00070415" w:rsidP="00A748F9">
            <w:pPr>
              <w:pStyle w:val="PARAGRAPH"/>
              <w:ind w:firstLine="0"/>
              <w:jc w:val="left"/>
              <w:rPr>
                <w:sz w:val="12"/>
                <w:szCs w:val="12"/>
              </w:rPr>
            </w:pPr>
            <w:r w:rsidRPr="00402C0E">
              <w:rPr>
                <w:sz w:val="12"/>
                <w:szCs w:val="12"/>
              </w:rPr>
              <w:t>School</w:t>
            </w:r>
          </w:p>
        </w:tc>
        <w:tc>
          <w:tcPr>
            <w:tcW w:w="4365" w:type="dxa"/>
          </w:tcPr>
          <w:p w14:paraId="5BDD5203" w14:textId="607B10ED" w:rsidR="00070415" w:rsidRPr="00402C0E" w:rsidRDefault="00402C0E" w:rsidP="00A748F9">
            <w:pPr>
              <w:pStyle w:val="PARAGRAPH"/>
              <w:ind w:firstLine="0"/>
              <w:jc w:val="left"/>
              <w:rPr>
                <w:sz w:val="12"/>
                <w:szCs w:val="12"/>
              </w:rPr>
            </w:pPr>
            <w:r w:rsidRPr="00402C0E">
              <w:rPr>
                <w:sz w:val="12"/>
                <w:szCs w:val="12"/>
              </w:rPr>
              <w:t>'school', 'teacher', 'class', 'study', 'test', 'finish', '</w:t>
            </w:r>
            <w:proofErr w:type="spellStart"/>
            <w:r w:rsidRPr="00402C0E">
              <w:rPr>
                <w:sz w:val="12"/>
                <w:szCs w:val="12"/>
              </w:rPr>
              <w:t>english</w:t>
            </w:r>
            <w:proofErr w:type="spellEnd"/>
            <w:r w:rsidRPr="00402C0E">
              <w:rPr>
                <w:sz w:val="12"/>
                <w:szCs w:val="12"/>
              </w:rPr>
              <w:t xml:space="preserve">', 'students', 'period', </w:t>
            </w:r>
            <w:r w:rsidRPr="00402C0E">
              <w:rPr>
                <w:sz w:val="12"/>
                <w:szCs w:val="12"/>
              </w:rPr>
              <w:lastRenderedPageBreak/>
              <w:t>'paper', 'pass'</w:t>
            </w:r>
          </w:p>
        </w:tc>
      </w:tr>
      <w:tr w:rsidR="00070415" w14:paraId="41F747CA" w14:textId="77777777" w:rsidTr="00402C0E">
        <w:tc>
          <w:tcPr>
            <w:tcW w:w="738" w:type="dxa"/>
          </w:tcPr>
          <w:p w14:paraId="02A8AB4E" w14:textId="76B76778" w:rsidR="00070415" w:rsidRPr="00402C0E" w:rsidRDefault="00070415" w:rsidP="00A748F9">
            <w:pPr>
              <w:pStyle w:val="PARAGRAPH"/>
              <w:ind w:firstLine="0"/>
              <w:jc w:val="left"/>
              <w:rPr>
                <w:sz w:val="12"/>
                <w:szCs w:val="12"/>
              </w:rPr>
            </w:pPr>
            <w:r w:rsidRPr="00402C0E">
              <w:rPr>
                <w:sz w:val="12"/>
                <w:szCs w:val="12"/>
              </w:rPr>
              <w:lastRenderedPageBreak/>
              <w:t>Business</w:t>
            </w:r>
          </w:p>
        </w:tc>
        <w:tc>
          <w:tcPr>
            <w:tcW w:w="4365" w:type="dxa"/>
          </w:tcPr>
          <w:p w14:paraId="1BC07939" w14:textId="58C87E7C" w:rsidR="00070415" w:rsidRPr="00402C0E" w:rsidRDefault="00402C0E" w:rsidP="00A748F9">
            <w:pPr>
              <w:pStyle w:val="PARAGRAPH"/>
              <w:ind w:firstLine="0"/>
              <w:jc w:val="left"/>
              <w:rPr>
                <w:sz w:val="12"/>
                <w:szCs w:val="12"/>
              </w:rPr>
            </w:pPr>
            <w:r w:rsidRPr="00402C0E">
              <w:rPr>
                <w:sz w:val="12"/>
                <w:szCs w:val="12"/>
              </w:rPr>
              <w:t>'system', 'based', 'process', 'business', 'control', 'example', 'personal', 'experience', 'general'</w:t>
            </w:r>
          </w:p>
        </w:tc>
      </w:tr>
      <w:tr w:rsidR="00070415" w14:paraId="47AC558D" w14:textId="77777777" w:rsidTr="00402C0E">
        <w:tc>
          <w:tcPr>
            <w:tcW w:w="738" w:type="dxa"/>
          </w:tcPr>
          <w:p w14:paraId="088E7ACA" w14:textId="4B903FBC" w:rsidR="00070415" w:rsidRPr="00402C0E" w:rsidRDefault="00070415" w:rsidP="00A748F9">
            <w:pPr>
              <w:pStyle w:val="PARAGRAPH"/>
              <w:ind w:firstLine="0"/>
              <w:jc w:val="left"/>
              <w:rPr>
                <w:sz w:val="12"/>
                <w:szCs w:val="12"/>
              </w:rPr>
            </w:pPr>
            <w:r w:rsidRPr="00402C0E">
              <w:rPr>
                <w:sz w:val="12"/>
                <w:szCs w:val="12"/>
              </w:rPr>
              <w:t>Positive</w:t>
            </w:r>
          </w:p>
        </w:tc>
        <w:tc>
          <w:tcPr>
            <w:tcW w:w="4365" w:type="dxa"/>
          </w:tcPr>
          <w:p w14:paraId="5D094516" w14:textId="249B62C3" w:rsidR="00070415" w:rsidRPr="00402C0E" w:rsidRDefault="00402C0E" w:rsidP="00402C0E">
            <w:pPr>
              <w:pStyle w:val="PARAGRAPH"/>
              <w:ind w:firstLine="0"/>
              <w:jc w:val="left"/>
              <w:rPr>
                <w:sz w:val="12"/>
                <w:szCs w:val="12"/>
              </w:rPr>
            </w:pPr>
            <w:r w:rsidRPr="00402C0E">
              <w:rPr>
                <w:sz w:val="12"/>
                <w:szCs w:val="12"/>
              </w:rPr>
              <w:t>'absolutely', 'abundance', 'ace', 'active', 'admirable', 'adore', 'agree', 'amazing', 'appealing', 'attraction', 'bargain', 'beaming', 'beautiful', 'best', 'better', 'boost', 'breakthrough', 'breeze', 'brilliant', 'brimming', 'charming', 'clean', 'clear', 'colorful', 'compliment', 'confidence', 'cool', 'courteous', 'cuddly', 'dazzling', 'delicious', 'delightful', 'dynamic', 'easy', 'ecstatic', 'efficient', 'enhance', 'enjoy', 'enormous', 'excellent', 'exotic', 'expert', 'exquisite', 'flair', 'free', 'generous', 'genius', 'great', 'graceful', 'heavenly', 'ideal', 'immaculate', 'impressive', 'incredible', 'inspire', 'luxurious', 'outstanding', 'royal', 'speed', 'splendid', 'spectacular', 'superb', 'sweet', 'sure', 'supreme', 'terrific', 'treat', 'treasure', 'ultra', 'unbeatable', 'ultimate', 'unique', 'wow', 'zest'</w:t>
            </w:r>
          </w:p>
        </w:tc>
      </w:tr>
      <w:tr w:rsidR="00070415" w14:paraId="7DA20B93" w14:textId="77777777" w:rsidTr="00402C0E">
        <w:tc>
          <w:tcPr>
            <w:tcW w:w="738" w:type="dxa"/>
          </w:tcPr>
          <w:p w14:paraId="3D2828E5" w14:textId="78697831" w:rsidR="00070415" w:rsidRPr="00402C0E" w:rsidRDefault="00070415" w:rsidP="00A748F9">
            <w:pPr>
              <w:pStyle w:val="PARAGRAPH"/>
              <w:ind w:firstLine="0"/>
              <w:jc w:val="left"/>
              <w:rPr>
                <w:sz w:val="12"/>
                <w:szCs w:val="12"/>
              </w:rPr>
            </w:pPr>
            <w:r w:rsidRPr="00402C0E">
              <w:rPr>
                <w:sz w:val="12"/>
                <w:szCs w:val="12"/>
              </w:rPr>
              <w:t>Negative</w:t>
            </w:r>
          </w:p>
        </w:tc>
        <w:tc>
          <w:tcPr>
            <w:tcW w:w="4365" w:type="dxa"/>
          </w:tcPr>
          <w:p w14:paraId="48B5B308" w14:textId="56DCB4FC" w:rsidR="00070415" w:rsidRPr="00402C0E" w:rsidRDefault="00402C0E" w:rsidP="00402C0E">
            <w:pPr>
              <w:pStyle w:val="PARAGRAPH"/>
              <w:ind w:firstLine="0"/>
              <w:jc w:val="left"/>
              <w:rPr>
                <w:sz w:val="12"/>
                <w:szCs w:val="12"/>
              </w:rPr>
            </w:pPr>
            <w:r w:rsidRPr="00402C0E">
              <w:rPr>
                <w:sz w:val="12"/>
                <w:szCs w:val="12"/>
              </w:rPr>
              <w:t>'wrong', 'stupid', 'bad', 'evil', 'dumb', 'foolish', 'grotesque', 'harm', 'fear', 'horrible', 'idiot', 'lame', 'mean', 'poor', 'heinous', 'hideous', 'deficient', 'petty', 'awful', 'hopeless', 'fool', 'risk', 'immoral', 'risky', 'spoil', 'spoiled', 'malign', 'vicious', 'wicked', 'fright', 'ugly', 'atrocious', 'moron', 'hate', 'spiteful', 'meager', 'malicious', 'lacking'</w:t>
            </w:r>
          </w:p>
        </w:tc>
      </w:tr>
      <w:tr w:rsidR="00070415" w14:paraId="4478593D" w14:textId="77777777" w:rsidTr="00402C0E">
        <w:tc>
          <w:tcPr>
            <w:tcW w:w="738" w:type="dxa"/>
          </w:tcPr>
          <w:p w14:paraId="249777A0" w14:textId="15FAF371" w:rsidR="00070415" w:rsidRPr="00402C0E" w:rsidRDefault="00070415" w:rsidP="00A748F9">
            <w:pPr>
              <w:pStyle w:val="PARAGRAPH"/>
              <w:ind w:firstLine="0"/>
              <w:jc w:val="left"/>
              <w:rPr>
                <w:sz w:val="12"/>
                <w:szCs w:val="12"/>
              </w:rPr>
            </w:pPr>
            <w:r w:rsidRPr="00402C0E">
              <w:rPr>
                <w:sz w:val="12"/>
                <w:szCs w:val="12"/>
              </w:rPr>
              <w:t>Emotion</w:t>
            </w:r>
          </w:p>
        </w:tc>
        <w:tc>
          <w:tcPr>
            <w:tcW w:w="4365" w:type="dxa"/>
          </w:tcPr>
          <w:p w14:paraId="61D506F2" w14:textId="0CAE2D6A" w:rsidR="00070415" w:rsidRPr="00402C0E" w:rsidRDefault="00402C0E" w:rsidP="00125C83">
            <w:pPr>
              <w:pStyle w:val="PARAGRAPH"/>
              <w:ind w:firstLine="0"/>
              <w:jc w:val="left"/>
              <w:rPr>
                <w:sz w:val="12"/>
                <w:szCs w:val="12"/>
              </w:rPr>
            </w:pPr>
            <w:r w:rsidRPr="00402C0E">
              <w:rPr>
                <w:sz w:val="12"/>
                <w:szCs w:val="12"/>
              </w:rPr>
              <w:t>'aggressive', 'alienated', 'angry', 'annoyed', 'anxious', 'careful', 'cautious', 'confused', 'curious', 'depressed', 'determined', 'disappointed', 'discouraged', 'disgusted', 'ecstatic', 'embarrassed', 'enthusiastic', 'envious', 'excited', 'exhausted', 'frightened', 'frustrated', 'guilty', 'happy', 'helpless', 'hopeful', 'hostile', 'humiliated', 'hurt', 'hysterical', 'innocent', 'interested', 'jealous', 'lonely', 'mischievous', 'miserable', 'optimistic', 'paranoid', 'peaceful', 'proud', 'puzzled', 'regretful', 'relieved', 'sad', 'satisfied', 'shocked', 'shy', 'sorry', 'surprised', 'suspicious', 'thoughtful', 'undecided', 'withdrawn'</w:t>
            </w:r>
          </w:p>
        </w:tc>
      </w:tr>
    </w:tbl>
    <w:p w14:paraId="0FD9973B" w14:textId="6B2502EC" w:rsidR="00F52C68" w:rsidRDefault="00125C83" w:rsidP="00F52C68">
      <w:pPr>
        <w:pStyle w:val="PARAGRAPH"/>
        <w:ind w:firstLine="0"/>
      </w:pPr>
      <w:r w:rsidRPr="00125C83">
        <w:rPr>
          <w:b/>
        </w:rPr>
        <w:t>Table 2</w:t>
      </w:r>
      <w:r>
        <w:t xml:space="preserve"> – Factor Analysis Feature assignment.</w:t>
      </w:r>
    </w:p>
    <w:p w14:paraId="05EDF938" w14:textId="77777777" w:rsidR="0003689C" w:rsidRPr="00F52C68" w:rsidRDefault="0003689C" w:rsidP="00F52C68">
      <w:pPr>
        <w:pStyle w:val="PARAGRAPH"/>
        <w:ind w:firstLine="0"/>
      </w:pPr>
    </w:p>
    <w:p w14:paraId="0606D006" w14:textId="5486A219" w:rsidR="003410C8" w:rsidRDefault="00770752">
      <w:pPr>
        <w:pStyle w:val="Heading2"/>
        <w:spacing w:before="0"/>
        <w:rPr>
          <w:color w:val="000000"/>
        </w:rPr>
      </w:pPr>
      <w:r>
        <w:rPr>
          <w:color w:val="000000"/>
        </w:rPr>
        <w:t>3</w:t>
      </w:r>
      <w:r w:rsidR="003410C8">
        <w:rPr>
          <w:color w:val="000000"/>
        </w:rPr>
        <w:t>.</w:t>
      </w:r>
      <w:r w:rsidR="00F52C68">
        <w:rPr>
          <w:color w:val="000000"/>
        </w:rPr>
        <w:t>5</w:t>
      </w:r>
      <w:r w:rsidR="003410C8">
        <w:rPr>
          <w:color w:val="000000"/>
        </w:rPr>
        <w:t xml:space="preserve"> </w:t>
      </w:r>
      <w:r w:rsidR="006661EB">
        <w:rPr>
          <w:color w:val="000000"/>
        </w:rPr>
        <w:t>POS Sequence Pattern Mining</w:t>
      </w:r>
    </w:p>
    <w:bookmarkEnd w:id="0"/>
    <w:p w14:paraId="39E4345D" w14:textId="1DA16965" w:rsidR="000408F0" w:rsidRDefault="002F2412">
      <w:pPr>
        <w:pStyle w:val="PARAGRAPHnoindent"/>
        <w:rPr>
          <w:color w:val="000000"/>
        </w:rPr>
      </w:pPr>
      <w:r>
        <w:rPr>
          <w:color w:val="000000"/>
        </w:rPr>
        <w:t xml:space="preserve">The </w:t>
      </w:r>
      <w:r w:rsidR="00C8132D">
        <w:rPr>
          <w:color w:val="000000"/>
        </w:rPr>
        <w:t>part-of-speech</w:t>
      </w:r>
      <w:r w:rsidR="006661EB">
        <w:rPr>
          <w:color w:val="000000"/>
        </w:rPr>
        <w:t xml:space="preserve"> </w:t>
      </w:r>
      <w:r w:rsidR="00C8132D">
        <w:rPr>
          <w:color w:val="000000"/>
        </w:rPr>
        <w:t>s</w:t>
      </w:r>
      <w:r w:rsidR="006661EB">
        <w:rPr>
          <w:color w:val="000000"/>
        </w:rPr>
        <w:t xml:space="preserve">equence </w:t>
      </w:r>
      <w:r w:rsidR="00C8132D">
        <w:rPr>
          <w:color w:val="000000"/>
        </w:rPr>
        <w:t>p</w:t>
      </w:r>
      <w:r w:rsidR="006661EB">
        <w:rPr>
          <w:color w:val="000000"/>
        </w:rPr>
        <w:t>attern features</w:t>
      </w:r>
      <w:r w:rsidR="00770752">
        <w:rPr>
          <w:color w:val="000000"/>
        </w:rPr>
        <w:t xml:space="preserve"> is a sequence of consecutive POS tags that satisfy </w:t>
      </w:r>
      <w:r w:rsidR="00EC2593">
        <w:rPr>
          <w:color w:val="000000"/>
        </w:rPr>
        <w:t>the</w:t>
      </w:r>
      <w:r w:rsidR="00770752">
        <w:rPr>
          <w:color w:val="000000"/>
        </w:rPr>
        <w:t xml:space="preserve"> constraint</w:t>
      </w:r>
      <w:r w:rsidR="00EC2593">
        <w:rPr>
          <w:color w:val="000000"/>
        </w:rPr>
        <w:t xml:space="preserve">s: </w:t>
      </w:r>
      <w:r w:rsidR="00770752">
        <w:rPr>
          <w:color w:val="000000"/>
        </w:rPr>
        <w:t>minimum support and minimum adherence. They</w:t>
      </w:r>
      <w:r w:rsidR="006661EB">
        <w:rPr>
          <w:color w:val="000000"/>
        </w:rPr>
        <w:t xml:space="preserve"> are related to POS n-grams, but are not the same. POS sequence patterns not only </w:t>
      </w:r>
      <w:r w:rsidR="00C8132D">
        <w:rPr>
          <w:color w:val="000000"/>
        </w:rPr>
        <w:t>include POS</w:t>
      </w:r>
      <w:r w:rsidR="006661EB">
        <w:rPr>
          <w:color w:val="000000"/>
        </w:rPr>
        <w:t xml:space="preserve"> n-grams, but also </w:t>
      </w:r>
      <w:r w:rsidR="00C8132D">
        <w:rPr>
          <w:color w:val="000000"/>
        </w:rPr>
        <w:t>captures sequence regularities of the POS n-grams.</w:t>
      </w:r>
      <w:r w:rsidR="00770752">
        <w:rPr>
          <w:color w:val="000000"/>
        </w:rPr>
        <w:t xml:space="preserve"> The main idea of the algorithm is to perform a level-wise search for such patterns, which are POS sequences with minimum support and minimum adherence. </w:t>
      </w:r>
    </w:p>
    <w:p w14:paraId="4E673A5D" w14:textId="3CD83580" w:rsidR="003410C8" w:rsidRDefault="00770752" w:rsidP="000408F0">
      <w:pPr>
        <w:pStyle w:val="PARAGRAPHnoindent"/>
        <w:ind w:firstLine="320"/>
        <w:rPr>
          <w:color w:val="000000"/>
        </w:rPr>
      </w:pPr>
      <w:r>
        <w:rPr>
          <w:color w:val="000000"/>
        </w:rPr>
        <w:t>The support of a pattern is simply the proportion of documents that contain the pattern.</w:t>
      </w:r>
      <w:r w:rsidR="00CE014C">
        <w:rPr>
          <w:color w:val="000000"/>
        </w:rPr>
        <w:t xml:space="preserve"> If a pattern appears too few times, it is probably spurious.</w:t>
      </w:r>
      <w:r w:rsidR="00797455">
        <w:rPr>
          <w:color w:val="000000"/>
        </w:rPr>
        <w:t xml:space="preserve"> A pattern is called a frequent sequence if it </w:t>
      </w:r>
      <w:proofErr w:type="spellStart"/>
      <w:r w:rsidR="00797455">
        <w:rPr>
          <w:color w:val="000000"/>
        </w:rPr>
        <w:t>satisfy’s</w:t>
      </w:r>
      <w:proofErr w:type="spellEnd"/>
      <w:r w:rsidR="00797455">
        <w:rPr>
          <w:color w:val="000000"/>
        </w:rPr>
        <w:t xml:space="preserve"> the minimum support.</w:t>
      </w:r>
      <w:r>
        <w:rPr>
          <w:color w:val="000000"/>
        </w:rPr>
        <w:t xml:space="preserve"> The </w:t>
      </w:r>
      <w:r w:rsidR="000408F0">
        <w:rPr>
          <w:color w:val="000000"/>
        </w:rPr>
        <w:t xml:space="preserve">adherence </w:t>
      </w:r>
      <w:r w:rsidR="00797455">
        <w:rPr>
          <w:color w:val="000000"/>
        </w:rPr>
        <w:t xml:space="preserve">of a pattern is </w:t>
      </w:r>
      <w:bookmarkStart w:id="1" w:name="_Hlk8054228"/>
      <w:r w:rsidR="00797455">
        <w:rPr>
          <w:color w:val="000000"/>
        </w:rPr>
        <w:t>measured using the symmetrical conditional probability (SCP).</w:t>
      </w:r>
      <w:r w:rsidR="005A46A1">
        <w:rPr>
          <w:color w:val="000000"/>
        </w:rPr>
        <w:t xml:space="preserve"> We use the </w:t>
      </w:r>
      <w:bookmarkEnd w:id="1"/>
      <w:r w:rsidR="005A46A1">
        <w:rPr>
          <w:color w:val="000000"/>
        </w:rPr>
        <w:t xml:space="preserve">formula for </w:t>
      </w:r>
      <w:proofErr w:type="spellStart"/>
      <w:r w:rsidR="005A46A1">
        <w:rPr>
          <w:color w:val="000000"/>
        </w:rPr>
        <w:t>fairSCP</w:t>
      </w:r>
      <w:proofErr w:type="spellEnd"/>
      <w:r w:rsidR="005A46A1">
        <w:rPr>
          <w:color w:val="000000"/>
        </w:rPr>
        <w:t xml:space="preserve"> in our implementation. [1]</w:t>
      </w:r>
    </w:p>
    <w:p w14:paraId="4D89382E" w14:textId="4B42C694" w:rsidR="005A46A1" w:rsidRPr="009C49C5" w:rsidRDefault="001F2114" w:rsidP="009C49C5">
      <w:pPr>
        <w:pStyle w:val="PARAGRAPH"/>
        <w:spacing w:line="240" w:lineRule="auto"/>
        <w:ind w:firstLine="0"/>
      </w:pPr>
      <m:oMathPara>
        <m:oMath>
          <m:r>
            <w:rPr>
              <w:rFonts w:ascii="Cambria Math" w:hAnsi="Cambria Math"/>
            </w:rPr>
            <m:t>fairSCP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den>
          </m:f>
        </m:oMath>
      </m:oMathPara>
    </w:p>
    <w:p w14:paraId="093DC7EB" w14:textId="35450797" w:rsidR="009C49C5" w:rsidRDefault="00F334A5" w:rsidP="009C49C5">
      <w:pPr>
        <w:pStyle w:val="PARAGRAPH"/>
        <w:spacing w:line="240" w:lineRule="auto"/>
        <w:ind w:firstLine="320"/>
        <w:rPr>
          <w:color w:val="000000"/>
        </w:rPr>
      </w:pPr>
      <w:proofErr w:type="spellStart"/>
      <w:r>
        <w:rPr>
          <w:color w:val="000000"/>
        </w:rPr>
        <w:t>FairSCP</w:t>
      </w:r>
      <w:proofErr w:type="spellEnd"/>
      <w:r>
        <w:rPr>
          <w:color w:val="000000"/>
        </w:rPr>
        <w:t xml:space="preserve"> measures the adherence strength of POS tags in a sequence. If the </w:t>
      </w:r>
      <w:proofErr w:type="spellStart"/>
      <w:r>
        <w:rPr>
          <w:color w:val="000000"/>
        </w:rPr>
        <w:t>fairSCP</w:t>
      </w:r>
      <w:proofErr w:type="spellEnd"/>
      <w:r>
        <w:rPr>
          <w:color w:val="000000"/>
        </w:rPr>
        <w:t xml:space="preserve"> value is high, it means that the sequence is more dominant.</w:t>
      </w:r>
    </w:p>
    <w:p w14:paraId="3440F9A2" w14:textId="3F36A77B" w:rsidR="00F334A5" w:rsidRDefault="00F334A5" w:rsidP="009C49C5">
      <w:pPr>
        <w:pStyle w:val="PARAGRAPH"/>
        <w:spacing w:line="240" w:lineRule="auto"/>
        <w:ind w:firstLine="320"/>
        <w:rPr>
          <w:color w:val="000000"/>
        </w:rPr>
      </w:pPr>
      <w:r>
        <w:rPr>
          <w:color w:val="000000"/>
        </w:rPr>
        <w:t>We implemented this</w:t>
      </w:r>
      <w:r w:rsidR="00921B75">
        <w:rPr>
          <w:color w:val="000000"/>
        </w:rPr>
        <w:t xml:space="preserve"> POS sequence pattern</w:t>
      </w:r>
      <w:r>
        <w:rPr>
          <w:color w:val="000000"/>
        </w:rPr>
        <w:t xml:space="preserve"> mining</w:t>
      </w:r>
      <w:r w:rsidR="00921B75">
        <w:rPr>
          <w:color w:val="000000"/>
        </w:rPr>
        <w:t xml:space="preserve"> algorithm</w:t>
      </w:r>
      <w:r>
        <w:rPr>
          <w:color w:val="000000"/>
        </w:rPr>
        <w:t xml:space="preserve"> and use the same values as Mukherjee et al. [1] where minimum support = 30% and minimum adherence = 20%. The algorithm was run against Dataset 1 and we found 194 POS sequence patterns.</w:t>
      </w:r>
    </w:p>
    <w:p w14:paraId="27E62514" w14:textId="4721037D" w:rsidR="009C1B13" w:rsidRDefault="009C1B13" w:rsidP="009C49C5">
      <w:pPr>
        <w:pStyle w:val="PARAGRAPH"/>
        <w:spacing w:line="240" w:lineRule="auto"/>
        <w:ind w:firstLine="320"/>
        <w:rPr>
          <w:color w:val="000000"/>
        </w:rPr>
      </w:pPr>
      <w:r>
        <w:rPr>
          <w:color w:val="000000"/>
        </w:rPr>
        <w:t xml:space="preserve">For POS tagging, </w:t>
      </w:r>
      <w:r w:rsidR="00452478">
        <w:rPr>
          <w:color w:val="000000"/>
        </w:rPr>
        <w:t xml:space="preserve">we used the state-of-the-art NLP library called flair. [14] </w:t>
      </w:r>
      <w:r w:rsidR="0091676E">
        <w:rPr>
          <w:color w:val="000000"/>
        </w:rPr>
        <w:t>Flair is a very</w:t>
      </w:r>
      <w:r w:rsidR="002F2967">
        <w:rPr>
          <w:color w:val="000000"/>
        </w:rPr>
        <w:t xml:space="preserve"> powerful NLP library that improved our classification results considerably </w:t>
      </w:r>
      <w:r w:rsidR="002F2967">
        <w:rPr>
          <w:color w:val="000000"/>
        </w:rPr>
        <w:t>when compared to NLTK.</w:t>
      </w:r>
      <w:r w:rsidR="007E1635">
        <w:rPr>
          <w:color w:val="000000"/>
        </w:rPr>
        <w:t xml:space="preserve"> However, even though it is much more accurate, it does take a considerably longer time to process the text corpus. </w:t>
      </w:r>
    </w:p>
    <w:p w14:paraId="7477F72C" w14:textId="77777777" w:rsidR="006744F2" w:rsidRDefault="006744F2" w:rsidP="009C49C5">
      <w:pPr>
        <w:pStyle w:val="PARAGRAPH"/>
        <w:spacing w:line="240" w:lineRule="auto"/>
        <w:ind w:firstLine="320"/>
        <w:rPr>
          <w:color w:val="000000"/>
        </w:rPr>
      </w:pPr>
    </w:p>
    <w:p w14:paraId="238E338D" w14:textId="072C5C6E" w:rsidR="006744F2" w:rsidRDefault="006744F2" w:rsidP="006744F2">
      <w:pPr>
        <w:pStyle w:val="Heading2"/>
        <w:spacing w:before="0"/>
        <w:rPr>
          <w:color w:val="000000"/>
        </w:rPr>
      </w:pPr>
      <w:r>
        <w:rPr>
          <w:color w:val="000000"/>
        </w:rPr>
        <w:t>3.6 Ensemble Feature Selection</w:t>
      </w:r>
    </w:p>
    <w:p w14:paraId="16D925DC" w14:textId="7CD3B43B" w:rsidR="006744F2" w:rsidRDefault="004C1505" w:rsidP="006744F2">
      <w:pPr>
        <w:pStyle w:val="PARAGRAPH"/>
        <w:spacing w:line="240" w:lineRule="auto"/>
        <w:ind w:firstLine="0"/>
      </w:pPr>
      <w:r>
        <w:t>EFS uses a number of feature selection criteria to rank the features following the filter model. Upon ranking, the algorithm generates some candidate feature subsets which are used to find the final feature subsets</w:t>
      </w:r>
      <w:r w:rsidR="00737A6F">
        <w:t xml:space="preserve"> which are used to find the final feature set based on the classification accuracy. Since the algorithm generates candidate feature sets using multiple criteria and all feature classes jointly, it is able to capture most of those features which are discriminating.</w:t>
      </w:r>
    </w:p>
    <w:p w14:paraId="60B628FA" w14:textId="391814B7" w:rsidR="005734AD" w:rsidRDefault="00E83F80" w:rsidP="005734AD">
      <w:pPr>
        <w:pStyle w:val="PARAGRAPH"/>
        <w:spacing w:line="240" w:lineRule="auto"/>
        <w:ind w:firstLine="245"/>
      </w:pPr>
      <w:r>
        <w:t xml:space="preserve">The following are the feature selection </w:t>
      </w:r>
      <w:proofErr w:type="spellStart"/>
      <w:r>
        <w:t>criterias</w:t>
      </w:r>
      <w:proofErr w:type="spellEnd"/>
      <w:r>
        <w:t xml:space="preserve"> we used and implemented</w:t>
      </w:r>
      <w:r w:rsidR="00DA0D62">
        <w:t xml:space="preserve"> in EFS</w:t>
      </w:r>
      <w:r>
        <w:t>:</w:t>
      </w:r>
    </w:p>
    <w:p w14:paraId="143F518C" w14:textId="3537CEBE" w:rsidR="00E83F80" w:rsidRDefault="006721F9" w:rsidP="006721F9">
      <w:pPr>
        <w:pStyle w:val="PARAGRAPH"/>
        <w:numPr>
          <w:ilvl w:val="0"/>
          <w:numId w:val="44"/>
        </w:numPr>
        <w:spacing w:line="240" w:lineRule="auto"/>
      </w:pPr>
      <w:r w:rsidRPr="006721F9">
        <w:rPr>
          <w:b/>
        </w:rPr>
        <w:t>Information Gain</w:t>
      </w:r>
      <w:r>
        <w:t xml:space="preserve"> (IG): based on entropy.</w:t>
      </w:r>
    </w:p>
    <w:p w14:paraId="740C1B79" w14:textId="269C424A" w:rsidR="006721F9" w:rsidRDefault="006721F9" w:rsidP="006721F9">
      <w:pPr>
        <w:pStyle w:val="PARAGRAPH"/>
        <w:spacing w:line="240" w:lineRule="auto"/>
      </w:pPr>
      <m:oMathPara>
        <m:oMath>
          <m:r>
            <w:rPr>
              <w:rFonts w:ascii="Cambria Math" w:hAnsi="Cambria Math"/>
            </w:rPr>
            <m:t>IG</m:t>
          </m:r>
          <m:d>
            <m:dPr>
              <m:ctrlPr>
                <w:rPr>
                  <w:rFonts w:ascii="Cambria Math" w:hAnsi="Cambria Math"/>
                  <w:i/>
                </w:rPr>
              </m:ctrlPr>
            </m:dPr>
            <m:e>
              <m:r>
                <w:rPr>
                  <w:rFonts w:ascii="Cambria Math" w:hAnsi="Cambria Math"/>
                </w:rPr>
                <m:t>f</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log(P(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e>
              </m:nary>
            </m:e>
          </m:nary>
        </m:oMath>
      </m:oMathPara>
    </w:p>
    <w:p w14:paraId="3CFE0E7B" w14:textId="5021E460" w:rsidR="006721F9" w:rsidRDefault="006721F9" w:rsidP="006721F9">
      <w:pPr>
        <w:pStyle w:val="PARAGRAPH"/>
        <w:numPr>
          <w:ilvl w:val="0"/>
          <w:numId w:val="44"/>
        </w:numPr>
        <w:spacing w:line="240" w:lineRule="auto"/>
      </w:pPr>
      <w:r w:rsidRPr="006721F9">
        <w:rPr>
          <w:b/>
        </w:rPr>
        <w:t>Mutual Information</w:t>
      </w:r>
      <w:r>
        <w:t xml:space="preserve"> (MI): metric that is commonly used in statistical language modeling.</w:t>
      </w:r>
    </w:p>
    <w:p w14:paraId="3F431715" w14:textId="4DF46319" w:rsidR="006721F9" w:rsidRDefault="006721F9" w:rsidP="006721F9">
      <w:pPr>
        <w:pStyle w:val="PARAGRAPH"/>
        <w:spacing w:line="240" w:lineRule="auto"/>
      </w:pPr>
      <m:oMathPara>
        <m:oMath>
          <m:r>
            <w:rPr>
              <w:rFonts w:ascii="Cambria Math" w:hAnsi="Cambria Math"/>
            </w:rPr>
            <m:t>MI</m:t>
          </m:r>
          <m:d>
            <m:dPr>
              <m:ctrlPr>
                <w:rPr>
                  <w:rFonts w:ascii="Cambria Math" w:hAnsi="Cambria Math"/>
                  <w:i/>
                </w:rPr>
              </m:ctrlPr>
            </m:dPr>
            <m:e>
              <m:r>
                <w:rPr>
                  <w:rFonts w:ascii="Cambria Math" w:hAnsi="Cambria Math"/>
                </w:rPr>
                <m:t>f,c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acc>
                <m:accPr>
                  <m:chr m:val="̅"/>
                  <m:ctrlPr>
                    <w:rPr>
                      <w:rFonts w:ascii="Cambria Math" w:hAnsi="Cambria Math"/>
                      <w:i/>
                    </w:rPr>
                  </m:ctrlPr>
                </m:accPr>
                <m:e>
                  <m:r>
                    <w:rPr>
                      <w:rFonts w:ascii="Cambria Math" w:hAnsi="Cambria Math"/>
                    </w:rPr>
                    <m:t>f</m:t>
                  </m:r>
                </m:e>
              </m:acc>
            </m:sub>
            <m:sup/>
            <m:e>
              <m:nary>
                <m:naryPr>
                  <m:chr m:val="∑"/>
                  <m:limLoc m:val="undOvr"/>
                  <m:supHide m:val="1"/>
                  <m:ctrlPr>
                    <w:rPr>
                      <w:rFonts w:ascii="Cambria Math" w:hAnsi="Cambria Math"/>
                      <w:i/>
                    </w:rPr>
                  </m:ctrlPr>
                </m:naryPr>
                <m:sub>
                  <m:r>
                    <w:rPr>
                      <w:rFonts w:ascii="Cambria Math" w:hAnsi="Cambria Math"/>
                    </w:rPr>
                    <m:t>c,</m:t>
                  </m:r>
                  <m:acc>
                    <m:accPr>
                      <m:chr m:val="̅"/>
                      <m:ctrlPr>
                        <w:rPr>
                          <w:rFonts w:ascii="Cambria Math" w:hAnsi="Cambria Math"/>
                          <w:i/>
                        </w:rPr>
                      </m:ctrlPr>
                    </m:accPr>
                    <m:e>
                      <m:r>
                        <w:rPr>
                          <w:rFonts w:ascii="Cambria Math" w:hAnsi="Cambria Math"/>
                        </w:rPr>
                        <m:t>c</m:t>
                      </m:r>
                    </m:e>
                  </m:acc>
                </m:sub>
                <m:sup/>
                <m:e>
                  <m:r>
                    <w:rPr>
                      <w:rFonts w:ascii="Cambria Math" w:hAnsi="Cambria Math"/>
                    </w:rPr>
                    <m:t>P</m:t>
                  </m:r>
                  <m:d>
                    <m:dPr>
                      <m:ctrlPr>
                        <w:rPr>
                          <w:rFonts w:ascii="Cambria Math" w:hAnsi="Cambria Math"/>
                          <w:i/>
                        </w:rPr>
                      </m:ctrlPr>
                    </m:dPr>
                    <m:e>
                      <m:r>
                        <w:rPr>
                          <w:rFonts w:ascii="Cambria Math" w:hAnsi="Cambria Math"/>
                        </w:rPr>
                        <m:t>f,c</m:t>
                      </m:r>
                    </m:e>
                  </m:d>
                  <m:r>
                    <w:rPr>
                      <w:rFonts w:ascii="Cambria Math" w:hAnsi="Cambria Math"/>
                    </w:rPr>
                    <m:t>log</m:t>
                  </m:r>
                  <m:f>
                    <m:fPr>
                      <m:ctrlPr>
                        <w:rPr>
                          <w:rFonts w:ascii="Cambria Math" w:hAnsi="Cambria Math"/>
                          <w:i/>
                        </w:rPr>
                      </m:ctrlPr>
                    </m:fPr>
                    <m:num>
                      <m:r>
                        <w:rPr>
                          <w:rFonts w:ascii="Cambria Math" w:hAnsi="Cambria Math"/>
                        </w:rPr>
                        <m:t>P(f,c)</m:t>
                      </m:r>
                    </m:num>
                    <m:den>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P(c)</m:t>
                      </m:r>
                    </m:den>
                  </m:f>
                </m:e>
              </m:nary>
            </m:e>
          </m:nary>
        </m:oMath>
      </m:oMathPara>
    </w:p>
    <w:p w14:paraId="48ADFEAF" w14:textId="7EB67B58" w:rsidR="006721F9" w:rsidRDefault="00F60F8C" w:rsidP="006721F9">
      <w:pPr>
        <w:pStyle w:val="PARAGRAPH"/>
        <w:numPr>
          <w:ilvl w:val="0"/>
          <w:numId w:val="44"/>
        </w:numPr>
        <w:spacing w:line="240" w:lineRule="auto"/>
      </w:pPr>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 xml:space="preserve"> </m:t>
        </m:r>
      </m:oMath>
      <w:r w:rsidR="006721F9" w:rsidRPr="006721F9">
        <w:rPr>
          <w:b/>
        </w:rPr>
        <w:t>Statistic</w:t>
      </w:r>
      <w:r w:rsidR="006721F9">
        <w:t xml:space="preserve">: </w:t>
      </w:r>
      <w:r w:rsidR="00A70AE5">
        <w:t>measures the lack of independence between a feature and class.</w:t>
      </w:r>
    </w:p>
    <w:p w14:paraId="49A19F22" w14:textId="10642063" w:rsidR="00FE36E4" w:rsidRDefault="00F60F8C" w:rsidP="00FE36E4">
      <w:pPr>
        <w:pStyle w:val="PARAGRAPH"/>
        <w:spacing w:line="240" w:lineRule="auto"/>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d>
            <m:dPr>
              <m:ctrlPr>
                <w:rPr>
                  <w:rFonts w:ascii="Cambria Math" w:hAnsi="Cambria Math"/>
                  <w:i/>
                </w:rPr>
              </m:ctrlPr>
            </m:dPr>
            <m:e>
              <m:r>
                <w:rPr>
                  <w:rFonts w:ascii="Cambria Math" w:hAnsi="Cambria Math"/>
                </w:rPr>
                <m:t>f,c</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WZ-YX</m:t>
                      </m:r>
                    </m:e>
                  </m:d>
                </m:e>
                <m:sup>
                  <m:r>
                    <w:rPr>
                      <w:rFonts w:ascii="Cambria Math" w:hAnsi="Cambria Math"/>
                    </w:rPr>
                    <m:t>2</m:t>
                  </m:r>
                </m:sup>
              </m:sSup>
            </m:num>
            <m:den>
              <m:r>
                <w:rPr>
                  <w:rFonts w:ascii="Cambria Math" w:hAnsi="Cambria Math"/>
                </w:rPr>
                <m:t>(W+Y)(X+Z)(W+X)(Y+Z)</m:t>
              </m:r>
            </m:den>
          </m:f>
        </m:oMath>
      </m:oMathPara>
    </w:p>
    <w:p w14:paraId="1435BC84" w14:textId="6B47D431" w:rsidR="00A70AE5" w:rsidRDefault="00A70AE5" w:rsidP="006721F9">
      <w:pPr>
        <w:pStyle w:val="PARAGRAPH"/>
        <w:numPr>
          <w:ilvl w:val="0"/>
          <w:numId w:val="44"/>
        </w:numPr>
        <w:spacing w:line="240" w:lineRule="auto"/>
      </w:pPr>
      <w:r w:rsidRPr="00A70AE5">
        <w:rPr>
          <w:b/>
        </w:rPr>
        <w:t>Cross Entropy</w:t>
      </w:r>
      <w:r>
        <w:t xml:space="preserve"> (CE):</w:t>
      </w:r>
      <w:r w:rsidR="00FE36E4">
        <w:t xml:space="preserve"> this metric is similar to mutual information.</w:t>
      </w:r>
    </w:p>
    <w:p w14:paraId="3DA44D05" w14:textId="10402A6C" w:rsidR="00FE36E4" w:rsidRDefault="00EF450F" w:rsidP="00FE36E4">
      <w:pPr>
        <w:pStyle w:val="PARAGRAPH"/>
        <w:spacing w:line="240" w:lineRule="auto"/>
      </w:pPr>
      <m:oMathPara>
        <m:oMath>
          <m:r>
            <w:rPr>
              <w:rFonts w:ascii="Cambria Math" w:hAnsi="Cambria Math"/>
            </w:rPr>
            <m:t>CE</m:t>
          </m:r>
          <m:d>
            <m:dPr>
              <m:ctrlPr>
                <w:rPr>
                  <w:rFonts w:ascii="Cambria Math" w:hAnsi="Cambria Math"/>
                  <w:i/>
                </w:rPr>
              </m:ctrlPr>
            </m:dPr>
            <m:e>
              <m:r>
                <w:rPr>
                  <w:rFonts w:ascii="Cambria Math" w:hAnsi="Cambria Math"/>
                </w:rPr>
                <m:t>f</m:t>
              </m:r>
            </m:e>
          </m:d>
          <m:r>
            <w:rPr>
              <w:rFonts w:ascii="Cambria Math" w:hAnsi="Cambria Math"/>
            </w:rPr>
            <m:t>=P(f)</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m:rPr>
                  <m:sty m:val="p"/>
                </m:rP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num>
                <m:den>
                  <m:r>
                    <w:rPr>
                      <w:rFonts w:ascii="Cambria Math" w:hAnsi="Cambria Math"/>
                    </w:rPr>
                    <m:t>P(f)</m:t>
                  </m:r>
                </m:den>
              </m:f>
            </m:e>
          </m:nary>
        </m:oMath>
      </m:oMathPara>
    </w:p>
    <w:p w14:paraId="5144D710" w14:textId="5410B322" w:rsidR="00A70AE5" w:rsidRDefault="00A70AE5" w:rsidP="006721F9">
      <w:pPr>
        <w:pStyle w:val="PARAGRAPH"/>
        <w:numPr>
          <w:ilvl w:val="0"/>
          <w:numId w:val="44"/>
        </w:numPr>
        <w:spacing w:line="240" w:lineRule="auto"/>
      </w:pPr>
      <w:r w:rsidRPr="00A70AE5">
        <w:rPr>
          <w:b/>
        </w:rPr>
        <w:t>Weight of Evidence for Text</w:t>
      </w:r>
      <w:r>
        <w:t xml:space="preserve"> (WET):</w:t>
      </w:r>
      <w:r w:rsidR="00EF450F">
        <w:t xml:space="preserve"> the criterion is based on the average absolute weight of evidence.</w:t>
      </w:r>
    </w:p>
    <w:p w14:paraId="1FB4F3B9" w14:textId="552D74AC" w:rsidR="00EF450F" w:rsidRDefault="00EF450F" w:rsidP="00EF450F">
      <w:pPr>
        <w:pStyle w:val="PARAGRAPH"/>
        <w:spacing w:line="240" w:lineRule="auto"/>
      </w:pPr>
      <m:oMathPara>
        <m:oMath>
          <m:r>
            <w:rPr>
              <w:rFonts w:ascii="Cambria Math" w:hAnsi="Cambria Math"/>
            </w:rPr>
            <m:t>WET</m:t>
          </m:r>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|log</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f</m:t>
                      </m:r>
                    </m:e>
                  </m:d>
                  <m:r>
                    <w:rPr>
                      <w:rFonts w:ascii="Cambria Math" w:hAnsi="Cambria Math"/>
                    </w:rPr>
                    <m:t>)</m:t>
                  </m:r>
                </m:den>
              </m:f>
            </m:e>
          </m:nary>
        </m:oMath>
      </m:oMathPara>
    </w:p>
    <w:p w14:paraId="69F7BC17" w14:textId="77777777" w:rsidR="00550681" w:rsidRDefault="00550681" w:rsidP="00550681">
      <w:pPr>
        <w:pStyle w:val="PARAGRAPH"/>
        <w:spacing w:line="240" w:lineRule="auto"/>
        <w:ind w:firstLine="320"/>
        <w:rPr>
          <w:color w:val="000000"/>
        </w:rPr>
      </w:pPr>
    </w:p>
    <w:p w14:paraId="5FF7B20B" w14:textId="2DB58F3D" w:rsidR="00550681" w:rsidRDefault="00550681" w:rsidP="00550681">
      <w:pPr>
        <w:pStyle w:val="Heading2"/>
        <w:spacing w:before="0"/>
        <w:rPr>
          <w:color w:val="000000"/>
        </w:rPr>
      </w:pPr>
      <w:r>
        <w:rPr>
          <w:color w:val="000000"/>
        </w:rPr>
        <w:t xml:space="preserve">3.7 </w:t>
      </w:r>
      <w:proofErr w:type="spellStart"/>
      <w:r>
        <w:rPr>
          <w:color w:val="000000"/>
        </w:rPr>
        <w:t>Textstat</w:t>
      </w:r>
      <w:proofErr w:type="spellEnd"/>
    </w:p>
    <w:p w14:paraId="45602F54" w14:textId="505937C3" w:rsidR="00EF450F" w:rsidRDefault="00F12240" w:rsidP="00723DDD">
      <w:pPr>
        <w:pStyle w:val="PARAGRAPH"/>
        <w:spacing w:line="240" w:lineRule="auto"/>
        <w:ind w:firstLine="0"/>
      </w:pPr>
      <w:r>
        <w:t xml:space="preserve">We leverage </w:t>
      </w:r>
      <w:r w:rsidR="00224B5F">
        <w:t xml:space="preserve">a library named </w:t>
      </w:r>
      <w:proofErr w:type="spellStart"/>
      <w:r w:rsidR="00224B5F">
        <w:t>textstat</w:t>
      </w:r>
      <w:proofErr w:type="spellEnd"/>
      <w:r w:rsidR="00224B5F">
        <w:t xml:space="preserve"> that calculates statistics on text to determine readability, complexity, and grade level of a particular corpus. [10]</w:t>
      </w:r>
      <w:r w:rsidR="005C6DEF">
        <w:t xml:space="preserve"> In particular, we extract and use </w:t>
      </w:r>
      <w:r w:rsidR="00AC0240">
        <w:t>two</w:t>
      </w:r>
      <w:r w:rsidR="005C6DEF">
        <w:t xml:space="preserve"> features that were found to be useful in the gender classification task.</w:t>
      </w:r>
    </w:p>
    <w:p w14:paraId="46E37B3C" w14:textId="6668A008" w:rsidR="005C6DEF" w:rsidRDefault="00F12B7D" w:rsidP="005C6DEF">
      <w:pPr>
        <w:pStyle w:val="PARAGRAPH"/>
        <w:numPr>
          <w:ilvl w:val="0"/>
          <w:numId w:val="45"/>
        </w:numPr>
        <w:spacing w:line="240" w:lineRule="auto"/>
      </w:pPr>
      <w:r>
        <w:t>Lexicon Count: number of words present in the text, whist removing punctuation.</w:t>
      </w:r>
    </w:p>
    <w:p w14:paraId="56D03057" w14:textId="36685D5D" w:rsidR="00F12B7D" w:rsidRDefault="009D3667" w:rsidP="005C6DEF">
      <w:pPr>
        <w:pStyle w:val="PARAGRAPH"/>
        <w:numPr>
          <w:ilvl w:val="0"/>
          <w:numId w:val="45"/>
        </w:numPr>
        <w:spacing w:line="240" w:lineRule="auto"/>
      </w:pPr>
      <w:r>
        <w:t>Readability Consensus: the estimated school grade level required to understand the text.</w:t>
      </w:r>
    </w:p>
    <w:p w14:paraId="2D218BB7" w14:textId="77777777" w:rsidR="00550681" w:rsidRDefault="00550681" w:rsidP="00550681">
      <w:pPr>
        <w:pStyle w:val="PARAGRAPH"/>
        <w:spacing w:line="240" w:lineRule="auto"/>
        <w:ind w:firstLine="320"/>
        <w:rPr>
          <w:color w:val="000000"/>
        </w:rPr>
      </w:pPr>
    </w:p>
    <w:p w14:paraId="7AF9BE59" w14:textId="7946502B" w:rsidR="00550681" w:rsidRDefault="00550681" w:rsidP="00550681">
      <w:pPr>
        <w:pStyle w:val="Heading2"/>
        <w:spacing w:before="0"/>
        <w:rPr>
          <w:color w:val="000000"/>
        </w:rPr>
      </w:pPr>
      <w:r>
        <w:rPr>
          <w:color w:val="000000"/>
        </w:rPr>
        <w:t>3.8 Spelling</w:t>
      </w:r>
    </w:p>
    <w:p w14:paraId="53DBAA4F" w14:textId="5C84FC24" w:rsidR="00550681" w:rsidRDefault="00921C54" w:rsidP="00723DDD">
      <w:pPr>
        <w:pStyle w:val="PARAGRAPH"/>
        <w:spacing w:line="240" w:lineRule="auto"/>
        <w:ind w:firstLine="0"/>
      </w:pPr>
      <w:r>
        <w:t xml:space="preserve">We leverage a library named </w:t>
      </w:r>
      <w:proofErr w:type="spellStart"/>
      <w:r>
        <w:t>pyspellchecker</w:t>
      </w:r>
      <w:proofErr w:type="spellEnd"/>
      <w:r>
        <w:t xml:space="preserve"> based on Peter </w:t>
      </w:r>
      <w:proofErr w:type="spellStart"/>
      <w:r>
        <w:t>Norvig’s</w:t>
      </w:r>
      <w:proofErr w:type="spellEnd"/>
      <w:r>
        <w:t xml:space="preserve"> spell checking algorithm.</w:t>
      </w:r>
      <w:r w:rsidR="0064699A">
        <w:t xml:space="preserve"> [11] [12]</w:t>
      </w:r>
      <w:r w:rsidR="00273A3A">
        <w:t xml:space="preserve"> It uses a </w:t>
      </w:r>
      <w:proofErr w:type="spellStart"/>
      <w:r w:rsidR="00273A3A">
        <w:t>Levenshtein</w:t>
      </w:r>
      <w:proofErr w:type="spellEnd"/>
      <w:r w:rsidR="00273A3A">
        <w:t xml:space="preserve"> Distance</w:t>
      </w:r>
      <w:r w:rsidR="007E1AB8">
        <w:t xml:space="preserve"> algorithm to find permutations within an edit distance of 2 from the original word.</w:t>
      </w:r>
      <w:r w:rsidR="00921B75">
        <w:t xml:space="preserve"> [13]</w:t>
      </w:r>
      <w:r w:rsidR="007E1AB8">
        <w:t xml:space="preserve"> It </w:t>
      </w:r>
      <w:r w:rsidR="007E1AB8">
        <w:lastRenderedPageBreak/>
        <w:t>then compares all permutations to known words in a word frequency list. Words that are found more often in the frequency list are more likely the correct results.</w:t>
      </w:r>
    </w:p>
    <w:p w14:paraId="3FEEC4D0" w14:textId="779F7D11" w:rsidR="007E1AB8" w:rsidRDefault="00322567" w:rsidP="007E1AB8">
      <w:pPr>
        <w:pStyle w:val="PARAGRAPH"/>
        <w:spacing w:line="240" w:lineRule="auto"/>
        <w:ind w:firstLine="245"/>
      </w:pPr>
      <w:r>
        <w:t xml:space="preserve">Using </w:t>
      </w:r>
      <w:proofErr w:type="spellStart"/>
      <w:r>
        <w:t>pyspellchecker</w:t>
      </w:r>
      <w:proofErr w:type="spellEnd"/>
      <w:r>
        <w:t xml:space="preserve">, we iterate through a single text corpus and count the </w:t>
      </w:r>
      <w:r w:rsidR="000747C3">
        <w:t>amount of misspellings that are contained in that particular text.</w:t>
      </w:r>
      <w:r w:rsidR="00653F37">
        <w:t xml:space="preserve"> In addition to its standard word library, we add additional words that we deem “valid” manually.</w:t>
      </w:r>
      <w:r w:rsidR="00A071E9">
        <w:t xml:space="preserve"> Table 3 shows the </w:t>
      </w:r>
      <w:r w:rsidR="00096FE9">
        <w:t>additional words added.</w:t>
      </w:r>
    </w:p>
    <w:p w14:paraId="3C8DF9CD" w14:textId="77777777" w:rsidR="00515AA0" w:rsidRDefault="00515AA0" w:rsidP="007E1AB8">
      <w:pPr>
        <w:pStyle w:val="PARAGRAPH"/>
        <w:spacing w:line="240" w:lineRule="auto"/>
        <w:ind w:firstLine="245"/>
      </w:pPr>
    </w:p>
    <w:tbl>
      <w:tblPr>
        <w:tblStyle w:val="TableGrid"/>
        <w:tblW w:w="0" w:type="auto"/>
        <w:tblLook w:val="04A0" w:firstRow="1" w:lastRow="0" w:firstColumn="1" w:lastColumn="0" w:noHBand="0" w:noVBand="1"/>
      </w:tblPr>
      <w:tblGrid>
        <w:gridCol w:w="1458"/>
        <w:gridCol w:w="3645"/>
      </w:tblGrid>
      <w:tr w:rsidR="00096FE9" w14:paraId="7A07F697" w14:textId="77777777" w:rsidTr="00551D2B">
        <w:tc>
          <w:tcPr>
            <w:tcW w:w="1458" w:type="dxa"/>
            <w:shd w:val="clear" w:color="auto" w:fill="EEECE1" w:themeFill="background2"/>
          </w:tcPr>
          <w:p w14:paraId="15AB7D0C" w14:textId="06A917A8" w:rsidR="00096FE9" w:rsidRPr="00422043" w:rsidRDefault="00096FE9" w:rsidP="00096FE9">
            <w:pPr>
              <w:pStyle w:val="PARAGRAPH"/>
              <w:spacing w:line="240" w:lineRule="auto"/>
              <w:ind w:firstLine="0"/>
              <w:jc w:val="center"/>
              <w:rPr>
                <w:b/>
                <w:sz w:val="16"/>
                <w:szCs w:val="16"/>
              </w:rPr>
            </w:pPr>
            <w:r w:rsidRPr="00422043">
              <w:rPr>
                <w:b/>
                <w:sz w:val="16"/>
                <w:szCs w:val="16"/>
              </w:rPr>
              <w:t>Category</w:t>
            </w:r>
          </w:p>
        </w:tc>
        <w:tc>
          <w:tcPr>
            <w:tcW w:w="3645" w:type="dxa"/>
            <w:shd w:val="clear" w:color="auto" w:fill="EEECE1" w:themeFill="background2"/>
          </w:tcPr>
          <w:p w14:paraId="6EE8F4E5" w14:textId="2EED6553" w:rsidR="00096FE9" w:rsidRPr="00422043" w:rsidRDefault="00096FE9" w:rsidP="00096FE9">
            <w:pPr>
              <w:pStyle w:val="PARAGRAPH"/>
              <w:spacing w:line="240" w:lineRule="auto"/>
              <w:ind w:firstLine="0"/>
              <w:jc w:val="center"/>
              <w:rPr>
                <w:b/>
                <w:sz w:val="16"/>
                <w:szCs w:val="16"/>
              </w:rPr>
            </w:pPr>
            <w:r w:rsidRPr="00422043">
              <w:rPr>
                <w:b/>
                <w:sz w:val="16"/>
                <w:szCs w:val="16"/>
              </w:rPr>
              <w:t>Words</w:t>
            </w:r>
          </w:p>
        </w:tc>
      </w:tr>
      <w:tr w:rsidR="00096FE9" w14:paraId="464EC921" w14:textId="77777777" w:rsidTr="00096FE9">
        <w:tc>
          <w:tcPr>
            <w:tcW w:w="1458" w:type="dxa"/>
          </w:tcPr>
          <w:p w14:paraId="1725597D" w14:textId="255478F1" w:rsidR="00096FE9" w:rsidRPr="00422043" w:rsidRDefault="003E52A8" w:rsidP="00096FE9">
            <w:pPr>
              <w:pStyle w:val="PARAGRAPH"/>
              <w:spacing w:line="240" w:lineRule="auto"/>
              <w:ind w:firstLine="0"/>
              <w:rPr>
                <w:sz w:val="16"/>
                <w:szCs w:val="16"/>
              </w:rPr>
            </w:pPr>
            <w:proofErr w:type="spellStart"/>
            <w:r w:rsidRPr="00422043">
              <w:rPr>
                <w:sz w:val="16"/>
                <w:szCs w:val="16"/>
              </w:rPr>
              <w:t>Puntuations</w:t>
            </w:r>
            <w:proofErr w:type="spellEnd"/>
          </w:p>
        </w:tc>
        <w:tc>
          <w:tcPr>
            <w:tcW w:w="3645" w:type="dxa"/>
          </w:tcPr>
          <w:p w14:paraId="0EE6C636" w14:textId="002CC44D" w:rsidR="00096FE9" w:rsidRPr="00422043" w:rsidRDefault="003E52A8" w:rsidP="00096FE9">
            <w:pPr>
              <w:pStyle w:val="PARAGRAPH"/>
              <w:spacing w:line="240" w:lineRule="auto"/>
              <w:ind w:firstLine="0"/>
              <w:rPr>
                <w:sz w:val="16"/>
                <w:szCs w:val="16"/>
              </w:rPr>
            </w:pPr>
            <w:r w:rsidRPr="00422043">
              <w:rPr>
                <w:sz w:val="16"/>
                <w:szCs w:val="16"/>
              </w:rPr>
              <w:t>"'s", "'m", "'re", "'ll", "'ve", "'t", "'d"</w:t>
            </w:r>
          </w:p>
        </w:tc>
      </w:tr>
      <w:tr w:rsidR="00096FE9" w14:paraId="2FF6DE34" w14:textId="77777777" w:rsidTr="00096FE9">
        <w:tc>
          <w:tcPr>
            <w:tcW w:w="1458" w:type="dxa"/>
          </w:tcPr>
          <w:p w14:paraId="26E4A476" w14:textId="1486F82F" w:rsidR="00096FE9" w:rsidRPr="00422043" w:rsidRDefault="003E52A8" w:rsidP="00096FE9">
            <w:pPr>
              <w:pStyle w:val="PARAGRAPH"/>
              <w:spacing w:line="240" w:lineRule="auto"/>
              <w:ind w:firstLine="0"/>
              <w:rPr>
                <w:sz w:val="16"/>
                <w:szCs w:val="16"/>
              </w:rPr>
            </w:pPr>
            <w:r w:rsidRPr="00422043">
              <w:rPr>
                <w:sz w:val="16"/>
                <w:szCs w:val="16"/>
              </w:rPr>
              <w:t>Words</w:t>
            </w:r>
          </w:p>
        </w:tc>
        <w:tc>
          <w:tcPr>
            <w:tcW w:w="3645" w:type="dxa"/>
          </w:tcPr>
          <w:p w14:paraId="2C861C42" w14:textId="00551FE6" w:rsidR="00096FE9" w:rsidRPr="00422043" w:rsidRDefault="003E52A8" w:rsidP="00422043">
            <w:pPr>
              <w:pStyle w:val="PARAGRAPH"/>
              <w:spacing w:line="240" w:lineRule="auto"/>
              <w:ind w:firstLine="0"/>
              <w:rPr>
                <w:sz w:val="16"/>
                <w:szCs w:val="16"/>
              </w:rPr>
            </w:pPr>
            <w:r w:rsidRPr="00422043">
              <w:rPr>
                <w:sz w:val="16"/>
                <w:szCs w:val="16"/>
              </w:rPr>
              <w:t>'</w:t>
            </w:r>
            <w:proofErr w:type="spellStart"/>
            <w:r w:rsidRPr="00422043">
              <w:rPr>
                <w:sz w:val="16"/>
                <w:szCs w:val="16"/>
              </w:rPr>
              <w:t>hulu</w:t>
            </w:r>
            <w:proofErr w:type="spellEnd"/>
            <w:r w:rsidRPr="00422043">
              <w:rPr>
                <w:sz w:val="16"/>
                <w:szCs w:val="16"/>
              </w:rPr>
              <w:t>', 'google', 'smartphone', '</w:t>
            </w:r>
            <w:proofErr w:type="spellStart"/>
            <w:r w:rsidRPr="00422043">
              <w:rPr>
                <w:sz w:val="16"/>
                <w:szCs w:val="16"/>
              </w:rPr>
              <w:t>iphone</w:t>
            </w:r>
            <w:proofErr w:type="spellEnd"/>
            <w:r w:rsidRPr="00422043">
              <w:rPr>
                <w:sz w:val="16"/>
                <w:szCs w:val="16"/>
              </w:rPr>
              <w:t>', 'immersive', '</w:t>
            </w:r>
            <w:proofErr w:type="spellStart"/>
            <w:r w:rsidRPr="00422043">
              <w:rPr>
                <w:sz w:val="16"/>
                <w:szCs w:val="16"/>
              </w:rPr>
              <w:t>xbox</w:t>
            </w:r>
            <w:proofErr w:type="spellEnd"/>
            <w:r w:rsidRPr="00422043">
              <w:rPr>
                <w:sz w:val="16"/>
                <w:szCs w:val="16"/>
              </w:rPr>
              <w:t>', 'blog', '</w:t>
            </w:r>
            <w:proofErr w:type="spellStart"/>
            <w:r w:rsidRPr="00422043">
              <w:rPr>
                <w:sz w:val="16"/>
                <w:szCs w:val="16"/>
              </w:rPr>
              <w:t>obama</w:t>
            </w:r>
            <w:proofErr w:type="spellEnd"/>
            <w:r w:rsidRPr="00422043">
              <w:rPr>
                <w:sz w:val="16"/>
                <w:szCs w:val="16"/>
              </w:rPr>
              <w:t>', '</w:t>
            </w:r>
            <w:proofErr w:type="spellStart"/>
            <w:r w:rsidRPr="00422043">
              <w:rPr>
                <w:sz w:val="16"/>
                <w:szCs w:val="16"/>
              </w:rPr>
              <w:t>facebook</w:t>
            </w:r>
            <w:proofErr w:type="spellEnd"/>
            <w:r w:rsidRPr="00422043">
              <w:rPr>
                <w:sz w:val="16"/>
                <w:szCs w:val="16"/>
              </w:rPr>
              <w:t>', '</w:t>
            </w:r>
            <w:proofErr w:type="spellStart"/>
            <w:r w:rsidRPr="00422043">
              <w:rPr>
                <w:sz w:val="16"/>
                <w:szCs w:val="16"/>
              </w:rPr>
              <w:t>itunes</w:t>
            </w:r>
            <w:proofErr w:type="spellEnd"/>
            <w:r w:rsidRPr="00422043">
              <w:rPr>
                <w:sz w:val="16"/>
                <w:szCs w:val="16"/>
              </w:rPr>
              <w:t>', '</w:t>
            </w:r>
            <w:proofErr w:type="spellStart"/>
            <w:r w:rsidRPr="00422043">
              <w:rPr>
                <w:sz w:val="16"/>
                <w:szCs w:val="16"/>
              </w:rPr>
              <w:t>gmail</w:t>
            </w:r>
            <w:proofErr w:type="spellEnd"/>
            <w:r w:rsidRPr="00422043">
              <w:rPr>
                <w:sz w:val="16"/>
                <w:szCs w:val="16"/>
              </w:rPr>
              <w:t>', '</w:t>
            </w:r>
            <w:proofErr w:type="spellStart"/>
            <w:r w:rsidRPr="00422043">
              <w:rPr>
                <w:sz w:val="16"/>
                <w:szCs w:val="16"/>
              </w:rPr>
              <w:t>espn</w:t>
            </w:r>
            <w:proofErr w:type="spellEnd"/>
            <w:r w:rsidRPr="00422043">
              <w:rPr>
                <w:sz w:val="16"/>
                <w:szCs w:val="16"/>
              </w:rPr>
              <w:t>', '</w:t>
            </w:r>
            <w:proofErr w:type="spellStart"/>
            <w:r w:rsidRPr="00422043">
              <w:rPr>
                <w:sz w:val="16"/>
                <w:szCs w:val="16"/>
              </w:rPr>
              <w:t>youtube</w:t>
            </w:r>
            <w:proofErr w:type="spellEnd"/>
            <w:r w:rsidRPr="00422043">
              <w:rPr>
                <w:sz w:val="16"/>
                <w:szCs w:val="16"/>
              </w:rPr>
              <w:t>', '</w:t>
            </w:r>
            <w:proofErr w:type="spellStart"/>
            <w:r w:rsidRPr="00422043">
              <w:rPr>
                <w:sz w:val="16"/>
                <w:szCs w:val="16"/>
              </w:rPr>
              <w:t>adsense</w:t>
            </w:r>
            <w:proofErr w:type="spellEnd"/>
            <w:r w:rsidRPr="00422043">
              <w:rPr>
                <w:sz w:val="16"/>
                <w:szCs w:val="16"/>
              </w:rPr>
              <w:t>', '</w:t>
            </w:r>
            <w:proofErr w:type="spellStart"/>
            <w:r w:rsidRPr="00422043">
              <w:rPr>
                <w:sz w:val="16"/>
                <w:szCs w:val="16"/>
              </w:rPr>
              <w:t>pikachu</w:t>
            </w:r>
            <w:proofErr w:type="spellEnd"/>
            <w:r w:rsidRPr="00422043">
              <w:rPr>
                <w:sz w:val="16"/>
                <w:szCs w:val="16"/>
              </w:rPr>
              <w:t>', '</w:t>
            </w:r>
            <w:proofErr w:type="spellStart"/>
            <w:r w:rsidRPr="00422043">
              <w:rPr>
                <w:sz w:val="16"/>
                <w:szCs w:val="16"/>
              </w:rPr>
              <w:t>etsy</w:t>
            </w:r>
            <w:proofErr w:type="spellEnd"/>
            <w:r w:rsidRPr="00422043">
              <w:rPr>
                <w:sz w:val="16"/>
                <w:szCs w:val="16"/>
              </w:rPr>
              <w:t>', '</w:t>
            </w:r>
            <w:proofErr w:type="spellStart"/>
            <w:r w:rsidRPr="00422043">
              <w:rPr>
                <w:sz w:val="16"/>
                <w:szCs w:val="16"/>
              </w:rPr>
              <w:t>wikipedia</w:t>
            </w:r>
            <w:proofErr w:type="spellEnd"/>
            <w:r w:rsidRPr="00422043">
              <w:rPr>
                <w:sz w:val="16"/>
                <w:szCs w:val="16"/>
              </w:rPr>
              <w:t>', '</w:t>
            </w:r>
            <w:proofErr w:type="spellStart"/>
            <w:r w:rsidRPr="00422043">
              <w:rPr>
                <w:sz w:val="16"/>
                <w:szCs w:val="16"/>
              </w:rPr>
              <w:t>starbucks</w:t>
            </w:r>
            <w:proofErr w:type="spellEnd"/>
            <w:r w:rsidRPr="00422043">
              <w:rPr>
                <w:sz w:val="16"/>
                <w:szCs w:val="16"/>
              </w:rPr>
              <w:t>', '</w:t>
            </w:r>
            <w:proofErr w:type="spellStart"/>
            <w:r w:rsidRPr="00422043">
              <w:rPr>
                <w:sz w:val="16"/>
                <w:szCs w:val="16"/>
              </w:rPr>
              <w:t>jetblue</w:t>
            </w:r>
            <w:proofErr w:type="spellEnd"/>
            <w:r w:rsidRPr="00422043">
              <w:rPr>
                <w:sz w:val="16"/>
                <w:szCs w:val="16"/>
              </w:rPr>
              <w:t>', 'webcam', 'traveler', 'retweet', 'website', 'favors', '</w:t>
            </w:r>
            <w:proofErr w:type="spellStart"/>
            <w:r w:rsidRPr="00422043">
              <w:rPr>
                <w:sz w:val="16"/>
                <w:szCs w:val="16"/>
              </w:rPr>
              <w:t>deadspin</w:t>
            </w:r>
            <w:proofErr w:type="spellEnd"/>
            <w:r w:rsidRPr="00422043">
              <w:rPr>
                <w:sz w:val="16"/>
                <w:szCs w:val="16"/>
              </w:rPr>
              <w:t>', '</w:t>
            </w:r>
            <w:proofErr w:type="spellStart"/>
            <w:r w:rsidRPr="00422043">
              <w:rPr>
                <w:sz w:val="16"/>
                <w:szCs w:val="16"/>
              </w:rPr>
              <w:t>huffington</w:t>
            </w:r>
            <w:proofErr w:type="spellEnd"/>
            <w:r w:rsidRPr="00422043">
              <w:rPr>
                <w:sz w:val="16"/>
                <w:szCs w:val="16"/>
              </w:rPr>
              <w:t>', '</w:t>
            </w:r>
            <w:proofErr w:type="spellStart"/>
            <w:r w:rsidRPr="00422043">
              <w:rPr>
                <w:sz w:val="16"/>
                <w:szCs w:val="16"/>
              </w:rPr>
              <w:t>wordpress</w:t>
            </w:r>
            <w:proofErr w:type="spellEnd"/>
            <w:r w:rsidRPr="00422043">
              <w:rPr>
                <w:sz w:val="16"/>
                <w:szCs w:val="16"/>
              </w:rPr>
              <w:t>', '</w:t>
            </w:r>
            <w:proofErr w:type="spellStart"/>
            <w:r w:rsidRPr="00422043">
              <w:rPr>
                <w:sz w:val="16"/>
                <w:szCs w:val="16"/>
              </w:rPr>
              <w:t>linkedin</w:t>
            </w:r>
            <w:proofErr w:type="spellEnd"/>
            <w:r w:rsidRPr="00422043">
              <w:rPr>
                <w:sz w:val="16"/>
                <w:szCs w:val="16"/>
              </w:rPr>
              <w:t>', 'website', '</w:t>
            </w:r>
            <w:proofErr w:type="spellStart"/>
            <w:r w:rsidRPr="00422043">
              <w:rPr>
                <w:sz w:val="16"/>
                <w:szCs w:val="16"/>
              </w:rPr>
              <w:t>mozilla</w:t>
            </w:r>
            <w:proofErr w:type="spellEnd"/>
            <w:r w:rsidRPr="00422043">
              <w:rPr>
                <w:sz w:val="16"/>
                <w:szCs w:val="16"/>
              </w:rPr>
              <w:t>', '</w:t>
            </w:r>
            <w:proofErr w:type="spellStart"/>
            <w:r w:rsidRPr="00422043">
              <w:rPr>
                <w:sz w:val="16"/>
                <w:szCs w:val="16"/>
              </w:rPr>
              <w:t>firefox</w:t>
            </w:r>
            <w:proofErr w:type="spellEnd"/>
            <w:r w:rsidRPr="00422043">
              <w:rPr>
                <w:sz w:val="16"/>
                <w:szCs w:val="16"/>
              </w:rPr>
              <w:t>', '</w:t>
            </w:r>
            <w:proofErr w:type="spellStart"/>
            <w:r w:rsidRPr="00422043">
              <w:rPr>
                <w:sz w:val="16"/>
                <w:szCs w:val="16"/>
              </w:rPr>
              <w:t>linux</w:t>
            </w:r>
            <w:proofErr w:type="spellEnd"/>
            <w:r w:rsidRPr="00422043">
              <w:rPr>
                <w:sz w:val="16"/>
                <w:szCs w:val="16"/>
              </w:rPr>
              <w:t>', 'http', 'evanescence', '</w:t>
            </w:r>
            <w:proofErr w:type="spellStart"/>
            <w:r w:rsidRPr="00422043">
              <w:rPr>
                <w:sz w:val="16"/>
                <w:szCs w:val="16"/>
              </w:rPr>
              <w:t>dvd</w:t>
            </w:r>
            <w:proofErr w:type="spellEnd"/>
            <w:r w:rsidRPr="00422043">
              <w:rPr>
                <w:sz w:val="16"/>
                <w:szCs w:val="16"/>
              </w:rPr>
              <w:t>', '</w:t>
            </w:r>
            <w:proofErr w:type="spellStart"/>
            <w:r w:rsidRPr="00422043">
              <w:rPr>
                <w:sz w:val="16"/>
                <w:szCs w:val="16"/>
              </w:rPr>
              <w:t>krispy</w:t>
            </w:r>
            <w:proofErr w:type="spellEnd"/>
            <w:r w:rsidRPr="00422043">
              <w:rPr>
                <w:sz w:val="16"/>
                <w:szCs w:val="16"/>
              </w:rPr>
              <w:t>', '</w:t>
            </w:r>
            <w:proofErr w:type="spellStart"/>
            <w:r w:rsidRPr="00422043">
              <w:rPr>
                <w:sz w:val="16"/>
                <w:szCs w:val="16"/>
              </w:rPr>
              <w:t>kreme</w:t>
            </w:r>
            <w:proofErr w:type="spellEnd"/>
            <w:r w:rsidRPr="00422043">
              <w:rPr>
                <w:sz w:val="16"/>
                <w:szCs w:val="16"/>
              </w:rPr>
              <w:t>', 'donut', '3d', 'mp3', 'jpg', '</w:t>
            </w:r>
            <w:proofErr w:type="spellStart"/>
            <w:r w:rsidRPr="00422043">
              <w:rPr>
                <w:sz w:val="16"/>
                <w:szCs w:val="16"/>
              </w:rPr>
              <w:t>photobucket</w:t>
            </w:r>
            <w:proofErr w:type="spellEnd"/>
            <w:r w:rsidRPr="00422043">
              <w:rPr>
                <w:sz w:val="16"/>
                <w:szCs w:val="16"/>
              </w:rPr>
              <w:t>', '</w:t>
            </w:r>
            <w:proofErr w:type="spellStart"/>
            <w:r w:rsidRPr="00422043">
              <w:rPr>
                <w:sz w:val="16"/>
                <w:szCs w:val="16"/>
              </w:rPr>
              <w:t>suv</w:t>
            </w:r>
            <w:proofErr w:type="spellEnd"/>
            <w:r w:rsidRPr="00422043">
              <w:rPr>
                <w:sz w:val="16"/>
                <w:szCs w:val="16"/>
              </w:rPr>
              <w:t>', '</w:t>
            </w:r>
            <w:proofErr w:type="spellStart"/>
            <w:r w:rsidRPr="00422043">
              <w:rPr>
                <w:sz w:val="16"/>
                <w:szCs w:val="16"/>
              </w:rPr>
              <w:t>saudia</w:t>
            </w:r>
            <w:proofErr w:type="spellEnd"/>
            <w:r w:rsidRPr="00422043">
              <w:rPr>
                <w:sz w:val="16"/>
                <w:szCs w:val="16"/>
              </w:rPr>
              <w:t>', '</w:t>
            </w:r>
            <w:proofErr w:type="spellStart"/>
            <w:r w:rsidRPr="00422043">
              <w:rPr>
                <w:sz w:val="16"/>
                <w:szCs w:val="16"/>
              </w:rPr>
              <w:t>vevo</w:t>
            </w:r>
            <w:proofErr w:type="spellEnd"/>
            <w:r w:rsidRPr="00422043">
              <w:rPr>
                <w:sz w:val="16"/>
                <w:szCs w:val="16"/>
              </w:rPr>
              <w:t>', 'popsicle', 'voicemail', 'sophomore', '</w:t>
            </w:r>
            <w:proofErr w:type="spellStart"/>
            <w:r w:rsidRPr="00422043">
              <w:rPr>
                <w:sz w:val="16"/>
                <w:szCs w:val="16"/>
              </w:rPr>
              <w:t>hotmail</w:t>
            </w:r>
            <w:proofErr w:type="spellEnd"/>
            <w:r w:rsidRPr="00422043">
              <w:rPr>
                <w:sz w:val="16"/>
                <w:szCs w:val="16"/>
              </w:rPr>
              <w:t>', '</w:t>
            </w:r>
            <w:proofErr w:type="spellStart"/>
            <w:r w:rsidRPr="00422043">
              <w:rPr>
                <w:sz w:val="16"/>
                <w:szCs w:val="16"/>
              </w:rPr>
              <w:t>fastmail</w:t>
            </w:r>
            <w:proofErr w:type="spellEnd"/>
            <w:r w:rsidRPr="00422043">
              <w:rPr>
                <w:sz w:val="16"/>
                <w:szCs w:val="16"/>
              </w:rPr>
              <w:t>', '</w:t>
            </w:r>
            <w:proofErr w:type="spellStart"/>
            <w:r w:rsidRPr="00422043">
              <w:rPr>
                <w:sz w:val="16"/>
                <w:szCs w:val="16"/>
              </w:rPr>
              <w:t>morrowind</w:t>
            </w:r>
            <w:proofErr w:type="spellEnd"/>
            <w:r w:rsidRPr="00422043">
              <w:rPr>
                <w:sz w:val="16"/>
                <w:szCs w:val="16"/>
              </w:rPr>
              <w:t>', 'fanboy', 'fandom', 'resize', 'ie5', 'ie6', 'timeline', 'newbie', 'vigor', '</w:t>
            </w:r>
            <w:proofErr w:type="spellStart"/>
            <w:r w:rsidRPr="00422043">
              <w:rPr>
                <w:sz w:val="16"/>
                <w:szCs w:val="16"/>
              </w:rPr>
              <w:t>netflix</w:t>
            </w:r>
            <w:proofErr w:type="spellEnd"/>
            <w:r w:rsidRPr="00422043">
              <w:rPr>
                <w:sz w:val="16"/>
                <w:szCs w:val="16"/>
              </w:rPr>
              <w:t>', 'anime', 'html', 'xml', 'savior', '</w:t>
            </w:r>
            <w:proofErr w:type="spellStart"/>
            <w:r w:rsidRPr="00422043">
              <w:rPr>
                <w:sz w:val="16"/>
                <w:szCs w:val="16"/>
              </w:rPr>
              <w:t>walgreens</w:t>
            </w:r>
            <w:proofErr w:type="spellEnd"/>
            <w:r w:rsidRPr="00422043">
              <w:rPr>
                <w:sz w:val="16"/>
                <w:szCs w:val="16"/>
              </w:rPr>
              <w:t>', '</w:t>
            </w:r>
            <w:proofErr w:type="spellStart"/>
            <w:r w:rsidRPr="00422043">
              <w:rPr>
                <w:sz w:val="16"/>
                <w:szCs w:val="16"/>
              </w:rPr>
              <w:t>ebay</w:t>
            </w:r>
            <w:proofErr w:type="spellEnd"/>
            <w:r w:rsidRPr="00422043">
              <w:rPr>
                <w:sz w:val="16"/>
                <w:szCs w:val="16"/>
              </w:rPr>
              <w:t>', 'myspace', '</w:t>
            </w:r>
            <w:proofErr w:type="spellStart"/>
            <w:r w:rsidRPr="00422043">
              <w:rPr>
                <w:sz w:val="16"/>
                <w:szCs w:val="16"/>
              </w:rPr>
              <w:t>lasik</w:t>
            </w:r>
            <w:proofErr w:type="spellEnd"/>
            <w:r w:rsidRPr="00422043">
              <w:rPr>
                <w:sz w:val="16"/>
                <w:szCs w:val="16"/>
              </w:rPr>
              <w:t>', '</w:t>
            </w:r>
            <w:proofErr w:type="spellStart"/>
            <w:r w:rsidRPr="00422043">
              <w:rPr>
                <w:sz w:val="16"/>
                <w:szCs w:val="16"/>
              </w:rPr>
              <w:t>wii</w:t>
            </w:r>
            <w:proofErr w:type="spellEnd"/>
            <w:r w:rsidRPr="00422043">
              <w:rPr>
                <w:sz w:val="16"/>
                <w:szCs w:val="16"/>
              </w:rPr>
              <w:t>', 'uber', '</w:t>
            </w:r>
            <w:proofErr w:type="spellStart"/>
            <w:r w:rsidRPr="00422043">
              <w:rPr>
                <w:sz w:val="16"/>
                <w:szCs w:val="16"/>
              </w:rPr>
              <w:t>petco</w:t>
            </w:r>
            <w:proofErr w:type="spellEnd"/>
            <w:r w:rsidRPr="00422043">
              <w:rPr>
                <w:sz w:val="16"/>
                <w:szCs w:val="16"/>
              </w:rPr>
              <w:t>', 'sweatpants', '</w:t>
            </w:r>
            <w:proofErr w:type="spellStart"/>
            <w:r w:rsidRPr="00422043">
              <w:rPr>
                <w:sz w:val="16"/>
                <w:szCs w:val="16"/>
              </w:rPr>
              <w:t>jello</w:t>
            </w:r>
            <w:proofErr w:type="spellEnd"/>
            <w:r w:rsidRPr="00422043">
              <w:rPr>
                <w:sz w:val="16"/>
                <w:szCs w:val="16"/>
              </w:rPr>
              <w:t>', 'malware', 'wiki', 'ubuntu', 'savor', 'nerdy', 'flavors', 'jalapenos', 'guestbook',</w:t>
            </w:r>
            <w:r w:rsidR="00422043" w:rsidRPr="00422043">
              <w:rPr>
                <w:sz w:val="16"/>
                <w:szCs w:val="16"/>
              </w:rPr>
              <w:t xml:space="preserve"> </w:t>
            </w:r>
            <w:r w:rsidRPr="00422043">
              <w:rPr>
                <w:sz w:val="16"/>
                <w:szCs w:val="16"/>
              </w:rPr>
              <w:t>'</w:t>
            </w:r>
            <w:proofErr w:type="spellStart"/>
            <w:r w:rsidRPr="00422043">
              <w:rPr>
                <w:sz w:val="16"/>
                <w:szCs w:val="16"/>
              </w:rPr>
              <w:t>runescape</w:t>
            </w:r>
            <w:proofErr w:type="spellEnd"/>
            <w:r w:rsidRPr="00422043">
              <w:rPr>
                <w:sz w:val="16"/>
                <w:szCs w:val="16"/>
              </w:rPr>
              <w:t>', '</w:t>
            </w:r>
            <w:proofErr w:type="spellStart"/>
            <w:r w:rsidRPr="00422043">
              <w:rPr>
                <w:sz w:val="16"/>
                <w:szCs w:val="16"/>
              </w:rPr>
              <w:t>ragnarok</w:t>
            </w:r>
            <w:proofErr w:type="spellEnd"/>
            <w:r w:rsidRPr="00422043">
              <w:rPr>
                <w:sz w:val="16"/>
                <w:szCs w:val="16"/>
              </w:rPr>
              <w:t>', 'gamer', '2d', '3d', '</w:t>
            </w:r>
            <w:proofErr w:type="spellStart"/>
            <w:r w:rsidRPr="00422043">
              <w:rPr>
                <w:sz w:val="16"/>
                <w:szCs w:val="16"/>
              </w:rPr>
              <w:t>neverwinter</w:t>
            </w:r>
            <w:proofErr w:type="spellEnd"/>
            <w:r w:rsidRPr="00422043">
              <w:rPr>
                <w:sz w:val="16"/>
                <w:szCs w:val="16"/>
              </w:rPr>
              <w:t>', 'paintball', '</w:t>
            </w:r>
            <w:proofErr w:type="spellStart"/>
            <w:r w:rsidRPr="00422043">
              <w:rPr>
                <w:sz w:val="16"/>
                <w:szCs w:val="16"/>
              </w:rPr>
              <w:t>urllink</w:t>
            </w:r>
            <w:proofErr w:type="spellEnd"/>
            <w:r w:rsidRPr="00422043">
              <w:rPr>
                <w:sz w:val="16"/>
                <w:szCs w:val="16"/>
              </w:rPr>
              <w:t>', 'internship', 'warcraft', '</w:t>
            </w:r>
            <w:proofErr w:type="spellStart"/>
            <w:r w:rsidRPr="00422043">
              <w:rPr>
                <w:sz w:val="16"/>
                <w:szCs w:val="16"/>
              </w:rPr>
              <w:t>simcity</w:t>
            </w:r>
            <w:proofErr w:type="spellEnd"/>
            <w:r w:rsidRPr="00422043">
              <w:rPr>
                <w:sz w:val="16"/>
                <w:szCs w:val="16"/>
              </w:rPr>
              <w:t>', '</w:t>
            </w:r>
            <w:proofErr w:type="spellStart"/>
            <w:r w:rsidRPr="00422043">
              <w:rPr>
                <w:sz w:val="16"/>
                <w:szCs w:val="16"/>
              </w:rPr>
              <w:t>sxsw</w:t>
            </w:r>
            <w:proofErr w:type="spellEnd"/>
            <w:r w:rsidRPr="00422043">
              <w:rPr>
                <w:sz w:val="16"/>
                <w:szCs w:val="16"/>
              </w:rPr>
              <w:t>', 'paralyzed', '</w:t>
            </w:r>
            <w:proofErr w:type="spellStart"/>
            <w:r w:rsidRPr="00422043">
              <w:rPr>
                <w:sz w:val="16"/>
                <w:szCs w:val="16"/>
              </w:rPr>
              <w:t>telus</w:t>
            </w:r>
            <w:proofErr w:type="spellEnd"/>
            <w:r w:rsidRPr="00422043">
              <w:rPr>
                <w:sz w:val="16"/>
                <w:szCs w:val="16"/>
              </w:rPr>
              <w:t>', '</w:t>
            </w:r>
            <w:proofErr w:type="spellStart"/>
            <w:r w:rsidRPr="00422043">
              <w:rPr>
                <w:sz w:val="16"/>
                <w:szCs w:val="16"/>
              </w:rPr>
              <w:t>shrek</w:t>
            </w:r>
            <w:proofErr w:type="spellEnd"/>
            <w:r w:rsidRPr="00422043">
              <w:rPr>
                <w:sz w:val="16"/>
                <w:szCs w:val="16"/>
              </w:rPr>
              <w:t>', 'avatar', '</w:t>
            </w:r>
            <w:proofErr w:type="spellStart"/>
            <w:r w:rsidRPr="00422043">
              <w:rPr>
                <w:sz w:val="16"/>
                <w:szCs w:val="16"/>
              </w:rPr>
              <w:t>poptarts</w:t>
            </w:r>
            <w:proofErr w:type="spellEnd"/>
            <w:r w:rsidRPr="00422043">
              <w:rPr>
                <w:sz w:val="16"/>
                <w:szCs w:val="16"/>
              </w:rPr>
              <w:t>', '</w:t>
            </w:r>
            <w:proofErr w:type="spellStart"/>
            <w:r w:rsidRPr="00422043">
              <w:rPr>
                <w:sz w:val="16"/>
                <w:szCs w:val="16"/>
              </w:rPr>
              <w:t>bioshock</w:t>
            </w:r>
            <w:proofErr w:type="spellEnd"/>
            <w:r w:rsidRPr="00422043">
              <w:rPr>
                <w:sz w:val="16"/>
                <w:szCs w:val="16"/>
              </w:rPr>
              <w:t>', 'endeavor', '</w:t>
            </w:r>
            <w:proofErr w:type="spellStart"/>
            <w:r w:rsidRPr="00422043">
              <w:rPr>
                <w:sz w:val="16"/>
                <w:szCs w:val="16"/>
              </w:rPr>
              <w:t>walmart</w:t>
            </w:r>
            <w:proofErr w:type="spellEnd"/>
            <w:r w:rsidRPr="00422043">
              <w:rPr>
                <w:sz w:val="16"/>
                <w:szCs w:val="16"/>
              </w:rPr>
              <w:t>', 'multiplayer', '</w:t>
            </w:r>
            <w:proofErr w:type="spellStart"/>
            <w:r w:rsidRPr="00422043">
              <w:rPr>
                <w:sz w:val="16"/>
                <w:szCs w:val="16"/>
              </w:rPr>
              <w:t>advil</w:t>
            </w:r>
            <w:proofErr w:type="spellEnd"/>
            <w:r w:rsidRPr="00422043">
              <w:rPr>
                <w:sz w:val="16"/>
                <w:szCs w:val="16"/>
              </w:rPr>
              <w:t>', '</w:t>
            </w:r>
            <w:proofErr w:type="spellStart"/>
            <w:r w:rsidRPr="00422043">
              <w:rPr>
                <w:sz w:val="16"/>
                <w:szCs w:val="16"/>
              </w:rPr>
              <w:t>ffix</w:t>
            </w:r>
            <w:proofErr w:type="spellEnd"/>
            <w:r w:rsidRPr="00422043">
              <w:rPr>
                <w:sz w:val="16"/>
                <w:szCs w:val="16"/>
              </w:rPr>
              <w:t>', '</w:t>
            </w:r>
            <w:proofErr w:type="spellStart"/>
            <w:r w:rsidRPr="00422043">
              <w:rPr>
                <w:sz w:val="16"/>
                <w:szCs w:val="16"/>
              </w:rPr>
              <w:t>funimation</w:t>
            </w:r>
            <w:proofErr w:type="spellEnd"/>
            <w:r w:rsidRPr="00422043">
              <w:rPr>
                <w:sz w:val="16"/>
                <w:szCs w:val="16"/>
              </w:rPr>
              <w:t>', '</w:t>
            </w:r>
            <w:proofErr w:type="spellStart"/>
            <w:r w:rsidRPr="00422043">
              <w:rPr>
                <w:sz w:val="16"/>
                <w:szCs w:val="16"/>
              </w:rPr>
              <w:t>fullmetal</w:t>
            </w:r>
            <w:proofErr w:type="spellEnd"/>
            <w:r w:rsidRPr="00422043">
              <w:rPr>
                <w:sz w:val="16"/>
                <w:szCs w:val="16"/>
              </w:rPr>
              <w:t>'</w:t>
            </w:r>
            <w:r w:rsidR="00422043" w:rsidRPr="00422043">
              <w:rPr>
                <w:sz w:val="16"/>
                <w:szCs w:val="16"/>
              </w:rPr>
              <w:t>, '</w:t>
            </w:r>
            <w:proofErr w:type="spellStart"/>
            <w:r w:rsidR="00422043" w:rsidRPr="00422043">
              <w:rPr>
                <w:sz w:val="16"/>
                <w:szCs w:val="16"/>
              </w:rPr>
              <w:t>dvds</w:t>
            </w:r>
            <w:proofErr w:type="spellEnd"/>
            <w:r w:rsidR="00422043" w:rsidRPr="00422043">
              <w:rPr>
                <w:sz w:val="16"/>
                <w:szCs w:val="16"/>
              </w:rPr>
              <w:t>', 'blogs', 'blogging', 'blogger', 'bloggers', 'retweets', '</w:t>
            </w:r>
            <w:proofErr w:type="spellStart"/>
            <w:r w:rsidR="00422043" w:rsidRPr="00422043">
              <w:rPr>
                <w:sz w:val="16"/>
                <w:szCs w:val="16"/>
              </w:rPr>
              <w:t>iphones</w:t>
            </w:r>
            <w:proofErr w:type="spellEnd"/>
            <w:r w:rsidR="00422043" w:rsidRPr="00422043">
              <w:rPr>
                <w:sz w:val="16"/>
                <w:szCs w:val="16"/>
              </w:rPr>
              <w:t>', 'tweets', 'websites', 'resizes', 'resizing', 'geeks'</w:t>
            </w:r>
          </w:p>
        </w:tc>
      </w:tr>
    </w:tbl>
    <w:p w14:paraId="479D231C" w14:textId="0BBCA1FB" w:rsidR="004B5213" w:rsidRDefault="00422043" w:rsidP="00096FE9">
      <w:pPr>
        <w:pStyle w:val="PARAGRAPH"/>
        <w:spacing w:line="240" w:lineRule="auto"/>
        <w:ind w:firstLine="0"/>
      </w:pPr>
      <w:r w:rsidRPr="00422043">
        <w:rPr>
          <w:b/>
        </w:rPr>
        <w:t>Table 3</w:t>
      </w:r>
      <w:r>
        <w:t xml:space="preserve"> – Additional spelling vocabulary</w:t>
      </w:r>
      <w:r w:rsidR="00816E45">
        <w:t>.</w:t>
      </w:r>
    </w:p>
    <w:p w14:paraId="515B4439" w14:textId="35552968" w:rsidR="004B5213" w:rsidRDefault="004B5213" w:rsidP="00096FE9">
      <w:pPr>
        <w:pStyle w:val="PARAGRAPH"/>
        <w:spacing w:line="240" w:lineRule="auto"/>
        <w:ind w:firstLine="0"/>
      </w:pPr>
    </w:p>
    <w:p w14:paraId="38EFAAAF" w14:textId="18E63140" w:rsidR="003D7E09" w:rsidRDefault="003D7E09" w:rsidP="003D7E09">
      <w:pPr>
        <w:pStyle w:val="Heading2"/>
        <w:spacing w:before="0"/>
        <w:rPr>
          <w:color w:val="000000"/>
        </w:rPr>
      </w:pPr>
      <w:r>
        <w:rPr>
          <w:color w:val="000000"/>
        </w:rPr>
        <w:t>3.8 Feature Value Assignment</w:t>
      </w:r>
    </w:p>
    <w:p w14:paraId="66DAB3CA" w14:textId="332D9635" w:rsidR="00CF4E72" w:rsidRDefault="00514857" w:rsidP="00096FE9">
      <w:pPr>
        <w:pStyle w:val="PARAGRAPH"/>
        <w:spacing w:line="240" w:lineRule="auto"/>
        <w:ind w:firstLine="0"/>
      </w:pPr>
      <w:r>
        <w:t xml:space="preserve">Values are assigned differently to different features. There are </w:t>
      </w:r>
      <w:r w:rsidR="00235D69">
        <w:t>four</w:t>
      </w:r>
      <w:r>
        <w:t xml:space="preserve"> common ways of feature value assignments: Boolean,</w:t>
      </w:r>
      <w:r w:rsidR="00235D69">
        <w:t xml:space="preserve"> Discrete,</w:t>
      </w:r>
      <w:r>
        <w:t xml:space="preserve"> TF (Term Frequency), and TF-IDF (Product of Term and Inverted Document Frequency). The </w:t>
      </w:r>
      <w:proofErr w:type="spellStart"/>
      <w:r>
        <w:t>boolean</w:t>
      </w:r>
      <w:proofErr w:type="spellEnd"/>
      <w:r>
        <w:t xml:space="preserve"> scheme </w:t>
      </w:r>
      <w:r w:rsidR="00CF4E72">
        <w:t>assigns a 1 to the feature value if the feature is present in the document and 0 otherwise.</w:t>
      </w:r>
      <w:r w:rsidR="00235D69">
        <w:t xml:space="preserve"> The discrete scheme assigns an integer count value if possible and converts continuous values to discrete ordinal values.</w:t>
      </w:r>
      <w:r w:rsidR="00CF4E72">
        <w:t xml:space="preserve"> The TF scheme assigns the relative frequency of the number of times that the feature occurs in the document. The TF-IDF scheme assigns the value of a feature using the formula:</w:t>
      </w:r>
    </w:p>
    <w:p w14:paraId="61180C52" w14:textId="5ACB1A97" w:rsidR="00CF4E72" w:rsidRPr="00CF4E72" w:rsidRDefault="00CF4E72" w:rsidP="00096FE9">
      <w:pPr>
        <w:pStyle w:val="PARAGRAPH"/>
        <w:spacing w:line="240" w:lineRule="auto"/>
        <w:ind w:firstLine="0"/>
      </w:pPr>
      <m:oMathPara>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=tf(t,d)∙idf(t,D)</m:t>
          </m:r>
        </m:oMath>
      </m:oMathPara>
    </w:p>
    <w:p w14:paraId="3CC7F503" w14:textId="11CD055C" w:rsidR="00CF4E72" w:rsidRPr="00CF4E72" w:rsidRDefault="00CF4E72" w:rsidP="00096FE9">
      <w:pPr>
        <w:pStyle w:val="PARAGRAPH"/>
        <w:spacing w:line="240" w:lineRule="auto"/>
        <w:ind w:firstLine="0"/>
      </w:pPr>
      <w:r>
        <w:t xml:space="preserve">Where </w:t>
      </w:r>
      <m:oMath>
        <m:r>
          <w:rPr>
            <w:rFonts w:ascii="Cambria Math" w:hAnsi="Cambria Math"/>
          </w:rPr>
          <m:t>t</m:t>
        </m:r>
      </m:oMath>
      <w:r>
        <w:t xml:space="preserve"> is the term or feature, </w:t>
      </w:r>
      <m:oMath>
        <m:r>
          <w:rPr>
            <w:rFonts w:ascii="Cambria Math" w:hAnsi="Cambria Math"/>
          </w:rPr>
          <m:t>d</m:t>
        </m:r>
      </m:oMath>
      <w:r>
        <w:t xml:space="preserve"> is the document, and </w:t>
      </w:r>
      <m:oMath>
        <m:r>
          <w:rPr>
            <w:rFonts w:ascii="Cambria Math" w:hAnsi="Cambria Math"/>
          </w:rPr>
          <m:t>D</m:t>
        </m:r>
      </m:oMath>
      <w:r>
        <w:t xml:space="preserve"> is the entire document set.</w:t>
      </w:r>
    </w:p>
    <w:p w14:paraId="31D31410" w14:textId="77777777" w:rsidR="002B7216" w:rsidRDefault="00E711EA" w:rsidP="00CF4E72">
      <w:pPr>
        <w:pStyle w:val="PARAGRAPH"/>
        <w:spacing w:line="240" w:lineRule="auto"/>
        <w:ind w:firstLine="245"/>
      </w:pPr>
      <w:r>
        <w:t>Through preliminary</w:t>
      </w:r>
      <w:r w:rsidR="00D7366A">
        <w:t xml:space="preserve"> experiments, we found that</w:t>
      </w:r>
      <w:r>
        <w:t xml:space="preserve"> </w:t>
      </w:r>
      <w:r w:rsidR="00CF4E72">
        <w:t>TF-IDF</w:t>
      </w:r>
      <w:r w:rsidR="00D7366A">
        <w:t xml:space="preserve"> yielded the best results, so for most of our results we will be using TF-IDF unless otherwise stated.</w:t>
      </w:r>
      <w:r w:rsidR="002B7216">
        <w:t xml:space="preserve"> </w:t>
      </w:r>
    </w:p>
    <w:p w14:paraId="52F4C28D" w14:textId="752C6DE1" w:rsidR="00CF4E72" w:rsidRDefault="00220AD8" w:rsidP="00CF4E72">
      <w:pPr>
        <w:pStyle w:val="PARAGRAPH"/>
        <w:spacing w:line="240" w:lineRule="auto"/>
        <w:ind w:firstLine="245"/>
      </w:pPr>
      <w:r>
        <w:t>For our best results, t</w:t>
      </w:r>
      <w:r w:rsidR="002B7216">
        <w:t xml:space="preserve">he feature value assignments </w:t>
      </w:r>
      <w:r>
        <w:t xml:space="preserve">for </w:t>
      </w:r>
      <w:r>
        <w:t>each feature</w:t>
      </w:r>
      <w:r w:rsidR="00EF2899">
        <w:t xml:space="preserve"> </w:t>
      </w:r>
      <w:r>
        <w:t>is as follows:</w:t>
      </w:r>
    </w:p>
    <w:p w14:paraId="6776DD20" w14:textId="5898AE1C" w:rsidR="002B7216" w:rsidRDefault="002B7216" w:rsidP="002B7216">
      <w:pPr>
        <w:pStyle w:val="PARAGRAPH"/>
        <w:numPr>
          <w:ilvl w:val="0"/>
          <w:numId w:val="44"/>
        </w:numPr>
        <w:spacing w:line="240" w:lineRule="auto"/>
      </w:pPr>
      <w:r w:rsidRPr="00EF2899">
        <w:rPr>
          <w:b/>
        </w:rPr>
        <w:t>F-measure</w:t>
      </w:r>
      <w:r>
        <w:t xml:space="preserve">: </w:t>
      </w:r>
      <w:r w:rsidR="00EF2899">
        <w:t>Actual Value, Min</w:t>
      </w:r>
      <w:r w:rsidR="00BB2827">
        <w:t>/</w:t>
      </w:r>
      <w:r w:rsidR="00EF2899">
        <w:t>Max Scaled</w:t>
      </w:r>
    </w:p>
    <w:p w14:paraId="742C6259" w14:textId="3D9D4897" w:rsidR="00EF2899" w:rsidRDefault="00EF2899" w:rsidP="002B7216">
      <w:pPr>
        <w:pStyle w:val="PARAGRAPH"/>
        <w:numPr>
          <w:ilvl w:val="0"/>
          <w:numId w:val="44"/>
        </w:numPr>
        <w:spacing w:line="240" w:lineRule="auto"/>
      </w:pPr>
      <w:r w:rsidRPr="00EF2899">
        <w:rPr>
          <w:b/>
        </w:rPr>
        <w:t>Stylistic Features</w:t>
      </w:r>
      <w:r>
        <w:t>:</w:t>
      </w:r>
      <w:r w:rsidR="0030101D">
        <w:t xml:space="preserve"> TF-IDF</w:t>
      </w:r>
    </w:p>
    <w:p w14:paraId="48F22F20" w14:textId="674BFAFC" w:rsidR="00EF2899" w:rsidRDefault="00C36DD6" w:rsidP="002B7216">
      <w:pPr>
        <w:pStyle w:val="PARAGRAPH"/>
        <w:numPr>
          <w:ilvl w:val="0"/>
          <w:numId w:val="44"/>
        </w:numPr>
        <w:spacing w:line="240" w:lineRule="auto"/>
      </w:pPr>
      <w:r w:rsidRPr="00C36DD6">
        <w:rPr>
          <w:b/>
        </w:rPr>
        <w:t>Gender Preferential Features</w:t>
      </w:r>
      <w:r>
        <w:t>:</w:t>
      </w:r>
      <w:r w:rsidR="0030101D">
        <w:t xml:space="preserve"> TF-IDF</w:t>
      </w:r>
    </w:p>
    <w:p w14:paraId="2DD3E846" w14:textId="45A3D31A" w:rsidR="00C36DD6" w:rsidRDefault="00C36DD6" w:rsidP="002B7216">
      <w:pPr>
        <w:pStyle w:val="PARAGRAPH"/>
        <w:numPr>
          <w:ilvl w:val="0"/>
          <w:numId w:val="44"/>
        </w:numPr>
        <w:spacing w:line="240" w:lineRule="auto"/>
      </w:pPr>
      <w:r w:rsidRPr="00C36DD6">
        <w:rPr>
          <w:b/>
        </w:rPr>
        <w:t>Factor Analysis</w:t>
      </w:r>
      <w:r>
        <w:t>:</w:t>
      </w:r>
      <w:r w:rsidR="0030101D">
        <w:t xml:space="preserve"> TF-IDF</w:t>
      </w:r>
    </w:p>
    <w:p w14:paraId="49E56EA5" w14:textId="44805583" w:rsidR="00C36DD6" w:rsidRDefault="00C36DD6" w:rsidP="002B7216">
      <w:pPr>
        <w:pStyle w:val="PARAGRAPH"/>
        <w:numPr>
          <w:ilvl w:val="0"/>
          <w:numId w:val="44"/>
        </w:numPr>
        <w:spacing w:line="240" w:lineRule="auto"/>
      </w:pPr>
      <w:r w:rsidRPr="00C36DD6">
        <w:rPr>
          <w:b/>
        </w:rPr>
        <w:t>POS Sequence Patterns</w:t>
      </w:r>
      <w:r>
        <w:t>:</w:t>
      </w:r>
      <w:r w:rsidR="0030101D">
        <w:t xml:space="preserve"> TF-IDF</w:t>
      </w:r>
    </w:p>
    <w:p w14:paraId="0A5D5756" w14:textId="34C14C5B" w:rsidR="00220AD8" w:rsidRDefault="00220AD8" w:rsidP="002B7216">
      <w:pPr>
        <w:pStyle w:val="PARAGRAPH"/>
        <w:numPr>
          <w:ilvl w:val="0"/>
          <w:numId w:val="44"/>
        </w:numPr>
        <w:spacing w:line="240" w:lineRule="auto"/>
      </w:pPr>
      <w:r>
        <w:rPr>
          <w:b/>
        </w:rPr>
        <w:t>Word Count</w:t>
      </w:r>
      <w:r>
        <w:t>: Actual Value, Min/Max Scaled</w:t>
      </w:r>
    </w:p>
    <w:p w14:paraId="02DAC0F0" w14:textId="1182C898" w:rsidR="00C36DD6" w:rsidRDefault="00C36DD6" w:rsidP="002B7216">
      <w:pPr>
        <w:pStyle w:val="PARAGRAPH"/>
        <w:numPr>
          <w:ilvl w:val="0"/>
          <w:numId w:val="44"/>
        </w:numPr>
        <w:spacing w:line="240" w:lineRule="auto"/>
      </w:pPr>
      <w:proofErr w:type="spellStart"/>
      <w:r w:rsidRPr="00C36DD6">
        <w:rPr>
          <w:b/>
        </w:rPr>
        <w:t>Textstat</w:t>
      </w:r>
      <w:proofErr w:type="spellEnd"/>
      <w:r>
        <w:t>:</w:t>
      </w:r>
      <w:r w:rsidR="0030101D">
        <w:t xml:space="preserve"> Actual Value, Min</w:t>
      </w:r>
      <w:r w:rsidR="00BB2827">
        <w:t>/</w:t>
      </w:r>
      <w:r w:rsidR="0030101D">
        <w:t>Max Scaled</w:t>
      </w:r>
    </w:p>
    <w:p w14:paraId="2A83F8C9" w14:textId="4163CDFD" w:rsidR="00C36DD6" w:rsidRDefault="00C36DD6" w:rsidP="002B7216">
      <w:pPr>
        <w:pStyle w:val="PARAGRAPH"/>
        <w:numPr>
          <w:ilvl w:val="0"/>
          <w:numId w:val="44"/>
        </w:numPr>
        <w:spacing w:line="240" w:lineRule="auto"/>
      </w:pPr>
      <w:r w:rsidRPr="00C36DD6">
        <w:rPr>
          <w:b/>
        </w:rPr>
        <w:t>Spelling</w:t>
      </w:r>
      <w:r>
        <w:t>:</w:t>
      </w:r>
      <w:r w:rsidR="0030101D">
        <w:t xml:space="preserve"> </w:t>
      </w:r>
      <w:r w:rsidR="00C32098">
        <w:t>Actual Value, Min</w:t>
      </w:r>
      <w:r w:rsidR="00BB2827">
        <w:t>/</w:t>
      </w:r>
      <w:r w:rsidR="00C32098">
        <w:t>Max Scaled</w:t>
      </w:r>
    </w:p>
    <w:p w14:paraId="1A796369" w14:textId="6B048ECA" w:rsidR="00D7366A" w:rsidRPr="005A46A1" w:rsidRDefault="001178CD" w:rsidP="001178CD">
      <w:pPr>
        <w:pStyle w:val="PARAGRAPH"/>
        <w:spacing w:line="240" w:lineRule="auto"/>
        <w:ind w:firstLine="0"/>
      </w:pPr>
      <w:r>
        <w:t>We also try different feature value assignments however they give suboptimal results so we won’t go into detail of their feature value assignments.</w:t>
      </w:r>
    </w:p>
    <w:p w14:paraId="4035623E" w14:textId="63513D51" w:rsidR="003410C8" w:rsidRDefault="00550681">
      <w:pPr>
        <w:pStyle w:val="Heading1"/>
        <w:rPr>
          <w:rStyle w:val="Url"/>
          <w:rFonts w:ascii="Helvetica" w:hAnsi="Helvetica"/>
          <w:color w:val="000000"/>
        </w:rPr>
      </w:pPr>
      <w:r>
        <w:rPr>
          <w:rStyle w:val="Figurereferenceto"/>
          <w:color w:val="000000"/>
        </w:rPr>
        <w:t>4</w:t>
      </w:r>
      <w:r w:rsidR="003410C8">
        <w:rPr>
          <w:rStyle w:val="Figurereferenceto"/>
          <w:color w:val="000000"/>
        </w:rPr>
        <w:tab/>
      </w:r>
      <w:r w:rsidR="000779C3">
        <w:rPr>
          <w:rStyle w:val="Figurereferenceto"/>
          <w:color w:val="000000"/>
        </w:rPr>
        <w:t>Novel Method</w:t>
      </w:r>
    </w:p>
    <w:p w14:paraId="12B5B9FD" w14:textId="166BC9DA" w:rsidR="006307E2" w:rsidRDefault="00CC21B6" w:rsidP="004F55B9">
      <w:pPr>
        <w:pStyle w:val="PARAGRAPHnoindent"/>
        <w:rPr>
          <w:color w:val="000000"/>
        </w:rPr>
      </w:pPr>
      <w:r>
        <w:rPr>
          <w:color w:val="000000"/>
        </w:rPr>
        <w:t>Although A. Halevy et al. argues that introducing more data for some tasks have positive effects on classifiers, we found</w:t>
      </w:r>
      <w:r w:rsidR="00135C74">
        <w:rPr>
          <w:color w:val="000000"/>
        </w:rPr>
        <w:t xml:space="preserve"> through experiments</w:t>
      </w:r>
      <w:r>
        <w:rPr>
          <w:color w:val="000000"/>
        </w:rPr>
        <w:t xml:space="preserve"> that </w:t>
      </w:r>
      <w:r w:rsidR="00287995">
        <w:rPr>
          <w:color w:val="000000"/>
        </w:rPr>
        <w:t>aimlessly</w:t>
      </w:r>
      <w:r w:rsidR="006307E2">
        <w:rPr>
          <w:color w:val="000000"/>
        </w:rPr>
        <w:t xml:space="preserve"> adding</w:t>
      </w:r>
      <w:r>
        <w:rPr>
          <w:color w:val="000000"/>
        </w:rPr>
        <w:t xml:space="preserve"> more labeled data</w:t>
      </w:r>
      <w:r w:rsidR="00135C74">
        <w:rPr>
          <w:color w:val="000000"/>
        </w:rPr>
        <w:t xml:space="preserve"> had detrimental effects on the classification accuracy (if we added too much). We found that adding a little bit of data from Dataset 2 to Dataset 1 had </w:t>
      </w:r>
      <w:r w:rsidR="00586109">
        <w:rPr>
          <w:color w:val="000000"/>
        </w:rPr>
        <w:t xml:space="preserve">a decent improvement to accuracy, however adding too much had detrimental effects. </w:t>
      </w:r>
      <w:r w:rsidR="0078229A">
        <w:rPr>
          <w:color w:val="000000"/>
        </w:rPr>
        <w:t>Therefore,</w:t>
      </w:r>
      <w:r w:rsidR="00586109">
        <w:rPr>
          <w:color w:val="000000"/>
        </w:rPr>
        <w:t xml:space="preserve"> we chose to add 2000-3000 labeled data to our total dataset. </w:t>
      </w:r>
    </w:p>
    <w:p w14:paraId="1A2B542B" w14:textId="2C5DBB36" w:rsidR="000779C3" w:rsidRDefault="00B414A2" w:rsidP="0078229A">
      <w:pPr>
        <w:pStyle w:val="PARAGRAPH"/>
      </w:pPr>
      <w:r>
        <w:t>In adding that data, o</w:t>
      </w:r>
      <w:r w:rsidR="00716696">
        <w:t xml:space="preserve">ur accuracy improved </w:t>
      </w:r>
      <w:r w:rsidR="00E175F0">
        <w:t>from approximately 7</w:t>
      </w:r>
      <w:r w:rsidR="009A42E5">
        <w:t>2</w:t>
      </w:r>
      <w:r w:rsidR="00E175F0">
        <w:t xml:space="preserve">% </w:t>
      </w:r>
      <w:r>
        <w:t>accuracy to 75% accuracy</w:t>
      </w:r>
      <w:r w:rsidR="006F7DB7">
        <w:t xml:space="preserve"> (10-fold cross validation). </w:t>
      </w:r>
      <w:r w:rsidR="000779C3">
        <w:t>However, we still had approximately 15,000 labeled blog posts for us to leverage.</w:t>
      </w:r>
    </w:p>
    <w:p w14:paraId="74FD3F2B" w14:textId="77777777" w:rsidR="00073B47" w:rsidRDefault="00073B47" w:rsidP="0078229A">
      <w:pPr>
        <w:pStyle w:val="PARAGRAPH"/>
      </w:pPr>
    </w:p>
    <w:p w14:paraId="33C37FA2" w14:textId="00D24165" w:rsidR="0078229A" w:rsidRPr="00073B47" w:rsidRDefault="000779C3" w:rsidP="00073B47">
      <w:pPr>
        <w:pStyle w:val="Heading2"/>
        <w:spacing w:before="0"/>
        <w:rPr>
          <w:color w:val="000000"/>
        </w:rPr>
      </w:pPr>
      <w:r>
        <w:t xml:space="preserve"> </w:t>
      </w:r>
      <w:r w:rsidR="00073B47">
        <w:rPr>
          <w:color w:val="000000"/>
        </w:rPr>
        <w:t>4.1 Supervised Semi-Supervised Learning</w:t>
      </w:r>
    </w:p>
    <w:p w14:paraId="120BABC2" w14:textId="77777777" w:rsidR="009F4BDD" w:rsidRDefault="007A0DFC" w:rsidP="004F55B9">
      <w:pPr>
        <w:pStyle w:val="PARAGRAPHnoindent"/>
        <w:rPr>
          <w:color w:val="000000"/>
        </w:rPr>
      </w:pPr>
      <w:r>
        <w:rPr>
          <w:color w:val="000000"/>
        </w:rPr>
        <w:t>Since we know that adding too much more data has a detrimental effect on our classifiers, we want to only add blog posts that will strengthen our classifier’s total accuracy.</w:t>
      </w:r>
      <w:r w:rsidR="009F4BDD">
        <w:rPr>
          <w:color w:val="000000"/>
        </w:rPr>
        <w:t xml:space="preserve"> </w:t>
      </w:r>
    </w:p>
    <w:p w14:paraId="15096E78" w14:textId="059C812E" w:rsidR="007A0DFC" w:rsidRDefault="009F4BDD" w:rsidP="009F4BDD">
      <w:pPr>
        <w:pStyle w:val="PARAGRAPHnoindent"/>
        <w:ind w:firstLine="245"/>
        <w:rPr>
          <w:color w:val="000000"/>
        </w:rPr>
      </w:pPr>
      <w:r>
        <w:rPr>
          <w:color w:val="000000"/>
        </w:rPr>
        <w:t>To leverage the remaining labeled data that we have, w</w:t>
      </w:r>
      <w:r w:rsidR="00550681">
        <w:rPr>
          <w:color w:val="000000"/>
        </w:rPr>
        <w:t xml:space="preserve">e now </w:t>
      </w:r>
      <w:r w:rsidR="006307E2">
        <w:rPr>
          <w:color w:val="000000"/>
        </w:rPr>
        <w:t xml:space="preserve">present the proposed Supervised Semi-Supervised (SSS) Learning algorithm. </w:t>
      </w:r>
      <w:r>
        <w:rPr>
          <w:color w:val="000000"/>
        </w:rPr>
        <w:t>Th</w:t>
      </w:r>
      <w:r w:rsidR="00443792">
        <w:rPr>
          <w:color w:val="000000"/>
        </w:rPr>
        <w:t>is</w:t>
      </w:r>
      <w:r>
        <w:rPr>
          <w:color w:val="000000"/>
        </w:rPr>
        <w:t xml:space="preserve"> algorithm is very much based on </w:t>
      </w:r>
      <w:r w:rsidR="00AB71AF">
        <w:rPr>
          <w:color w:val="000000"/>
        </w:rPr>
        <w:t xml:space="preserve">the concepts of Semi-Supervised Learning. </w:t>
      </w:r>
      <w:r w:rsidR="00443792">
        <w:rPr>
          <w:color w:val="000000"/>
        </w:rPr>
        <w:t xml:space="preserve">We want to be able to add more data into our training data set </w:t>
      </w:r>
      <w:r w:rsidR="00AF56EA">
        <w:rPr>
          <w:color w:val="000000"/>
        </w:rPr>
        <w:t>such that it improves classifier accuracy.</w:t>
      </w:r>
      <w:r w:rsidR="0099537B">
        <w:rPr>
          <w:color w:val="000000"/>
        </w:rPr>
        <w:t xml:space="preserve"> </w:t>
      </w:r>
      <w:r w:rsidR="009A42E5">
        <w:rPr>
          <w:color w:val="000000"/>
        </w:rPr>
        <w:t xml:space="preserve">It is essentially Semi-Supervised learning, and what makes it "supervised" is the fact that we validate the known classification with the inferred classification. </w:t>
      </w:r>
      <w:r w:rsidR="0099537B">
        <w:rPr>
          <w:color w:val="000000"/>
        </w:rPr>
        <w:t>Our Supervised Semi-Supervised Learning algorithm is given below in Figure 1.</w:t>
      </w:r>
    </w:p>
    <w:p w14:paraId="50C4F540" w14:textId="77777777" w:rsidR="003C165F" w:rsidRPr="003C165F" w:rsidRDefault="003C165F" w:rsidP="003C165F">
      <w:pPr>
        <w:pStyle w:val="PARAGRAPH"/>
      </w:pPr>
    </w:p>
    <w:p w14:paraId="27A54124" w14:textId="2CBC2338" w:rsidR="00073B47" w:rsidRDefault="00C23EE0" w:rsidP="0099537B">
      <w:pPr>
        <w:pStyle w:val="PARAGRAPH"/>
        <w:spacing w:line="240" w:lineRule="auto"/>
        <w:ind w:firstLine="0"/>
      </w:pPr>
      <w:r>
        <w:rPr>
          <w:noProof/>
        </w:rPr>
        <w:lastRenderedPageBreak/>
        <w:drawing>
          <wp:inline distT="0" distB="0" distL="0" distR="0" wp14:anchorId="489FF27C" wp14:editId="3C0A39D9">
            <wp:extent cx="3103245" cy="322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3245" cy="3220720"/>
                    </a:xfrm>
                    <a:prstGeom prst="rect">
                      <a:avLst/>
                    </a:prstGeom>
                  </pic:spPr>
                </pic:pic>
              </a:graphicData>
            </a:graphic>
          </wp:inline>
        </w:drawing>
      </w:r>
    </w:p>
    <w:p w14:paraId="4CE73B15" w14:textId="1CAB950E" w:rsidR="0099537B" w:rsidRDefault="0099537B" w:rsidP="0099537B">
      <w:pPr>
        <w:pStyle w:val="PARAGRAPH"/>
        <w:ind w:firstLine="0"/>
      </w:pPr>
      <w:r w:rsidRPr="0099537B">
        <w:rPr>
          <w:b/>
        </w:rPr>
        <w:t>Figure 1</w:t>
      </w:r>
      <w:r>
        <w:t xml:space="preserve"> – SSS Learning Algorithm</w:t>
      </w:r>
    </w:p>
    <w:p w14:paraId="2C8D1006" w14:textId="77777777" w:rsidR="0061223B" w:rsidRDefault="0061223B" w:rsidP="00073B47">
      <w:pPr>
        <w:pStyle w:val="PARAGRAPH"/>
      </w:pPr>
    </w:p>
    <w:p w14:paraId="582D2E20" w14:textId="3ADD4178" w:rsidR="006E0C98" w:rsidRDefault="0061223B" w:rsidP="00073B47">
      <w:pPr>
        <w:pStyle w:val="PARAGRAPH"/>
      </w:pPr>
      <w:r>
        <w:t xml:space="preserve">We now briefly explain </w:t>
      </w:r>
      <w:r w:rsidR="00BC3EA4">
        <w:t xml:space="preserve">the SSS Learning algorithm. </w:t>
      </w:r>
      <w:r w:rsidR="00115D1E">
        <w:t xml:space="preserve">The algorithm takes in input of </w:t>
      </w:r>
      <m:oMath>
        <m:r>
          <w:rPr>
            <w:rFonts w:ascii="Cambria Math" w:hAnsi="Cambria Math"/>
          </w:rPr>
          <m:t>training_data</m:t>
        </m:r>
      </m:oMath>
      <w:r w:rsidR="00115D1E">
        <w:t xml:space="preserve"> and </w:t>
      </w:r>
      <m:oMath>
        <m:r>
          <w:rPr>
            <w:rFonts w:ascii="Cambria Math" w:hAnsi="Cambria Math"/>
          </w:rPr>
          <m:t>blog_data</m:t>
        </m:r>
      </m:oMath>
      <w:r w:rsidR="00115D1E">
        <w:t xml:space="preserve">. It will then loop based on the </w:t>
      </w:r>
      <m:oMath>
        <m:r>
          <w:rPr>
            <w:rFonts w:ascii="Cambria Math" w:hAnsi="Cambria Math"/>
          </w:rPr>
          <m:t>max_iter</m:t>
        </m:r>
      </m:oMath>
      <w:r w:rsidR="00115D1E">
        <w:t xml:space="preserve"> value. 10% of the data will be split from the </w:t>
      </w:r>
      <m:oMath>
        <m:r>
          <w:rPr>
            <w:rFonts w:ascii="Cambria Math" w:hAnsi="Cambria Math"/>
          </w:rPr>
          <m:t>training_data</m:t>
        </m:r>
      </m:oMath>
      <w:r w:rsidR="00115D1E">
        <w:t xml:space="preserve"> and</w:t>
      </w:r>
      <w:r w:rsidR="00C23EE0">
        <w:t xml:space="preserve"> then be</w:t>
      </w:r>
      <w:r w:rsidR="00115D1E">
        <w:t xml:space="preserve"> used to build a classifier. This classifier will then be used to get probability predictions from </w:t>
      </w:r>
      <w:r w:rsidR="00002835">
        <w:t xml:space="preserve">the </w:t>
      </w:r>
      <m:oMath>
        <m:r>
          <w:rPr>
            <w:rFonts w:ascii="Cambria Math" w:hAnsi="Cambria Math"/>
          </w:rPr>
          <m:t>blog_data</m:t>
        </m:r>
      </m:oMath>
      <w:r w:rsidR="00002835">
        <w:t>. Based on the probabilities, we then randomly choose</w:t>
      </w:r>
      <w:r w:rsidR="00C23EE0">
        <w:t xml:space="preserve"> </w:t>
      </w:r>
      <m:oMath>
        <m:r>
          <w:rPr>
            <w:rFonts w:ascii="Cambria Math" w:hAnsi="Cambria Math"/>
          </w:rPr>
          <m:t>max_added</m:t>
        </m:r>
      </m:oMath>
      <w:r w:rsidR="00002835">
        <w:t xml:space="preserve"> blog posts using a weighted algorithm (higher probabilities have higher chance of being selected). </w:t>
      </w:r>
      <w:r w:rsidR="00075811">
        <w:t>The reason w</w:t>
      </w:r>
      <w:r w:rsidR="006E0C98">
        <w:t xml:space="preserve">e do </w:t>
      </w:r>
      <w:r w:rsidR="00F504B7">
        <w:t xml:space="preserve">a </w:t>
      </w:r>
      <w:r w:rsidR="006E0C98">
        <w:t>weighted random selection to try and avoid data overfitting.</w:t>
      </w:r>
    </w:p>
    <w:p w14:paraId="14B70AE9" w14:textId="5CB5269E" w:rsidR="00FA0BE0" w:rsidRDefault="00002835" w:rsidP="006E0C98">
      <w:pPr>
        <w:pStyle w:val="PARAGRAPH"/>
      </w:pPr>
      <w:r>
        <w:t>We</w:t>
      </w:r>
      <w:r w:rsidR="00665B77">
        <w:t xml:space="preserve"> then</w:t>
      </w:r>
      <w:r>
        <w:t xml:space="preserve"> check if the blog post has the same class as the predicted class. If it is, then we add the blog post into </w:t>
      </w:r>
      <m:oMath>
        <m:r>
          <w:rPr>
            <w:rFonts w:ascii="Cambria Math" w:hAnsi="Cambria Math"/>
          </w:rPr>
          <m:t>training_data</m:t>
        </m:r>
      </m:oMath>
      <w:r>
        <w:t>.</w:t>
      </w:r>
      <w:r w:rsidR="00C23EE0">
        <w:t xml:space="preserve"> We do this for male and female and repeat for </w:t>
      </w:r>
      <m:oMath>
        <m:r>
          <w:rPr>
            <w:rFonts w:ascii="Cambria Math" w:hAnsi="Cambria Math"/>
          </w:rPr>
          <m:t>max_iter</m:t>
        </m:r>
      </m:oMath>
      <w:r w:rsidR="00C23EE0">
        <w:t xml:space="preserve">. In our experiments we used </w:t>
      </w:r>
      <m:oMath>
        <m:r>
          <w:rPr>
            <w:rFonts w:ascii="Cambria Math" w:hAnsi="Cambria Math"/>
          </w:rPr>
          <m:t>max_iter=1</m:t>
        </m:r>
      </m:oMath>
      <w:r w:rsidR="00C23EE0">
        <w:t xml:space="preserve"> and </w:t>
      </w:r>
      <m:oMath>
        <m:r>
          <w:rPr>
            <w:rFonts w:ascii="Cambria Math" w:hAnsi="Cambria Math"/>
          </w:rPr>
          <m:t>max_added=200</m:t>
        </m:r>
      </m:oMath>
      <w:r w:rsidR="00C23EE0">
        <w:t>.</w:t>
      </w:r>
    </w:p>
    <w:p w14:paraId="73F5E830" w14:textId="598F84A4" w:rsidR="00FA0BE0" w:rsidRDefault="00FA0BE0" w:rsidP="00FA0BE0">
      <w:pPr>
        <w:pStyle w:val="Heading1"/>
        <w:rPr>
          <w:rStyle w:val="Url"/>
          <w:rFonts w:ascii="Helvetica" w:hAnsi="Helvetica"/>
          <w:color w:val="000000"/>
        </w:rPr>
      </w:pPr>
      <w:r>
        <w:rPr>
          <w:rStyle w:val="Figurereferenceto"/>
          <w:color w:val="000000"/>
        </w:rPr>
        <w:t>5</w:t>
      </w:r>
      <w:r>
        <w:rPr>
          <w:rStyle w:val="Figurereferenceto"/>
          <w:color w:val="000000"/>
        </w:rPr>
        <w:tab/>
        <w:t>Experimental Results</w:t>
      </w:r>
    </w:p>
    <w:p w14:paraId="6BCA95D3" w14:textId="7D597481" w:rsidR="00FA0BE0" w:rsidRDefault="00FA0BE0" w:rsidP="00FA0BE0">
      <w:pPr>
        <w:pStyle w:val="PARAGRAPH"/>
        <w:ind w:firstLine="0"/>
      </w:pPr>
      <w:r>
        <w:t>This section evaluates the proposed techniques and sees how they affect the classification accuracy.</w:t>
      </w:r>
      <w:r w:rsidR="00273B70">
        <w:t xml:space="preserve"> Before applying SSS Learning, all results are from 10-fold cross validation. After SSS Learning, all results are average accuracies on different validation sets from multiple runs.</w:t>
      </w:r>
    </w:p>
    <w:p w14:paraId="6BD77158" w14:textId="0701B2FF" w:rsidR="0007691B" w:rsidRDefault="0007691B" w:rsidP="0007691B">
      <w:pPr>
        <w:pStyle w:val="PARAGRAPH"/>
        <w:ind w:firstLine="245"/>
      </w:pPr>
      <w:r>
        <w:t xml:space="preserve">We note that Ensemble Feature Selection did not yield good results </w:t>
      </w:r>
      <w:r w:rsidR="00A00E3F">
        <w:t>in terms of classification accuracy</w:t>
      </w:r>
      <w:r w:rsidR="008D5C10">
        <w:t xml:space="preserve">, resource demands (RAM), and </w:t>
      </w:r>
      <w:r w:rsidR="00485975">
        <w:t>execution time</w:t>
      </w:r>
      <w:r w:rsidR="006C5E6E">
        <w:t xml:space="preserve"> (in fact, it was</w:t>
      </w:r>
      <w:r w:rsidR="008D5C10">
        <w:t xml:space="preserve"> at</w:t>
      </w:r>
      <w:r w:rsidR="006C5E6E">
        <w:t xml:space="preserve"> </w:t>
      </w:r>
      <w:r w:rsidR="008D5C10">
        <w:t>times</w:t>
      </w:r>
      <w:r w:rsidR="006C5E6E">
        <w:t xml:space="preserve"> detrimental)</w:t>
      </w:r>
      <w:r w:rsidR="00A00E3F">
        <w:t xml:space="preserve"> and therefore</w:t>
      </w:r>
      <w:r w:rsidR="00485975">
        <w:t xml:space="preserve"> we do not use it unless </w:t>
      </w:r>
      <w:r w:rsidR="00514803">
        <w:t>specifically stated.</w:t>
      </w:r>
    </w:p>
    <w:p w14:paraId="0BA1BDA5" w14:textId="77777777" w:rsidR="005939CE" w:rsidRDefault="005939CE" w:rsidP="0007691B">
      <w:pPr>
        <w:pStyle w:val="PARAGRAPH"/>
        <w:ind w:firstLine="245"/>
      </w:pPr>
    </w:p>
    <w:p w14:paraId="1AF3F677" w14:textId="21ED0E87" w:rsidR="007A6CBC" w:rsidRDefault="007A6CBC" w:rsidP="007A6CBC">
      <w:pPr>
        <w:pStyle w:val="Heading2"/>
      </w:pPr>
      <w:r>
        <w:t>5.1 Classifiers</w:t>
      </w:r>
    </w:p>
    <w:p w14:paraId="49911079" w14:textId="17892213" w:rsidR="007A6CBC" w:rsidRDefault="007A6CBC" w:rsidP="007A6CBC">
      <w:pPr>
        <w:pStyle w:val="PARAGRAPH"/>
        <w:ind w:firstLine="0"/>
      </w:pPr>
      <w:r>
        <w:t xml:space="preserve">We used many classifiers throughout our experiments including Naïve Bayes, SVM, Bagging, Neural Networks (MLP and </w:t>
      </w:r>
      <w:proofErr w:type="spellStart"/>
      <w:r>
        <w:t>K</w:t>
      </w:r>
      <w:r w:rsidR="00BB343C">
        <w:t>era</w:t>
      </w:r>
      <w:r>
        <w:t>s</w:t>
      </w:r>
      <w:proofErr w:type="spellEnd"/>
      <w:r>
        <w:t>). We found Linear SVMs and Neural Networks to produce the best results.</w:t>
      </w:r>
      <w:r w:rsidR="00297A62">
        <w:t xml:space="preserve"> Due to the heavy </w:t>
      </w:r>
      <w:r w:rsidR="000D528D">
        <w:t>computational requirements</w:t>
      </w:r>
      <w:r w:rsidR="00E55420">
        <w:t>,</w:t>
      </w:r>
      <w:r w:rsidR="000D528D">
        <w:t xml:space="preserve"> execution times</w:t>
      </w:r>
      <w:r w:rsidR="00E55420">
        <w:t xml:space="preserve">, and </w:t>
      </w:r>
      <w:r w:rsidR="0049448E">
        <w:t>fluctuating</w:t>
      </w:r>
      <w:r w:rsidR="00E55420">
        <w:t xml:space="preserve"> accuracies</w:t>
      </w:r>
      <w:r w:rsidR="000D528D">
        <w:t xml:space="preserve"> of Neural Networks, we use SVMs in most cases including our novel Supervised Semi-Supervised Learning algorithm.</w:t>
      </w:r>
    </w:p>
    <w:p w14:paraId="4755C2A0" w14:textId="07BADBD8" w:rsidR="00DC3074" w:rsidRDefault="00BB343C" w:rsidP="005939CE">
      <w:pPr>
        <w:pStyle w:val="PARAGRAPH"/>
        <w:ind w:firstLine="245"/>
      </w:pPr>
      <w:r>
        <w:t xml:space="preserve">The hidden layers used in MLP classifier were 100, 50, 25. The layers that we use for </w:t>
      </w:r>
      <w:proofErr w:type="spellStart"/>
      <w:r>
        <w:t>Keras</w:t>
      </w:r>
      <w:proofErr w:type="spellEnd"/>
      <w:r>
        <w:t xml:space="preserve"> classifier were </w:t>
      </w:r>
      <w:r w:rsidR="000D1D53">
        <w:t>100, 25, 50, with two 0.3 dropouts to avoid overfitting.</w:t>
      </w:r>
    </w:p>
    <w:p w14:paraId="269096D5" w14:textId="77777777" w:rsidR="005939CE" w:rsidRDefault="005939CE" w:rsidP="005939CE">
      <w:pPr>
        <w:pStyle w:val="PARAGRAPH"/>
        <w:ind w:firstLine="245"/>
      </w:pPr>
    </w:p>
    <w:p w14:paraId="6F43F2AB" w14:textId="453562BC" w:rsidR="00DC3074" w:rsidRDefault="00DC3074" w:rsidP="00DC3074">
      <w:pPr>
        <w:pStyle w:val="Heading2"/>
      </w:pPr>
      <w:r>
        <w:t>5.2 Pipeline</w:t>
      </w:r>
    </w:p>
    <w:p w14:paraId="7E62D1B0" w14:textId="56E396A2" w:rsidR="00DC3074" w:rsidRDefault="00537230" w:rsidP="00DC3074">
      <w:pPr>
        <w:pStyle w:val="PARAGRAPH"/>
        <w:ind w:firstLine="0"/>
      </w:pPr>
      <w:r>
        <w:t>A general overview on how we produce our results</w:t>
      </w:r>
      <w:r w:rsidR="00C76B0A">
        <w:t xml:space="preserve"> from running our program</w:t>
      </w:r>
      <w:r>
        <w:t xml:space="preserve"> are as follows:</w:t>
      </w:r>
    </w:p>
    <w:p w14:paraId="41C1B3AC" w14:textId="4363339B" w:rsidR="00537230" w:rsidRDefault="003B71AC" w:rsidP="003B71AC">
      <w:pPr>
        <w:pStyle w:val="PARAGRAPH"/>
        <w:numPr>
          <w:ilvl w:val="0"/>
          <w:numId w:val="46"/>
        </w:numPr>
      </w:pPr>
      <w:r>
        <w:t>Dataset 1 is tested via 10-fold cross-validation as a baseline.</w:t>
      </w:r>
    </w:p>
    <w:p w14:paraId="4FBF9707" w14:textId="17061B0A" w:rsidR="003B71AC" w:rsidRDefault="000F7B2D" w:rsidP="003B71AC">
      <w:pPr>
        <w:pStyle w:val="PARAGRAPH"/>
        <w:numPr>
          <w:ilvl w:val="0"/>
          <w:numId w:val="46"/>
        </w:numPr>
      </w:pPr>
      <w:r>
        <w:t>A new dataset of Dataset 1 and 3000 records of Dataset 2 will be created.</w:t>
      </w:r>
    </w:p>
    <w:p w14:paraId="3DE41559" w14:textId="4A40C477" w:rsidR="008176FB" w:rsidRDefault="008176FB" w:rsidP="003B71AC">
      <w:pPr>
        <w:pStyle w:val="PARAGRAPH"/>
        <w:numPr>
          <w:ilvl w:val="0"/>
          <w:numId w:val="46"/>
        </w:numPr>
      </w:pPr>
      <w:r>
        <w:t>A 90/10 training/validation set will be extracted from the new dataset.</w:t>
      </w:r>
    </w:p>
    <w:p w14:paraId="31BDF5A7" w14:textId="7A959B33" w:rsidR="000F7B2D" w:rsidRDefault="000F7B2D" w:rsidP="003B71AC">
      <w:pPr>
        <w:pStyle w:val="PARAGRAPH"/>
        <w:numPr>
          <w:ilvl w:val="0"/>
          <w:numId w:val="46"/>
        </w:numPr>
      </w:pPr>
      <w:r>
        <w:t xml:space="preserve">Supervised Semi-Supervised Learning </w:t>
      </w:r>
      <w:r w:rsidR="00D07430">
        <w:t xml:space="preserve">algorithm will be run </w:t>
      </w:r>
      <w:r w:rsidR="00C76B0A">
        <w:t>on the training dataset</w:t>
      </w:r>
      <w:r w:rsidR="006F0273">
        <w:t>. T</w:t>
      </w:r>
      <w:r w:rsidR="00C76B0A">
        <w:t xml:space="preserve">he training dataset will be </w:t>
      </w:r>
      <w:r w:rsidR="006F0273">
        <w:t>expanded</w:t>
      </w:r>
      <w:r w:rsidR="00DF4172">
        <w:t xml:space="preserve"> in this step.</w:t>
      </w:r>
    </w:p>
    <w:p w14:paraId="586FE9B0" w14:textId="13441013" w:rsidR="00DF4172" w:rsidRDefault="00E749EF" w:rsidP="003B71AC">
      <w:pPr>
        <w:pStyle w:val="PARAGRAPH"/>
        <w:numPr>
          <w:ilvl w:val="0"/>
          <w:numId w:val="46"/>
        </w:numPr>
      </w:pPr>
      <w:r>
        <w:t>Various classifiers will be run on the resultant training dataset and validation dataset.</w:t>
      </w:r>
    </w:p>
    <w:p w14:paraId="3529624C" w14:textId="65ADA069" w:rsidR="00B9544F" w:rsidRDefault="00B9544F" w:rsidP="00B9544F">
      <w:pPr>
        <w:pStyle w:val="PARAGRAPH"/>
        <w:ind w:firstLine="0"/>
      </w:pPr>
    </w:p>
    <w:p w14:paraId="13A1B380" w14:textId="6BD577D8" w:rsidR="00E718C1" w:rsidRDefault="00E718C1" w:rsidP="00E718C1">
      <w:pPr>
        <w:pStyle w:val="Heading2"/>
      </w:pPr>
      <w:r>
        <w:t>5.3 Baselines</w:t>
      </w:r>
    </w:p>
    <w:p w14:paraId="50EFD18E" w14:textId="4C8FB3D6" w:rsidR="00E718C1" w:rsidRDefault="0078629A" w:rsidP="00B9544F">
      <w:pPr>
        <w:pStyle w:val="PARAGRAPH"/>
        <w:ind w:firstLine="0"/>
      </w:pPr>
      <w:r>
        <w:t xml:space="preserve">To get a baseline on the accuracies, we </w:t>
      </w:r>
      <w:r w:rsidR="00B33FD5">
        <w:t>ran various classifiers</w:t>
      </w:r>
      <w:r w:rsidR="00724315">
        <w:t xml:space="preserve"> using their default hyper-parameters</w:t>
      </w:r>
      <w:r w:rsidR="00B33FD5">
        <w:t xml:space="preserve"> </w:t>
      </w:r>
      <w:r w:rsidR="00724315">
        <w:t>and used a simple bag-of-words vectorizer</w:t>
      </w:r>
      <w:r w:rsidR="008D5C10">
        <w:t xml:space="preserve"> without any preprocessing</w:t>
      </w:r>
      <w:r w:rsidR="00724315">
        <w:t>. Table 4 shows the baseline results</w:t>
      </w:r>
      <w:r w:rsidR="008D5C10">
        <w:t xml:space="preserve"> we also </w:t>
      </w:r>
      <w:proofErr w:type="spellStart"/>
      <w:r w:rsidR="008D5C10">
        <w:t>includee</w:t>
      </w:r>
      <w:proofErr w:type="spellEnd"/>
      <w:r w:rsidR="008D5C10">
        <w:t xml:space="preserve"> A. Mukherjee et al</w:t>
      </w:r>
      <w:r w:rsidR="00724315">
        <w:t>.</w:t>
      </w:r>
      <w:r w:rsidR="008D5C10">
        <w:t xml:space="preserve"> results [1] as one of the baselines.</w:t>
      </w:r>
    </w:p>
    <w:p w14:paraId="43D948BB" w14:textId="77777777" w:rsidR="00724315" w:rsidRDefault="00724315" w:rsidP="00B9544F">
      <w:pPr>
        <w:pStyle w:val="PARAGRAPH"/>
        <w:ind w:firstLine="0"/>
      </w:pPr>
    </w:p>
    <w:tbl>
      <w:tblPr>
        <w:tblStyle w:val="TableGrid"/>
        <w:tblW w:w="0" w:type="auto"/>
        <w:tblLook w:val="04A0" w:firstRow="1" w:lastRow="0" w:firstColumn="1" w:lastColumn="0" w:noHBand="0" w:noVBand="1"/>
      </w:tblPr>
      <w:tblGrid>
        <w:gridCol w:w="2551"/>
        <w:gridCol w:w="2552"/>
      </w:tblGrid>
      <w:tr w:rsidR="00724315" w14:paraId="7C304AE6" w14:textId="77777777" w:rsidTr="004960FD">
        <w:tc>
          <w:tcPr>
            <w:tcW w:w="2551" w:type="dxa"/>
            <w:shd w:val="clear" w:color="auto" w:fill="EEECE1" w:themeFill="background2"/>
          </w:tcPr>
          <w:p w14:paraId="4DEBD92A" w14:textId="71EF385E" w:rsidR="00724315" w:rsidRPr="00724315" w:rsidRDefault="00724315" w:rsidP="00724315">
            <w:pPr>
              <w:pStyle w:val="PARAGRAPH"/>
              <w:ind w:firstLine="0"/>
              <w:jc w:val="center"/>
              <w:rPr>
                <w:b/>
              </w:rPr>
            </w:pPr>
            <w:r w:rsidRPr="00724315">
              <w:rPr>
                <w:b/>
              </w:rPr>
              <w:t>Classifier</w:t>
            </w:r>
          </w:p>
        </w:tc>
        <w:tc>
          <w:tcPr>
            <w:tcW w:w="2552" w:type="dxa"/>
            <w:shd w:val="clear" w:color="auto" w:fill="EEECE1" w:themeFill="background2"/>
          </w:tcPr>
          <w:p w14:paraId="6BF6F560" w14:textId="6CF8BB15" w:rsidR="00724315" w:rsidRPr="00724315" w:rsidRDefault="00724315" w:rsidP="00724315">
            <w:pPr>
              <w:pStyle w:val="PARAGRAPH"/>
              <w:ind w:firstLine="0"/>
              <w:jc w:val="center"/>
              <w:rPr>
                <w:b/>
              </w:rPr>
            </w:pPr>
            <w:r w:rsidRPr="00724315">
              <w:rPr>
                <w:b/>
              </w:rPr>
              <w:t>Accuracy</w:t>
            </w:r>
          </w:p>
        </w:tc>
      </w:tr>
      <w:tr w:rsidR="00724315" w14:paraId="17EAD5A0" w14:textId="77777777" w:rsidTr="00724315">
        <w:tc>
          <w:tcPr>
            <w:tcW w:w="2551" w:type="dxa"/>
          </w:tcPr>
          <w:p w14:paraId="63B65077" w14:textId="67538885" w:rsidR="00724315" w:rsidRDefault="00724315" w:rsidP="00724315">
            <w:pPr>
              <w:pStyle w:val="PARAGRAPH"/>
              <w:ind w:firstLine="0"/>
              <w:jc w:val="center"/>
            </w:pPr>
            <w:r>
              <w:t>Naïve Bayes</w:t>
            </w:r>
          </w:p>
        </w:tc>
        <w:tc>
          <w:tcPr>
            <w:tcW w:w="2552" w:type="dxa"/>
          </w:tcPr>
          <w:p w14:paraId="6439C942" w14:textId="4E695067" w:rsidR="00724315" w:rsidRDefault="00724315" w:rsidP="00724315">
            <w:pPr>
              <w:pStyle w:val="PARAGRAPH"/>
              <w:ind w:firstLine="0"/>
              <w:jc w:val="center"/>
            </w:pPr>
            <w:r>
              <w:t>66%</w:t>
            </w:r>
          </w:p>
        </w:tc>
      </w:tr>
      <w:tr w:rsidR="00724315" w14:paraId="500BF493" w14:textId="77777777" w:rsidTr="00724315">
        <w:tc>
          <w:tcPr>
            <w:tcW w:w="2551" w:type="dxa"/>
          </w:tcPr>
          <w:p w14:paraId="27121D24" w14:textId="7683C040" w:rsidR="00724315" w:rsidRDefault="00724315" w:rsidP="00724315">
            <w:pPr>
              <w:pStyle w:val="PARAGRAPH"/>
              <w:ind w:firstLine="0"/>
              <w:jc w:val="center"/>
            </w:pPr>
            <w:r>
              <w:t>Decision Trees</w:t>
            </w:r>
          </w:p>
        </w:tc>
        <w:tc>
          <w:tcPr>
            <w:tcW w:w="2552" w:type="dxa"/>
          </w:tcPr>
          <w:p w14:paraId="7CF4A286" w14:textId="7CD906EC" w:rsidR="00724315" w:rsidRDefault="00724315" w:rsidP="00724315">
            <w:pPr>
              <w:pStyle w:val="PARAGRAPH"/>
              <w:ind w:firstLine="0"/>
              <w:jc w:val="center"/>
            </w:pPr>
            <w:r>
              <w:t>65%</w:t>
            </w:r>
          </w:p>
        </w:tc>
      </w:tr>
      <w:tr w:rsidR="00724315" w14:paraId="1E3DAF78" w14:textId="77777777" w:rsidTr="00724315">
        <w:tc>
          <w:tcPr>
            <w:tcW w:w="2551" w:type="dxa"/>
          </w:tcPr>
          <w:p w14:paraId="75B29C04" w14:textId="0C3F5AB5" w:rsidR="00724315" w:rsidRDefault="00724315" w:rsidP="00724315">
            <w:pPr>
              <w:pStyle w:val="PARAGRAPH"/>
              <w:ind w:firstLine="0"/>
              <w:jc w:val="center"/>
            </w:pPr>
            <w:r>
              <w:t>Logistic Regression</w:t>
            </w:r>
          </w:p>
        </w:tc>
        <w:tc>
          <w:tcPr>
            <w:tcW w:w="2552" w:type="dxa"/>
          </w:tcPr>
          <w:p w14:paraId="601845E1" w14:textId="205AA06A" w:rsidR="00724315" w:rsidRDefault="00724315" w:rsidP="00724315">
            <w:pPr>
              <w:pStyle w:val="PARAGRAPH"/>
              <w:ind w:firstLine="0"/>
              <w:jc w:val="center"/>
            </w:pPr>
            <w:r>
              <w:t>59%</w:t>
            </w:r>
          </w:p>
        </w:tc>
      </w:tr>
      <w:tr w:rsidR="00724315" w14:paraId="3BA6EB5E" w14:textId="77777777" w:rsidTr="00724315">
        <w:tc>
          <w:tcPr>
            <w:tcW w:w="2551" w:type="dxa"/>
          </w:tcPr>
          <w:p w14:paraId="3F814332" w14:textId="21DC5AC6" w:rsidR="00724315" w:rsidRDefault="00724315" w:rsidP="00724315">
            <w:pPr>
              <w:pStyle w:val="PARAGRAPH"/>
              <w:ind w:firstLine="0"/>
              <w:jc w:val="center"/>
            </w:pPr>
            <w:r>
              <w:t>Gradient Boosting</w:t>
            </w:r>
          </w:p>
        </w:tc>
        <w:tc>
          <w:tcPr>
            <w:tcW w:w="2552" w:type="dxa"/>
          </w:tcPr>
          <w:p w14:paraId="5CFB9C45" w14:textId="37DD041B" w:rsidR="00724315" w:rsidRDefault="00724315" w:rsidP="00724315">
            <w:pPr>
              <w:pStyle w:val="PARAGRAPH"/>
              <w:ind w:firstLine="0"/>
              <w:jc w:val="center"/>
            </w:pPr>
            <w:r>
              <w:t>65%</w:t>
            </w:r>
          </w:p>
        </w:tc>
      </w:tr>
      <w:tr w:rsidR="00724315" w14:paraId="4CC54344" w14:textId="77777777" w:rsidTr="00724315">
        <w:tc>
          <w:tcPr>
            <w:tcW w:w="2551" w:type="dxa"/>
          </w:tcPr>
          <w:p w14:paraId="0DA048FF" w14:textId="1827A518" w:rsidR="00724315" w:rsidRDefault="00724315" w:rsidP="00724315">
            <w:pPr>
              <w:pStyle w:val="PARAGRAPH"/>
              <w:ind w:firstLine="0"/>
              <w:jc w:val="center"/>
            </w:pPr>
            <w:r>
              <w:t>Random Forest</w:t>
            </w:r>
          </w:p>
        </w:tc>
        <w:tc>
          <w:tcPr>
            <w:tcW w:w="2552" w:type="dxa"/>
          </w:tcPr>
          <w:p w14:paraId="591D1BED" w14:textId="2C152F45" w:rsidR="00724315" w:rsidRDefault="00724315" w:rsidP="00724315">
            <w:pPr>
              <w:pStyle w:val="PARAGRAPH"/>
              <w:ind w:firstLine="0"/>
              <w:jc w:val="center"/>
            </w:pPr>
            <w:r>
              <w:t>57%</w:t>
            </w:r>
          </w:p>
        </w:tc>
      </w:tr>
      <w:tr w:rsidR="008D5C10" w14:paraId="6C23CCCF" w14:textId="77777777" w:rsidTr="00724315">
        <w:tc>
          <w:tcPr>
            <w:tcW w:w="2551" w:type="dxa"/>
          </w:tcPr>
          <w:p w14:paraId="16468CF8" w14:textId="75D6D4BF" w:rsidR="008D5C10" w:rsidRDefault="008D5C10" w:rsidP="00724315">
            <w:pPr>
              <w:pStyle w:val="PARAGRAPH"/>
              <w:ind w:firstLine="0"/>
              <w:jc w:val="center"/>
            </w:pPr>
            <w:r>
              <w:t>A. Mukherjee et al. [1]</w:t>
            </w:r>
          </w:p>
        </w:tc>
        <w:tc>
          <w:tcPr>
            <w:tcW w:w="2552" w:type="dxa"/>
          </w:tcPr>
          <w:p w14:paraId="2B9AC928" w14:textId="3291F74B" w:rsidR="008D5C10" w:rsidRDefault="008D5C10" w:rsidP="00724315">
            <w:pPr>
              <w:pStyle w:val="PARAGRAPH"/>
              <w:ind w:firstLine="0"/>
              <w:jc w:val="center"/>
            </w:pPr>
            <w:r>
              <w:t>88.56%</w:t>
            </w:r>
          </w:p>
        </w:tc>
      </w:tr>
    </w:tbl>
    <w:p w14:paraId="32AD528A" w14:textId="07582243" w:rsidR="00724315" w:rsidRDefault="00724315" w:rsidP="00B9544F">
      <w:pPr>
        <w:pStyle w:val="PARAGRAPH"/>
        <w:ind w:firstLine="0"/>
      </w:pPr>
      <w:r w:rsidRPr="00724315">
        <w:rPr>
          <w:b/>
        </w:rPr>
        <w:t>Table 4</w:t>
      </w:r>
      <w:r>
        <w:t xml:space="preserve"> – Baseline accuracies using Dataset 1</w:t>
      </w:r>
    </w:p>
    <w:p w14:paraId="759B5F65" w14:textId="77777777" w:rsidR="00B9544F" w:rsidRPr="00073B47" w:rsidRDefault="00B9544F" w:rsidP="00B9544F">
      <w:pPr>
        <w:pStyle w:val="PARAGRAPH"/>
        <w:ind w:firstLine="0"/>
      </w:pPr>
    </w:p>
    <w:p w14:paraId="2C4ECCA2" w14:textId="3DE98869" w:rsidR="004F55B9" w:rsidRDefault="00FA0BE0" w:rsidP="004F55B9">
      <w:pPr>
        <w:pStyle w:val="Heading2"/>
      </w:pPr>
      <w:r>
        <w:t>5</w:t>
      </w:r>
      <w:r w:rsidR="004F55B9">
        <w:t>.</w:t>
      </w:r>
      <w:r w:rsidR="00E718C1">
        <w:t>4</w:t>
      </w:r>
      <w:r w:rsidR="004F55B9">
        <w:t xml:space="preserve"> </w:t>
      </w:r>
      <w:r>
        <w:t>Results</w:t>
      </w:r>
    </w:p>
    <w:p w14:paraId="77E60E97" w14:textId="6BF32C92" w:rsidR="00BD3D4A" w:rsidRDefault="00BD3D4A" w:rsidP="00BD3D4A">
      <w:pPr>
        <w:pStyle w:val="PARAGRAPHnoindent"/>
        <w:rPr>
          <w:color w:val="000000"/>
        </w:rPr>
      </w:pPr>
      <w:r>
        <w:rPr>
          <w:color w:val="000000"/>
        </w:rPr>
        <w:t xml:space="preserve">Table </w:t>
      </w:r>
      <w:r w:rsidR="00E35562">
        <w:rPr>
          <w:color w:val="000000"/>
        </w:rPr>
        <w:t>5</w:t>
      </w:r>
      <w:r>
        <w:rPr>
          <w:color w:val="000000"/>
        </w:rPr>
        <w:t xml:space="preserve"> shows the metrics after performing 10-fold cross-validation </w:t>
      </w:r>
      <w:r w:rsidR="00210538">
        <w:rPr>
          <w:color w:val="000000"/>
        </w:rPr>
        <w:t>on Dataset 1 + 3000 records from Dataset 2</w:t>
      </w:r>
      <w:r w:rsidR="007A6CBC">
        <w:rPr>
          <w:color w:val="000000"/>
        </w:rPr>
        <w:t xml:space="preserve"> using a Linear SVM classifier.</w:t>
      </w:r>
      <w:r w:rsidR="00953754">
        <w:rPr>
          <w:color w:val="000000"/>
        </w:rPr>
        <w:t xml:space="preserve"> We see a </w:t>
      </w:r>
      <w:r w:rsidR="00EB68D3">
        <w:rPr>
          <w:color w:val="000000"/>
        </w:rPr>
        <w:t>~</w:t>
      </w:r>
      <w:r w:rsidR="005D0EE2">
        <w:rPr>
          <w:color w:val="000000"/>
        </w:rPr>
        <w:t>3</w:t>
      </w:r>
      <w:r w:rsidR="00953754">
        <w:rPr>
          <w:color w:val="000000"/>
        </w:rPr>
        <w:t>% increase of accuracy from adding 3000 records from Dataset 2.</w:t>
      </w:r>
      <w:r w:rsidR="00711182">
        <w:rPr>
          <w:color w:val="000000"/>
        </w:rPr>
        <w:t xml:space="preserve"> We do not include cross-validation accuracies on the training dataset after SSS Learning as the dataset was "seen" by the model and no longer valid for cross-validation scores.</w:t>
      </w:r>
    </w:p>
    <w:p w14:paraId="46375BA8" w14:textId="77777777" w:rsidR="00210538" w:rsidRPr="00210538" w:rsidRDefault="00210538" w:rsidP="00210538">
      <w:pPr>
        <w:pStyle w:val="PARAGRAPH"/>
      </w:pPr>
    </w:p>
    <w:tbl>
      <w:tblPr>
        <w:tblStyle w:val="TableGrid"/>
        <w:tblW w:w="0" w:type="auto"/>
        <w:tblLook w:val="04A0" w:firstRow="1" w:lastRow="0" w:firstColumn="1" w:lastColumn="0" w:noHBand="0" w:noVBand="1"/>
      </w:tblPr>
      <w:tblGrid>
        <w:gridCol w:w="1430"/>
        <w:gridCol w:w="1018"/>
        <w:gridCol w:w="1073"/>
        <w:gridCol w:w="753"/>
        <w:gridCol w:w="829"/>
      </w:tblGrid>
      <w:tr w:rsidR="005A3E15" w14:paraId="5080BECF" w14:textId="77777777" w:rsidTr="004960FD">
        <w:tc>
          <w:tcPr>
            <w:tcW w:w="1430" w:type="dxa"/>
            <w:shd w:val="clear" w:color="auto" w:fill="EEECE1" w:themeFill="background2"/>
          </w:tcPr>
          <w:p w14:paraId="6D335174" w14:textId="132EB9AE" w:rsidR="005A3E15" w:rsidRPr="00BD3D4A" w:rsidRDefault="005A3E15" w:rsidP="00BD3D4A">
            <w:pPr>
              <w:pStyle w:val="PARAGRAPH"/>
              <w:ind w:firstLine="0"/>
              <w:jc w:val="center"/>
              <w:rPr>
                <w:b/>
              </w:rPr>
            </w:pPr>
            <w:r>
              <w:rPr>
                <w:b/>
              </w:rPr>
              <w:t>Data</w:t>
            </w:r>
          </w:p>
        </w:tc>
        <w:tc>
          <w:tcPr>
            <w:tcW w:w="1018" w:type="dxa"/>
            <w:shd w:val="clear" w:color="auto" w:fill="EEECE1" w:themeFill="background2"/>
          </w:tcPr>
          <w:p w14:paraId="51E825F2" w14:textId="6B566A27" w:rsidR="005A3E15" w:rsidRPr="00BD3D4A" w:rsidRDefault="005A3E15" w:rsidP="00BD3D4A">
            <w:pPr>
              <w:pStyle w:val="PARAGRAPH"/>
              <w:ind w:firstLine="0"/>
              <w:jc w:val="center"/>
              <w:rPr>
                <w:b/>
              </w:rPr>
            </w:pPr>
            <w:r w:rsidRPr="00BD3D4A">
              <w:rPr>
                <w:b/>
              </w:rPr>
              <w:t>Accuracy</w:t>
            </w:r>
          </w:p>
        </w:tc>
        <w:tc>
          <w:tcPr>
            <w:tcW w:w="1073" w:type="dxa"/>
            <w:shd w:val="clear" w:color="auto" w:fill="EEECE1" w:themeFill="background2"/>
          </w:tcPr>
          <w:p w14:paraId="52049532" w14:textId="52CB9841" w:rsidR="005A3E15" w:rsidRPr="00BD3D4A" w:rsidRDefault="005A3E15" w:rsidP="00BD3D4A">
            <w:pPr>
              <w:pStyle w:val="PARAGRAPH"/>
              <w:ind w:firstLine="0"/>
              <w:jc w:val="center"/>
              <w:rPr>
                <w:b/>
              </w:rPr>
            </w:pPr>
            <w:r w:rsidRPr="00BD3D4A">
              <w:rPr>
                <w:b/>
              </w:rPr>
              <w:t>Precision</w:t>
            </w:r>
          </w:p>
        </w:tc>
        <w:tc>
          <w:tcPr>
            <w:tcW w:w="753" w:type="dxa"/>
            <w:shd w:val="clear" w:color="auto" w:fill="EEECE1" w:themeFill="background2"/>
          </w:tcPr>
          <w:p w14:paraId="14DC88AB" w14:textId="7D01A72F" w:rsidR="005A3E15" w:rsidRPr="00BD3D4A" w:rsidRDefault="005A3E15" w:rsidP="00BD3D4A">
            <w:pPr>
              <w:pStyle w:val="PARAGRAPH"/>
              <w:ind w:firstLine="0"/>
              <w:jc w:val="center"/>
              <w:rPr>
                <w:b/>
              </w:rPr>
            </w:pPr>
            <w:r w:rsidRPr="00BD3D4A">
              <w:rPr>
                <w:b/>
              </w:rPr>
              <w:t>Recall</w:t>
            </w:r>
          </w:p>
        </w:tc>
        <w:tc>
          <w:tcPr>
            <w:tcW w:w="829" w:type="dxa"/>
            <w:shd w:val="clear" w:color="auto" w:fill="EEECE1" w:themeFill="background2"/>
          </w:tcPr>
          <w:p w14:paraId="6B73B201" w14:textId="2129FCEB" w:rsidR="005A3E15" w:rsidRPr="00BD3D4A" w:rsidRDefault="005A3E15" w:rsidP="00BD3D4A">
            <w:pPr>
              <w:pStyle w:val="PARAGRAPH"/>
              <w:ind w:firstLine="0"/>
              <w:jc w:val="center"/>
              <w:rPr>
                <w:b/>
              </w:rPr>
            </w:pPr>
            <w:r w:rsidRPr="00BD3D4A">
              <w:rPr>
                <w:b/>
              </w:rPr>
              <w:t>F-score</w:t>
            </w:r>
          </w:p>
        </w:tc>
      </w:tr>
      <w:tr w:rsidR="005A3E15" w14:paraId="2C2E2382" w14:textId="77777777" w:rsidTr="005A3E15">
        <w:tc>
          <w:tcPr>
            <w:tcW w:w="1430" w:type="dxa"/>
          </w:tcPr>
          <w:p w14:paraId="02046B8E" w14:textId="04E665A6" w:rsidR="005A3E15" w:rsidRDefault="005A3E15" w:rsidP="00BD3D4A">
            <w:pPr>
              <w:pStyle w:val="PARAGRAPH"/>
              <w:ind w:firstLine="0"/>
              <w:jc w:val="center"/>
            </w:pPr>
            <w:r>
              <w:t>Dataset 1</w:t>
            </w:r>
          </w:p>
        </w:tc>
        <w:tc>
          <w:tcPr>
            <w:tcW w:w="1018" w:type="dxa"/>
          </w:tcPr>
          <w:p w14:paraId="34CE3E3A" w14:textId="0E3F852A" w:rsidR="005A3E15" w:rsidRDefault="00437285" w:rsidP="00BD3D4A">
            <w:pPr>
              <w:pStyle w:val="PARAGRAPH"/>
              <w:ind w:firstLine="0"/>
              <w:jc w:val="center"/>
            </w:pPr>
            <w:r>
              <w:t>7</w:t>
            </w:r>
            <w:r w:rsidR="005D0EE2">
              <w:t>2.09%</w:t>
            </w:r>
          </w:p>
        </w:tc>
        <w:tc>
          <w:tcPr>
            <w:tcW w:w="1073" w:type="dxa"/>
          </w:tcPr>
          <w:p w14:paraId="6736151A" w14:textId="130F4553" w:rsidR="005A3E15" w:rsidRDefault="005D0EE2" w:rsidP="00BD3D4A">
            <w:pPr>
              <w:pStyle w:val="PARAGRAPH"/>
              <w:ind w:firstLine="0"/>
              <w:jc w:val="center"/>
            </w:pPr>
            <w:r>
              <w:t>72.20</w:t>
            </w:r>
          </w:p>
        </w:tc>
        <w:tc>
          <w:tcPr>
            <w:tcW w:w="753" w:type="dxa"/>
          </w:tcPr>
          <w:p w14:paraId="20D48514" w14:textId="75222AC9" w:rsidR="005A3E15" w:rsidRDefault="005D0EE2" w:rsidP="00BD3D4A">
            <w:pPr>
              <w:pStyle w:val="PARAGRAPH"/>
              <w:ind w:firstLine="0"/>
              <w:jc w:val="center"/>
            </w:pPr>
            <w:r>
              <w:t>72.09</w:t>
            </w:r>
          </w:p>
        </w:tc>
        <w:tc>
          <w:tcPr>
            <w:tcW w:w="829" w:type="dxa"/>
          </w:tcPr>
          <w:p w14:paraId="140202B2" w14:textId="6304421F" w:rsidR="005A3E15" w:rsidRDefault="005D0EE2" w:rsidP="00BD3D4A">
            <w:pPr>
              <w:pStyle w:val="PARAGRAPH"/>
              <w:ind w:firstLine="0"/>
              <w:jc w:val="center"/>
            </w:pPr>
            <w:r>
              <w:t>72.09</w:t>
            </w:r>
          </w:p>
        </w:tc>
      </w:tr>
      <w:tr w:rsidR="005A3E15" w14:paraId="772D860A" w14:textId="77777777" w:rsidTr="005A3E15">
        <w:tc>
          <w:tcPr>
            <w:tcW w:w="1430" w:type="dxa"/>
          </w:tcPr>
          <w:p w14:paraId="2D7F9C3E" w14:textId="0581529D" w:rsidR="005A3E15" w:rsidRDefault="005A3E15" w:rsidP="00BD3D4A">
            <w:pPr>
              <w:pStyle w:val="PARAGRAPH"/>
              <w:ind w:firstLine="0"/>
              <w:jc w:val="center"/>
            </w:pPr>
            <w:r>
              <w:t>Dataset 1 + Dataset 2 (3000)</w:t>
            </w:r>
          </w:p>
        </w:tc>
        <w:tc>
          <w:tcPr>
            <w:tcW w:w="1018" w:type="dxa"/>
          </w:tcPr>
          <w:p w14:paraId="4437E664" w14:textId="7730FC65" w:rsidR="005A3E15" w:rsidRDefault="005A3E15" w:rsidP="00BD3D4A">
            <w:pPr>
              <w:pStyle w:val="PARAGRAPH"/>
              <w:ind w:firstLine="0"/>
              <w:jc w:val="center"/>
            </w:pPr>
            <w:r>
              <w:t>75.21%</w:t>
            </w:r>
          </w:p>
        </w:tc>
        <w:tc>
          <w:tcPr>
            <w:tcW w:w="1073" w:type="dxa"/>
          </w:tcPr>
          <w:p w14:paraId="2F8E6F1C" w14:textId="0C9D4FA1" w:rsidR="005A3E15" w:rsidRDefault="005A3E15" w:rsidP="00BD3D4A">
            <w:pPr>
              <w:pStyle w:val="PARAGRAPH"/>
              <w:ind w:firstLine="0"/>
              <w:jc w:val="center"/>
            </w:pPr>
            <w:r>
              <w:t>75.33</w:t>
            </w:r>
          </w:p>
        </w:tc>
        <w:tc>
          <w:tcPr>
            <w:tcW w:w="753" w:type="dxa"/>
          </w:tcPr>
          <w:p w14:paraId="0649446A" w14:textId="0C05A341" w:rsidR="005A3E15" w:rsidRDefault="005A3E15" w:rsidP="00BD3D4A">
            <w:pPr>
              <w:pStyle w:val="PARAGRAPH"/>
              <w:ind w:firstLine="0"/>
              <w:jc w:val="center"/>
            </w:pPr>
            <w:r>
              <w:t>75.21</w:t>
            </w:r>
          </w:p>
        </w:tc>
        <w:tc>
          <w:tcPr>
            <w:tcW w:w="829" w:type="dxa"/>
          </w:tcPr>
          <w:p w14:paraId="43D255AC" w14:textId="02EBD7FA" w:rsidR="005A3E15" w:rsidRDefault="005A3E15" w:rsidP="00BD3D4A">
            <w:pPr>
              <w:pStyle w:val="PARAGRAPH"/>
              <w:ind w:firstLine="0"/>
              <w:jc w:val="center"/>
            </w:pPr>
            <w:r>
              <w:t>75.20</w:t>
            </w:r>
          </w:p>
        </w:tc>
      </w:tr>
    </w:tbl>
    <w:p w14:paraId="2AF81900" w14:textId="33E84712" w:rsidR="00BD3D4A" w:rsidRPr="00210538" w:rsidRDefault="00210538" w:rsidP="00BD3D4A">
      <w:pPr>
        <w:pStyle w:val="PARAGRAPH"/>
        <w:ind w:firstLine="0"/>
      </w:pPr>
      <w:r>
        <w:rPr>
          <w:b/>
        </w:rPr>
        <w:t xml:space="preserve">Table </w:t>
      </w:r>
      <w:r w:rsidR="00E35562">
        <w:rPr>
          <w:b/>
        </w:rPr>
        <w:t>5</w:t>
      </w:r>
      <w:r>
        <w:t xml:space="preserve"> – </w:t>
      </w:r>
      <w:r w:rsidR="007A6CBC">
        <w:t xml:space="preserve">Linear SVM, </w:t>
      </w:r>
      <w:r>
        <w:t>10-fold cross-validation scores</w:t>
      </w:r>
      <w:r w:rsidR="007A6CBC">
        <w:t xml:space="preserve">. </w:t>
      </w:r>
    </w:p>
    <w:p w14:paraId="4BE45E08" w14:textId="41008BA0" w:rsidR="00210538" w:rsidRDefault="00210538" w:rsidP="00BD3D4A">
      <w:pPr>
        <w:pStyle w:val="PARAGRAPH"/>
        <w:ind w:firstLine="0"/>
      </w:pPr>
    </w:p>
    <w:p w14:paraId="4CF949AC" w14:textId="5CF0B049" w:rsidR="007A6CBC" w:rsidRDefault="007A6CBC" w:rsidP="00BD3D4A">
      <w:pPr>
        <w:pStyle w:val="PARAGRAPH"/>
        <w:ind w:firstLine="0"/>
      </w:pPr>
      <w:r>
        <w:t xml:space="preserve">Table </w:t>
      </w:r>
      <w:r w:rsidR="00E35562">
        <w:t>6</w:t>
      </w:r>
      <w:r>
        <w:t xml:space="preserve"> shows an example of accuracy increases</w:t>
      </w:r>
      <w:r w:rsidR="000826E4">
        <w:t xml:space="preserve"> on a vali</w:t>
      </w:r>
      <w:r w:rsidR="000826E4">
        <w:lastRenderedPageBreak/>
        <w:t xml:space="preserve">dation set </w:t>
      </w:r>
      <w:r w:rsidR="00081A57">
        <w:t>as SSS Learning is run.</w:t>
      </w:r>
      <w:r w:rsidR="00747F21">
        <w:t xml:space="preserve"> T</w:t>
      </w:r>
      <w:r w:rsidR="006E324F">
        <w:t xml:space="preserve">he final accuracy is </w:t>
      </w:r>
      <w:proofErr w:type="spellStart"/>
      <w:r w:rsidR="006E324F">
        <w:t>noteably</w:t>
      </w:r>
      <w:proofErr w:type="spellEnd"/>
      <w:r w:rsidR="006E324F">
        <w:t xml:space="preserve"> much better than the initial accuracy.</w:t>
      </w:r>
      <w:r w:rsidR="00747F21">
        <w:t xml:space="preserve"> However, we can see that the accuracy fluctuates up and down as each iteration is run. We note that there could be possible optimization potentials that </w:t>
      </w:r>
      <w:r w:rsidR="00F504B7">
        <w:t>optimally</w:t>
      </w:r>
      <w:r w:rsidR="00747F21">
        <w:t xml:space="preserve"> pick</w:t>
      </w:r>
      <w:r w:rsidR="00F504B7">
        <w:t>s</w:t>
      </w:r>
      <w:r w:rsidR="00747F21">
        <w:t xml:space="preserve"> the blog data to add without peaking at the validation data. </w:t>
      </w:r>
    </w:p>
    <w:p w14:paraId="60A06684" w14:textId="0489B258" w:rsidR="00081A57" w:rsidRDefault="00081A57" w:rsidP="00BD3D4A">
      <w:pPr>
        <w:pStyle w:val="PARAGRAPH"/>
        <w:ind w:firstLine="0"/>
      </w:pPr>
    </w:p>
    <w:tbl>
      <w:tblPr>
        <w:tblStyle w:val="TableGrid"/>
        <w:tblW w:w="0" w:type="auto"/>
        <w:tblLook w:val="04A0" w:firstRow="1" w:lastRow="0" w:firstColumn="1" w:lastColumn="0" w:noHBand="0" w:noVBand="1"/>
      </w:tblPr>
      <w:tblGrid>
        <w:gridCol w:w="2551"/>
        <w:gridCol w:w="2552"/>
      </w:tblGrid>
      <w:tr w:rsidR="00CE683E" w14:paraId="6877A00E" w14:textId="77777777" w:rsidTr="004960FD">
        <w:tc>
          <w:tcPr>
            <w:tcW w:w="2551" w:type="dxa"/>
            <w:shd w:val="clear" w:color="auto" w:fill="EEECE1" w:themeFill="background2"/>
          </w:tcPr>
          <w:p w14:paraId="6BE06952" w14:textId="20E4A0F3" w:rsidR="00CE683E" w:rsidRPr="00CE683E" w:rsidRDefault="00CE683E" w:rsidP="00CE683E">
            <w:pPr>
              <w:pStyle w:val="PARAGRAPH"/>
              <w:ind w:firstLine="0"/>
              <w:jc w:val="center"/>
              <w:rPr>
                <w:b/>
              </w:rPr>
            </w:pPr>
            <w:r w:rsidRPr="00CE683E">
              <w:rPr>
                <w:b/>
              </w:rPr>
              <w:t>Iteration in SSS</w:t>
            </w:r>
          </w:p>
        </w:tc>
        <w:tc>
          <w:tcPr>
            <w:tcW w:w="2552" w:type="dxa"/>
            <w:shd w:val="clear" w:color="auto" w:fill="EEECE1" w:themeFill="background2"/>
          </w:tcPr>
          <w:p w14:paraId="1B3557D7" w14:textId="2AF25365" w:rsidR="00CE683E" w:rsidRPr="00CE683E" w:rsidRDefault="00CE683E" w:rsidP="00CE683E">
            <w:pPr>
              <w:pStyle w:val="PARAGRAPH"/>
              <w:ind w:firstLine="0"/>
              <w:jc w:val="center"/>
              <w:rPr>
                <w:b/>
              </w:rPr>
            </w:pPr>
            <w:r w:rsidRPr="00CE683E">
              <w:rPr>
                <w:b/>
              </w:rPr>
              <w:t>Accuracy</w:t>
            </w:r>
          </w:p>
        </w:tc>
      </w:tr>
      <w:tr w:rsidR="00CE683E" w14:paraId="1CD07566" w14:textId="77777777" w:rsidTr="00CE683E">
        <w:tc>
          <w:tcPr>
            <w:tcW w:w="2551" w:type="dxa"/>
          </w:tcPr>
          <w:p w14:paraId="5E415469" w14:textId="6B52783C" w:rsidR="00CE683E" w:rsidRPr="00CE683E" w:rsidRDefault="00CE683E" w:rsidP="00CE683E">
            <w:pPr>
              <w:pStyle w:val="PARAGRAPH"/>
              <w:ind w:firstLine="0"/>
              <w:jc w:val="center"/>
            </w:pPr>
            <w:r>
              <w:t>Initial</w:t>
            </w:r>
          </w:p>
        </w:tc>
        <w:tc>
          <w:tcPr>
            <w:tcW w:w="2552" w:type="dxa"/>
          </w:tcPr>
          <w:p w14:paraId="0B50260D" w14:textId="1F5F9D76" w:rsidR="00CE683E" w:rsidRPr="00CE683E" w:rsidRDefault="00CE683E" w:rsidP="00CE683E">
            <w:pPr>
              <w:pStyle w:val="PARAGRAPH"/>
              <w:ind w:firstLine="0"/>
              <w:jc w:val="center"/>
            </w:pPr>
            <w:r>
              <w:t>74.4%</w:t>
            </w:r>
          </w:p>
        </w:tc>
      </w:tr>
      <w:tr w:rsidR="00CE683E" w14:paraId="0F75128F" w14:textId="77777777" w:rsidTr="00CE683E">
        <w:tc>
          <w:tcPr>
            <w:tcW w:w="2551" w:type="dxa"/>
          </w:tcPr>
          <w:p w14:paraId="69F1FB31" w14:textId="5FCC4126" w:rsidR="00CE683E" w:rsidRDefault="00CE683E" w:rsidP="00CE683E">
            <w:pPr>
              <w:pStyle w:val="PARAGRAPH"/>
              <w:ind w:firstLine="0"/>
              <w:jc w:val="center"/>
            </w:pPr>
            <w:r>
              <w:t>1</w:t>
            </w:r>
          </w:p>
        </w:tc>
        <w:tc>
          <w:tcPr>
            <w:tcW w:w="2552" w:type="dxa"/>
          </w:tcPr>
          <w:p w14:paraId="033E7E04" w14:textId="6B31FD78" w:rsidR="00CE683E" w:rsidRDefault="00CE683E" w:rsidP="00CE683E">
            <w:pPr>
              <w:pStyle w:val="PARAGRAPH"/>
              <w:ind w:firstLine="0"/>
              <w:jc w:val="center"/>
            </w:pPr>
            <w:r>
              <w:t>75.2%</w:t>
            </w:r>
          </w:p>
        </w:tc>
      </w:tr>
      <w:tr w:rsidR="00CE683E" w14:paraId="7CEE230E" w14:textId="77777777" w:rsidTr="00CE683E">
        <w:tc>
          <w:tcPr>
            <w:tcW w:w="2551" w:type="dxa"/>
          </w:tcPr>
          <w:p w14:paraId="4F5F7188" w14:textId="350DE609" w:rsidR="00CE683E" w:rsidRDefault="00CE683E" w:rsidP="00CE683E">
            <w:pPr>
              <w:pStyle w:val="PARAGRAPH"/>
              <w:ind w:firstLine="0"/>
              <w:jc w:val="center"/>
            </w:pPr>
            <w:r>
              <w:t>2</w:t>
            </w:r>
          </w:p>
        </w:tc>
        <w:tc>
          <w:tcPr>
            <w:tcW w:w="2552" w:type="dxa"/>
          </w:tcPr>
          <w:p w14:paraId="1B934C98" w14:textId="491B61CF" w:rsidR="00CE683E" w:rsidRDefault="00CE683E" w:rsidP="00CE683E">
            <w:pPr>
              <w:pStyle w:val="PARAGRAPH"/>
              <w:ind w:firstLine="0"/>
              <w:jc w:val="center"/>
            </w:pPr>
            <w:r>
              <w:t>74.9%</w:t>
            </w:r>
          </w:p>
        </w:tc>
      </w:tr>
      <w:tr w:rsidR="00CE683E" w14:paraId="2AA31FA3" w14:textId="77777777" w:rsidTr="00CE683E">
        <w:tc>
          <w:tcPr>
            <w:tcW w:w="2551" w:type="dxa"/>
          </w:tcPr>
          <w:p w14:paraId="75774E67" w14:textId="0DD6D41E" w:rsidR="00CE683E" w:rsidRDefault="00CE683E" w:rsidP="00CE683E">
            <w:pPr>
              <w:pStyle w:val="PARAGRAPH"/>
              <w:ind w:firstLine="0"/>
              <w:jc w:val="center"/>
            </w:pPr>
            <w:r>
              <w:t>3</w:t>
            </w:r>
          </w:p>
        </w:tc>
        <w:tc>
          <w:tcPr>
            <w:tcW w:w="2552" w:type="dxa"/>
          </w:tcPr>
          <w:p w14:paraId="7D07ADCA" w14:textId="021A5BCF" w:rsidR="00CE683E" w:rsidRDefault="00CE683E" w:rsidP="00CE683E">
            <w:pPr>
              <w:pStyle w:val="PARAGRAPH"/>
              <w:ind w:firstLine="0"/>
              <w:jc w:val="center"/>
            </w:pPr>
            <w:r>
              <w:t>74.6%</w:t>
            </w:r>
          </w:p>
        </w:tc>
      </w:tr>
      <w:tr w:rsidR="00CE683E" w14:paraId="7D01EE14" w14:textId="77777777" w:rsidTr="00CE683E">
        <w:tc>
          <w:tcPr>
            <w:tcW w:w="2551" w:type="dxa"/>
          </w:tcPr>
          <w:p w14:paraId="7556D142" w14:textId="21F112CF" w:rsidR="00CE683E" w:rsidRDefault="00CE683E" w:rsidP="00CE683E">
            <w:pPr>
              <w:pStyle w:val="PARAGRAPH"/>
              <w:ind w:firstLine="0"/>
              <w:jc w:val="center"/>
            </w:pPr>
            <w:r>
              <w:t>4</w:t>
            </w:r>
          </w:p>
        </w:tc>
        <w:tc>
          <w:tcPr>
            <w:tcW w:w="2552" w:type="dxa"/>
          </w:tcPr>
          <w:p w14:paraId="1EA6B888" w14:textId="11B6CA7E" w:rsidR="00CE683E" w:rsidRDefault="00CE683E" w:rsidP="00CE683E">
            <w:pPr>
              <w:pStyle w:val="PARAGRAPH"/>
              <w:ind w:firstLine="0"/>
              <w:jc w:val="center"/>
            </w:pPr>
            <w:r>
              <w:t>75.7%</w:t>
            </w:r>
          </w:p>
        </w:tc>
      </w:tr>
      <w:tr w:rsidR="00CE683E" w14:paraId="72B8C8E1" w14:textId="77777777" w:rsidTr="00CE683E">
        <w:tc>
          <w:tcPr>
            <w:tcW w:w="2551" w:type="dxa"/>
          </w:tcPr>
          <w:p w14:paraId="53582F00" w14:textId="0714AB13" w:rsidR="00CE683E" w:rsidRDefault="00CE683E" w:rsidP="00CE683E">
            <w:pPr>
              <w:pStyle w:val="PARAGRAPH"/>
              <w:ind w:firstLine="0"/>
              <w:jc w:val="center"/>
            </w:pPr>
            <w:r>
              <w:t>5</w:t>
            </w:r>
          </w:p>
        </w:tc>
        <w:tc>
          <w:tcPr>
            <w:tcW w:w="2552" w:type="dxa"/>
          </w:tcPr>
          <w:p w14:paraId="790FEB0A" w14:textId="1975FDA6" w:rsidR="00CE683E" w:rsidRDefault="00CE683E" w:rsidP="00CE683E">
            <w:pPr>
              <w:pStyle w:val="PARAGRAPH"/>
              <w:ind w:firstLine="0"/>
              <w:jc w:val="center"/>
            </w:pPr>
            <w:r>
              <w:t>75.4%</w:t>
            </w:r>
          </w:p>
        </w:tc>
      </w:tr>
      <w:tr w:rsidR="00CE683E" w14:paraId="315B728F" w14:textId="77777777" w:rsidTr="00CE683E">
        <w:tc>
          <w:tcPr>
            <w:tcW w:w="2551" w:type="dxa"/>
          </w:tcPr>
          <w:p w14:paraId="219A9040" w14:textId="23F44612" w:rsidR="00CE683E" w:rsidRDefault="00CE683E" w:rsidP="00CE683E">
            <w:pPr>
              <w:pStyle w:val="PARAGRAPH"/>
              <w:ind w:firstLine="0"/>
              <w:jc w:val="center"/>
            </w:pPr>
            <w:r>
              <w:t>6</w:t>
            </w:r>
          </w:p>
        </w:tc>
        <w:tc>
          <w:tcPr>
            <w:tcW w:w="2552" w:type="dxa"/>
          </w:tcPr>
          <w:p w14:paraId="419CA464" w14:textId="5AFC9BA0" w:rsidR="00CE683E" w:rsidRDefault="00CE683E" w:rsidP="00CE683E">
            <w:pPr>
              <w:pStyle w:val="PARAGRAPH"/>
              <w:ind w:firstLine="0"/>
              <w:jc w:val="center"/>
            </w:pPr>
            <w:r>
              <w:t>75.6%</w:t>
            </w:r>
          </w:p>
        </w:tc>
      </w:tr>
      <w:tr w:rsidR="00CE683E" w14:paraId="096E67E6" w14:textId="77777777" w:rsidTr="00CE683E">
        <w:tc>
          <w:tcPr>
            <w:tcW w:w="2551" w:type="dxa"/>
          </w:tcPr>
          <w:p w14:paraId="7CEB8221" w14:textId="05C0E970" w:rsidR="00CE683E" w:rsidRDefault="00CE683E" w:rsidP="00CE683E">
            <w:pPr>
              <w:pStyle w:val="PARAGRAPH"/>
              <w:ind w:firstLine="0"/>
              <w:jc w:val="center"/>
            </w:pPr>
            <w:r>
              <w:t>7</w:t>
            </w:r>
          </w:p>
        </w:tc>
        <w:tc>
          <w:tcPr>
            <w:tcW w:w="2552" w:type="dxa"/>
          </w:tcPr>
          <w:p w14:paraId="71EC1855" w14:textId="5D920BBA" w:rsidR="00CE683E" w:rsidRDefault="00CE683E" w:rsidP="00CE683E">
            <w:pPr>
              <w:pStyle w:val="PARAGRAPH"/>
              <w:ind w:firstLine="0"/>
              <w:jc w:val="center"/>
            </w:pPr>
            <w:r>
              <w:t>75.6%</w:t>
            </w:r>
          </w:p>
        </w:tc>
      </w:tr>
      <w:tr w:rsidR="00CE683E" w14:paraId="17670F2B" w14:textId="77777777" w:rsidTr="00CE683E">
        <w:tc>
          <w:tcPr>
            <w:tcW w:w="2551" w:type="dxa"/>
          </w:tcPr>
          <w:p w14:paraId="5E7B56D7" w14:textId="1E340858" w:rsidR="00CE683E" w:rsidRDefault="00CE683E" w:rsidP="00CE683E">
            <w:pPr>
              <w:pStyle w:val="PARAGRAPH"/>
              <w:ind w:firstLine="0"/>
              <w:jc w:val="center"/>
            </w:pPr>
            <w:r>
              <w:t>8</w:t>
            </w:r>
          </w:p>
        </w:tc>
        <w:tc>
          <w:tcPr>
            <w:tcW w:w="2552" w:type="dxa"/>
          </w:tcPr>
          <w:p w14:paraId="3CBF7137" w14:textId="45A375AF" w:rsidR="00CE683E" w:rsidRDefault="00CE683E" w:rsidP="00CE683E">
            <w:pPr>
              <w:pStyle w:val="PARAGRAPH"/>
              <w:ind w:firstLine="0"/>
              <w:jc w:val="center"/>
            </w:pPr>
            <w:r>
              <w:t>75.4%</w:t>
            </w:r>
          </w:p>
        </w:tc>
      </w:tr>
      <w:tr w:rsidR="00CE683E" w14:paraId="37C3BE28" w14:textId="77777777" w:rsidTr="00CE683E">
        <w:tc>
          <w:tcPr>
            <w:tcW w:w="2551" w:type="dxa"/>
          </w:tcPr>
          <w:p w14:paraId="7306BA93" w14:textId="0CC1B22C" w:rsidR="00CE683E" w:rsidRDefault="00CE683E" w:rsidP="00CE683E">
            <w:pPr>
              <w:pStyle w:val="PARAGRAPH"/>
              <w:ind w:firstLine="0"/>
              <w:jc w:val="center"/>
            </w:pPr>
            <w:r>
              <w:t>9</w:t>
            </w:r>
          </w:p>
        </w:tc>
        <w:tc>
          <w:tcPr>
            <w:tcW w:w="2552" w:type="dxa"/>
          </w:tcPr>
          <w:p w14:paraId="64309B53" w14:textId="2E525D1C" w:rsidR="00CE683E" w:rsidRDefault="00CE683E" w:rsidP="00CE683E">
            <w:pPr>
              <w:pStyle w:val="PARAGRAPH"/>
              <w:ind w:firstLine="0"/>
              <w:jc w:val="center"/>
            </w:pPr>
            <w:r>
              <w:t>76.7%</w:t>
            </w:r>
          </w:p>
        </w:tc>
      </w:tr>
      <w:tr w:rsidR="00CE683E" w14:paraId="08E080BC" w14:textId="77777777" w:rsidTr="00CE683E">
        <w:tc>
          <w:tcPr>
            <w:tcW w:w="2551" w:type="dxa"/>
          </w:tcPr>
          <w:p w14:paraId="3FEAB978" w14:textId="7B88F043" w:rsidR="00CE683E" w:rsidRDefault="00CE683E" w:rsidP="00CE683E">
            <w:pPr>
              <w:pStyle w:val="PARAGRAPH"/>
              <w:ind w:firstLine="0"/>
              <w:jc w:val="center"/>
            </w:pPr>
            <w:r>
              <w:t>Final</w:t>
            </w:r>
          </w:p>
        </w:tc>
        <w:tc>
          <w:tcPr>
            <w:tcW w:w="2552" w:type="dxa"/>
          </w:tcPr>
          <w:p w14:paraId="2ADA0437" w14:textId="2F038401" w:rsidR="00CE683E" w:rsidRPr="003A074C" w:rsidRDefault="00CE683E" w:rsidP="00CE683E">
            <w:pPr>
              <w:pStyle w:val="PARAGRAPH"/>
              <w:ind w:firstLine="0"/>
              <w:jc w:val="center"/>
              <w:rPr>
                <w:b/>
              </w:rPr>
            </w:pPr>
            <w:r w:rsidRPr="003A074C">
              <w:rPr>
                <w:b/>
              </w:rPr>
              <w:t>75.9%</w:t>
            </w:r>
          </w:p>
        </w:tc>
      </w:tr>
    </w:tbl>
    <w:p w14:paraId="318B8C06" w14:textId="7503483C" w:rsidR="00081A57" w:rsidRDefault="00080D44" w:rsidP="00BD3D4A">
      <w:pPr>
        <w:pStyle w:val="PARAGRAPH"/>
        <w:ind w:firstLine="0"/>
      </w:pPr>
      <w:r>
        <w:rPr>
          <w:b/>
        </w:rPr>
        <w:t xml:space="preserve">Table </w:t>
      </w:r>
      <w:r w:rsidR="00E35562">
        <w:rPr>
          <w:b/>
        </w:rPr>
        <w:t>6</w:t>
      </w:r>
      <w:r>
        <w:t xml:space="preserve"> – Linear SVM, SSS Learning accuracy improvements.</w:t>
      </w:r>
    </w:p>
    <w:p w14:paraId="49D0AD23" w14:textId="658EFB4B" w:rsidR="00D20328" w:rsidRDefault="00D20328" w:rsidP="00BD3D4A">
      <w:pPr>
        <w:pStyle w:val="PARAGRAPH"/>
        <w:ind w:firstLine="0"/>
      </w:pPr>
    </w:p>
    <w:p w14:paraId="394B5572" w14:textId="6FF52B72" w:rsidR="00D20328" w:rsidRDefault="0028078A" w:rsidP="00BD3D4A">
      <w:pPr>
        <w:pStyle w:val="PARAGRAPH"/>
        <w:ind w:firstLine="0"/>
      </w:pPr>
      <w:r>
        <w:t xml:space="preserve">Table </w:t>
      </w:r>
      <w:r w:rsidR="00E35562">
        <w:t>7</w:t>
      </w:r>
      <w:r>
        <w:t xml:space="preserve"> shows the accuracies of the best classifiers </w:t>
      </w:r>
      <w:r w:rsidR="000A0364">
        <w:t xml:space="preserve">before and after </w:t>
      </w:r>
      <w:r>
        <w:t>SSS Learning.</w:t>
      </w:r>
      <w:r w:rsidR="000A0364">
        <w:t xml:space="preserve"> We can see </w:t>
      </w:r>
      <w:r w:rsidR="004363B2">
        <w:t>that our SSS Learning algorithm has a positive effect on the final classification accuracy.</w:t>
      </w:r>
      <w:r w:rsidR="006E0978">
        <w:t xml:space="preserve"> Our overall best accuracy we were able to achieve using our method was 77.5%</w:t>
      </w:r>
      <w:r w:rsidR="008C015B">
        <w:t xml:space="preserve"> using a Multi-layer Perceptron Classifier</w:t>
      </w:r>
      <w:r w:rsidR="006E0978">
        <w:t>.</w:t>
      </w:r>
    </w:p>
    <w:p w14:paraId="19551784" w14:textId="7073E257" w:rsidR="00D4780E" w:rsidRDefault="00D4780E" w:rsidP="00BD3D4A">
      <w:pPr>
        <w:pStyle w:val="PARAGRAPH"/>
        <w:ind w:firstLine="0"/>
      </w:pPr>
    </w:p>
    <w:tbl>
      <w:tblPr>
        <w:tblStyle w:val="TableGrid"/>
        <w:tblW w:w="0" w:type="auto"/>
        <w:tblLook w:val="04A0" w:firstRow="1" w:lastRow="0" w:firstColumn="1" w:lastColumn="0" w:noHBand="0" w:noVBand="1"/>
      </w:tblPr>
      <w:tblGrid>
        <w:gridCol w:w="1471"/>
        <w:gridCol w:w="1796"/>
        <w:gridCol w:w="1836"/>
      </w:tblGrid>
      <w:tr w:rsidR="00463A99" w14:paraId="613150F6" w14:textId="77777777" w:rsidTr="004960FD">
        <w:tc>
          <w:tcPr>
            <w:tcW w:w="1471" w:type="dxa"/>
            <w:shd w:val="clear" w:color="auto" w:fill="EEECE1" w:themeFill="background2"/>
          </w:tcPr>
          <w:p w14:paraId="3D449C0A" w14:textId="5239C9BF" w:rsidR="00463A99" w:rsidRPr="00865ECA" w:rsidRDefault="00463A99" w:rsidP="00865ECA">
            <w:pPr>
              <w:pStyle w:val="PARAGRAPH"/>
              <w:ind w:firstLine="0"/>
              <w:jc w:val="center"/>
              <w:rPr>
                <w:b/>
              </w:rPr>
            </w:pPr>
            <w:r>
              <w:rPr>
                <w:b/>
              </w:rPr>
              <w:t>SSS</w:t>
            </w:r>
          </w:p>
        </w:tc>
        <w:tc>
          <w:tcPr>
            <w:tcW w:w="1796" w:type="dxa"/>
            <w:shd w:val="clear" w:color="auto" w:fill="EEECE1" w:themeFill="background2"/>
          </w:tcPr>
          <w:p w14:paraId="76CAF5FA" w14:textId="73ADAF1C" w:rsidR="00463A99" w:rsidRPr="00865ECA" w:rsidRDefault="00463A99" w:rsidP="00865ECA">
            <w:pPr>
              <w:pStyle w:val="PARAGRAPH"/>
              <w:ind w:firstLine="0"/>
              <w:jc w:val="center"/>
              <w:rPr>
                <w:b/>
              </w:rPr>
            </w:pPr>
            <w:r>
              <w:rPr>
                <w:b/>
              </w:rPr>
              <w:t>Classifier</w:t>
            </w:r>
          </w:p>
        </w:tc>
        <w:tc>
          <w:tcPr>
            <w:tcW w:w="1836" w:type="dxa"/>
            <w:shd w:val="clear" w:color="auto" w:fill="EEECE1" w:themeFill="background2"/>
          </w:tcPr>
          <w:p w14:paraId="634B776C" w14:textId="053BE2D3" w:rsidR="00463A99" w:rsidRPr="00865ECA" w:rsidRDefault="00463A99" w:rsidP="00865ECA">
            <w:pPr>
              <w:pStyle w:val="PARAGRAPH"/>
              <w:ind w:firstLine="0"/>
              <w:jc w:val="center"/>
              <w:rPr>
                <w:b/>
              </w:rPr>
            </w:pPr>
            <w:r w:rsidRPr="00865ECA">
              <w:rPr>
                <w:b/>
              </w:rPr>
              <w:t>Accuracy</w:t>
            </w:r>
          </w:p>
        </w:tc>
      </w:tr>
      <w:tr w:rsidR="00463A99" w14:paraId="74186702" w14:textId="77777777" w:rsidTr="00463A99">
        <w:tc>
          <w:tcPr>
            <w:tcW w:w="1471" w:type="dxa"/>
          </w:tcPr>
          <w:p w14:paraId="338507F0" w14:textId="39488F53" w:rsidR="00463A99" w:rsidRDefault="00463A99" w:rsidP="00865ECA">
            <w:pPr>
              <w:pStyle w:val="PARAGRAPH"/>
              <w:ind w:firstLine="0"/>
              <w:jc w:val="center"/>
            </w:pPr>
            <w:r>
              <w:t>Pre</w:t>
            </w:r>
          </w:p>
        </w:tc>
        <w:tc>
          <w:tcPr>
            <w:tcW w:w="1796" w:type="dxa"/>
          </w:tcPr>
          <w:p w14:paraId="0BE0F2A4" w14:textId="0C22F105" w:rsidR="00463A99" w:rsidRDefault="00463A99" w:rsidP="00865ECA">
            <w:pPr>
              <w:pStyle w:val="PARAGRAPH"/>
              <w:ind w:firstLine="0"/>
              <w:jc w:val="center"/>
            </w:pPr>
            <w:r>
              <w:t>MLP</w:t>
            </w:r>
          </w:p>
        </w:tc>
        <w:tc>
          <w:tcPr>
            <w:tcW w:w="1836" w:type="dxa"/>
          </w:tcPr>
          <w:p w14:paraId="4FC92EE2" w14:textId="1722A58E" w:rsidR="00463A99" w:rsidRDefault="00463A99" w:rsidP="00865ECA">
            <w:pPr>
              <w:pStyle w:val="PARAGRAPH"/>
              <w:ind w:firstLine="0"/>
              <w:jc w:val="center"/>
            </w:pPr>
            <w:r>
              <w:t>76.4%</w:t>
            </w:r>
          </w:p>
        </w:tc>
      </w:tr>
      <w:tr w:rsidR="00463A99" w14:paraId="660C8C3A" w14:textId="77777777" w:rsidTr="00463A99">
        <w:tc>
          <w:tcPr>
            <w:tcW w:w="1471" w:type="dxa"/>
          </w:tcPr>
          <w:p w14:paraId="6D5D1584" w14:textId="2D6876A9" w:rsidR="00463A99" w:rsidRDefault="00463A99" w:rsidP="00865ECA">
            <w:pPr>
              <w:pStyle w:val="PARAGRAPH"/>
              <w:ind w:firstLine="0"/>
              <w:jc w:val="center"/>
            </w:pPr>
            <w:r>
              <w:t>Post</w:t>
            </w:r>
          </w:p>
        </w:tc>
        <w:tc>
          <w:tcPr>
            <w:tcW w:w="1796" w:type="dxa"/>
          </w:tcPr>
          <w:p w14:paraId="270F4BA3" w14:textId="24BDF324" w:rsidR="00463A99" w:rsidRDefault="00463A99" w:rsidP="00865ECA">
            <w:pPr>
              <w:pStyle w:val="PARAGRAPH"/>
              <w:ind w:firstLine="0"/>
              <w:jc w:val="center"/>
            </w:pPr>
            <w:r>
              <w:t>MLP</w:t>
            </w:r>
          </w:p>
        </w:tc>
        <w:tc>
          <w:tcPr>
            <w:tcW w:w="1836" w:type="dxa"/>
          </w:tcPr>
          <w:p w14:paraId="10D5683C" w14:textId="5ACDD6C6" w:rsidR="00463A99" w:rsidRPr="00D650ED" w:rsidRDefault="00463A99" w:rsidP="00865ECA">
            <w:pPr>
              <w:pStyle w:val="PARAGRAPH"/>
              <w:ind w:firstLine="0"/>
              <w:jc w:val="center"/>
              <w:rPr>
                <w:b/>
              </w:rPr>
            </w:pPr>
            <w:r w:rsidRPr="00D650ED">
              <w:rPr>
                <w:b/>
              </w:rPr>
              <w:t>77.5%</w:t>
            </w:r>
          </w:p>
        </w:tc>
      </w:tr>
      <w:tr w:rsidR="00463A99" w14:paraId="1D2CEFE6" w14:textId="77777777" w:rsidTr="00463A99">
        <w:tc>
          <w:tcPr>
            <w:tcW w:w="1471" w:type="dxa"/>
          </w:tcPr>
          <w:p w14:paraId="5E035347" w14:textId="6DFE8879" w:rsidR="00463A99" w:rsidRDefault="00463A99" w:rsidP="00865ECA">
            <w:pPr>
              <w:pStyle w:val="PARAGRAPH"/>
              <w:ind w:firstLine="0"/>
              <w:jc w:val="center"/>
            </w:pPr>
            <w:r>
              <w:t>Pre</w:t>
            </w:r>
          </w:p>
        </w:tc>
        <w:tc>
          <w:tcPr>
            <w:tcW w:w="1796" w:type="dxa"/>
          </w:tcPr>
          <w:p w14:paraId="409EA203" w14:textId="2A99E877" w:rsidR="00463A99" w:rsidRDefault="00463A99" w:rsidP="00865ECA">
            <w:pPr>
              <w:pStyle w:val="PARAGRAPH"/>
              <w:ind w:firstLine="0"/>
              <w:jc w:val="center"/>
            </w:pPr>
            <w:proofErr w:type="spellStart"/>
            <w:r>
              <w:t>Keras</w:t>
            </w:r>
            <w:proofErr w:type="spellEnd"/>
          </w:p>
        </w:tc>
        <w:tc>
          <w:tcPr>
            <w:tcW w:w="1836" w:type="dxa"/>
          </w:tcPr>
          <w:p w14:paraId="20BA110D" w14:textId="255BBB91" w:rsidR="00463A99" w:rsidRDefault="00F975B6" w:rsidP="00865ECA">
            <w:pPr>
              <w:pStyle w:val="PARAGRAPH"/>
              <w:ind w:firstLine="0"/>
              <w:jc w:val="center"/>
            </w:pPr>
            <w:r>
              <w:t>75.4%</w:t>
            </w:r>
          </w:p>
        </w:tc>
      </w:tr>
      <w:tr w:rsidR="00463A99" w14:paraId="73951C01" w14:textId="77777777" w:rsidTr="00463A99">
        <w:tc>
          <w:tcPr>
            <w:tcW w:w="1471" w:type="dxa"/>
          </w:tcPr>
          <w:p w14:paraId="1B476D7D" w14:textId="66B698E2" w:rsidR="00463A99" w:rsidRDefault="00463A99" w:rsidP="00865ECA">
            <w:pPr>
              <w:pStyle w:val="PARAGRAPH"/>
              <w:ind w:firstLine="0"/>
              <w:jc w:val="center"/>
            </w:pPr>
            <w:r>
              <w:t>Post</w:t>
            </w:r>
          </w:p>
        </w:tc>
        <w:tc>
          <w:tcPr>
            <w:tcW w:w="1796" w:type="dxa"/>
          </w:tcPr>
          <w:p w14:paraId="1E401FF1" w14:textId="498C83ED" w:rsidR="00463A99" w:rsidRDefault="00463A99" w:rsidP="00865ECA">
            <w:pPr>
              <w:pStyle w:val="PARAGRAPH"/>
              <w:ind w:firstLine="0"/>
              <w:jc w:val="center"/>
            </w:pPr>
            <w:proofErr w:type="spellStart"/>
            <w:r>
              <w:t>Keras</w:t>
            </w:r>
            <w:proofErr w:type="spellEnd"/>
          </w:p>
        </w:tc>
        <w:tc>
          <w:tcPr>
            <w:tcW w:w="1836" w:type="dxa"/>
          </w:tcPr>
          <w:p w14:paraId="1D1617A0" w14:textId="70BA6AC6" w:rsidR="00463A99" w:rsidRPr="00F975B6" w:rsidRDefault="00463A99" w:rsidP="00865ECA">
            <w:pPr>
              <w:pStyle w:val="PARAGRAPH"/>
              <w:ind w:firstLine="0"/>
              <w:jc w:val="center"/>
              <w:rPr>
                <w:b/>
              </w:rPr>
            </w:pPr>
            <w:r w:rsidRPr="00F975B6">
              <w:rPr>
                <w:b/>
              </w:rPr>
              <w:t>76.</w:t>
            </w:r>
            <w:r w:rsidR="002D6CE6" w:rsidRPr="00F975B6">
              <w:rPr>
                <w:b/>
              </w:rPr>
              <w:t>4</w:t>
            </w:r>
            <w:r w:rsidRPr="00F975B6">
              <w:rPr>
                <w:b/>
              </w:rPr>
              <w:t>%</w:t>
            </w:r>
          </w:p>
        </w:tc>
      </w:tr>
      <w:tr w:rsidR="00463A99" w14:paraId="7D4F40B7" w14:textId="77777777" w:rsidTr="00463A99">
        <w:tc>
          <w:tcPr>
            <w:tcW w:w="1471" w:type="dxa"/>
          </w:tcPr>
          <w:p w14:paraId="6C1F8C4E" w14:textId="2CFA203D" w:rsidR="00463A99" w:rsidRDefault="00463A99" w:rsidP="00865ECA">
            <w:pPr>
              <w:pStyle w:val="PARAGRAPH"/>
              <w:ind w:firstLine="0"/>
              <w:jc w:val="center"/>
            </w:pPr>
            <w:r>
              <w:t>Pre</w:t>
            </w:r>
          </w:p>
        </w:tc>
        <w:tc>
          <w:tcPr>
            <w:tcW w:w="1796" w:type="dxa"/>
          </w:tcPr>
          <w:p w14:paraId="115685F3" w14:textId="5FC91D4B" w:rsidR="00463A99" w:rsidRDefault="00463A99" w:rsidP="00865ECA">
            <w:pPr>
              <w:pStyle w:val="PARAGRAPH"/>
              <w:ind w:firstLine="0"/>
              <w:jc w:val="center"/>
            </w:pPr>
            <w:r>
              <w:t>SVM</w:t>
            </w:r>
          </w:p>
        </w:tc>
        <w:tc>
          <w:tcPr>
            <w:tcW w:w="1836" w:type="dxa"/>
          </w:tcPr>
          <w:p w14:paraId="3F5D6743" w14:textId="7080F4DF" w:rsidR="00463A99" w:rsidRDefault="00463A99" w:rsidP="00865ECA">
            <w:pPr>
              <w:pStyle w:val="PARAGRAPH"/>
              <w:ind w:firstLine="0"/>
              <w:jc w:val="center"/>
            </w:pPr>
            <w:r>
              <w:t>74.4%</w:t>
            </w:r>
          </w:p>
        </w:tc>
      </w:tr>
      <w:tr w:rsidR="00463A99" w14:paraId="66809237" w14:textId="77777777" w:rsidTr="00463A99">
        <w:tc>
          <w:tcPr>
            <w:tcW w:w="1471" w:type="dxa"/>
          </w:tcPr>
          <w:p w14:paraId="7A4A3A50" w14:textId="582B81B7" w:rsidR="00463A99" w:rsidRDefault="00463A99" w:rsidP="00865ECA">
            <w:pPr>
              <w:pStyle w:val="PARAGRAPH"/>
              <w:ind w:firstLine="0"/>
              <w:jc w:val="center"/>
            </w:pPr>
            <w:r>
              <w:t>Post</w:t>
            </w:r>
          </w:p>
        </w:tc>
        <w:tc>
          <w:tcPr>
            <w:tcW w:w="1796" w:type="dxa"/>
          </w:tcPr>
          <w:p w14:paraId="0CAC0D3F" w14:textId="5A7C6BD3" w:rsidR="00463A99" w:rsidRDefault="00463A99" w:rsidP="00865ECA">
            <w:pPr>
              <w:pStyle w:val="PARAGRAPH"/>
              <w:ind w:firstLine="0"/>
              <w:jc w:val="center"/>
            </w:pPr>
            <w:r>
              <w:t>SVM</w:t>
            </w:r>
          </w:p>
        </w:tc>
        <w:tc>
          <w:tcPr>
            <w:tcW w:w="1836" w:type="dxa"/>
          </w:tcPr>
          <w:p w14:paraId="3F84D8DE" w14:textId="27139006" w:rsidR="00463A99" w:rsidRPr="00F975B6" w:rsidRDefault="00463A99" w:rsidP="00865ECA">
            <w:pPr>
              <w:pStyle w:val="PARAGRAPH"/>
              <w:ind w:firstLine="0"/>
              <w:jc w:val="center"/>
              <w:rPr>
                <w:b/>
              </w:rPr>
            </w:pPr>
            <w:r w:rsidRPr="00F975B6">
              <w:rPr>
                <w:b/>
              </w:rPr>
              <w:t>75.9%</w:t>
            </w:r>
          </w:p>
        </w:tc>
      </w:tr>
    </w:tbl>
    <w:p w14:paraId="42786D06" w14:textId="2F3789F7" w:rsidR="001030B4" w:rsidRDefault="00A36517" w:rsidP="006E0978">
      <w:pPr>
        <w:pStyle w:val="PARAGRAPH"/>
        <w:ind w:firstLine="0"/>
      </w:pPr>
      <w:r w:rsidRPr="00463A99">
        <w:rPr>
          <w:b/>
        </w:rPr>
        <w:t xml:space="preserve">Table </w:t>
      </w:r>
      <w:r w:rsidR="00E35562">
        <w:rPr>
          <w:b/>
        </w:rPr>
        <w:t>7</w:t>
      </w:r>
      <w:r>
        <w:t xml:space="preserve"> – </w:t>
      </w:r>
      <w:r w:rsidR="000A0364">
        <w:t>Accuracy comparisons of Pre and Post SSS Learning.</w:t>
      </w:r>
    </w:p>
    <w:p w14:paraId="00B4A57F" w14:textId="2D3DA7AB" w:rsidR="006E0978" w:rsidRDefault="006E0978" w:rsidP="006E0978">
      <w:pPr>
        <w:pStyle w:val="PARAGRAPH"/>
        <w:ind w:firstLine="0"/>
      </w:pPr>
    </w:p>
    <w:p w14:paraId="31561D3F" w14:textId="6F67CBA3" w:rsidR="006E0978" w:rsidRDefault="006E0978" w:rsidP="006E0978">
      <w:pPr>
        <w:pStyle w:val="PARAGRAPH"/>
        <w:ind w:firstLine="0"/>
      </w:pPr>
      <w:r>
        <w:t>Table 8 shows the various other accuracies of classifiers</w:t>
      </w:r>
      <w:r w:rsidR="003A074C">
        <w:t xml:space="preserve"> that we tried out</w:t>
      </w:r>
      <w:r>
        <w:t xml:space="preserve"> on the final data set.</w:t>
      </w:r>
      <w:r w:rsidR="00F975B6">
        <w:t xml:space="preserve"> We can see that SVM/SVM-R performed the best when compared to Naïve Bayes and Bagging. It was not however, able to perform better than the neural networks in Table 7. We also attempted a </w:t>
      </w:r>
      <w:proofErr w:type="spellStart"/>
      <w:r w:rsidR="00F975B6">
        <w:t>majorty</w:t>
      </w:r>
      <w:proofErr w:type="spellEnd"/>
      <w:r w:rsidR="00F975B6">
        <w:t xml:space="preserve"> voting to decide the final classification based on all of the classifiers we ran.</w:t>
      </w:r>
      <w:r w:rsidR="008C015B">
        <w:t xml:space="preserve"> </w:t>
      </w:r>
      <w:r w:rsidR="00CA72F8">
        <w:t xml:space="preserve">This ended in a sub-optimal classification accuracy. </w:t>
      </w:r>
      <w:r w:rsidR="003242D3">
        <w:t>In general, w</w:t>
      </w:r>
      <w:r w:rsidR="00CA72F8">
        <w:t>e believe this to be due to all the classifiers being in "agreement" when</w:t>
      </w:r>
      <w:r w:rsidR="003242D3">
        <w:t xml:space="preserve"> picking male or female.</w:t>
      </w:r>
    </w:p>
    <w:p w14:paraId="6AE19910" w14:textId="15B4FE69" w:rsidR="006E0978" w:rsidRDefault="006E0978" w:rsidP="006E0978">
      <w:pPr>
        <w:pStyle w:val="PARAGRAPH"/>
        <w:ind w:firstLine="0"/>
      </w:pPr>
    </w:p>
    <w:tbl>
      <w:tblPr>
        <w:tblStyle w:val="TableGrid"/>
        <w:tblW w:w="0" w:type="auto"/>
        <w:tblLook w:val="04A0" w:firstRow="1" w:lastRow="0" w:firstColumn="1" w:lastColumn="0" w:noHBand="0" w:noVBand="1"/>
      </w:tblPr>
      <w:tblGrid>
        <w:gridCol w:w="1701"/>
        <w:gridCol w:w="2277"/>
        <w:gridCol w:w="1125"/>
      </w:tblGrid>
      <w:tr w:rsidR="00634444" w14:paraId="181FF6ED" w14:textId="77777777" w:rsidTr="004960FD">
        <w:tc>
          <w:tcPr>
            <w:tcW w:w="1701" w:type="dxa"/>
            <w:shd w:val="clear" w:color="auto" w:fill="EEECE1" w:themeFill="background2"/>
          </w:tcPr>
          <w:p w14:paraId="342A53AD" w14:textId="522860F1" w:rsidR="00634444" w:rsidRPr="00634444" w:rsidRDefault="00634444" w:rsidP="00634444">
            <w:pPr>
              <w:pStyle w:val="PARAGRAPH"/>
              <w:ind w:firstLine="0"/>
              <w:jc w:val="center"/>
              <w:rPr>
                <w:b/>
              </w:rPr>
            </w:pPr>
            <w:r w:rsidRPr="00634444">
              <w:rPr>
                <w:b/>
              </w:rPr>
              <w:t>Classifier</w:t>
            </w:r>
          </w:p>
        </w:tc>
        <w:tc>
          <w:tcPr>
            <w:tcW w:w="2277" w:type="dxa"/>
            <w:shd w:val="clear" w:color="auto" w:fill="EEECE1" w:themeFill="background2"/>
          </w:tcPr>
          <w:p w14:paraId="56D8D050" w14:textId="668D326F" w:rsidR="00634444" w:rsidRPr="00634444" w:rsidRDefault="00634444" w:rsidP="00634444">
            <w:pPr>
              <w:pStyle w:val="PARAGRAPH"/>
              <w:ind w:firstLine="0"/>
              <w:jc w:val="center"/>
              <w:rPr>
                <w:b/>
              </w:rPr>
            </w:pPr>
            <w:r w:rsidRPr="00634444">
              <w:rPr>
                <w:b/>
              </w:rPr>
              <w:t>Notes</w:t>
            </w:r>
          </w:p>
        </w:tc>
        <w:tc>
          <w:tcPr>
            <w:tcW w:w="1125" w:type="dxa"/>
            <w:shd w:val="clear" w:color="auto" w:fill="EEECE1" w:themeFill="background2"/>
          </w:tcPr>
          <w:p w14:paraId="56BC7D4E" w14:textId="27A94E2F" w:rsidR="00634444" w:rsidRPr="00634444" w:rsidRDefault="00634444" w:rsidP="00634444">
            <w:pPr>
              <w:pStyle w:val="PARAGRAPH"/>
              <w:ind w:firstLine="0"/>
              <w:jc w:val="center"/>
              <w:rPr>
                <w:b/>
              </w:rPr>
            </w:pPr>
            <w:r w:rsidRPr="00634444">
              <w:rPr>
                <w:b/>
              </w:rPr>
              <w:t>Accuracy</w:t>
            </w:r>
          </w:p>
        </w:tc>
      </w:tr>
      <w:tr w:rsidR="00634444" w14:paraId="06778B52" w14:textId="77777777" w:rsidTr="00706446">
        <w:tc>
          <w:tcPr>
            <w:tcW w:w="1701" w:type="dxa"/>
          </w:tcPr>
          <w:p w14:paraId="4305C9FB" w14:textId="60DB6EDF" w:rsidR="00634444" w:rsidRDefault="00706446" w:rsidP="00634444">
            <w:pPr>
              <w:pStyle w:val="PARAGRAPH"/>
              <w:ind w:firstLine="0"/>
              <w:jc w:val="center"/>
            </w:pPr>
            <w:r>
              <w:t>Naïve Bayes</w:t>
            </w:r>
          </w:p>
        </w:tc>
        <w:tc>
          <w:tcPr>
            <w:tcW w:w="2277" w:type="dxa"/>
          </w:tcPr>
          <w:p w14:paraId="5022755A" w14:textId="10428F2B" w:rsidR="00634444" w:rsidRDefault="00706446" w:rsidP="00634444">
            <w:pPr>
              <w:pStyle w:val="PARAGRAPH"/>
              <w:ind w:firstLine="0"/>
              <w:jc w:val="center"/>
            </w:pPr>
            <w:r>
              <w:t>TF-IDF, EFS</w:t>
            </w:r>
          </w:p>
        </w:tc>
        <w:tc>
          <w:tcPr>
            <w:tcW w:w="1125" w:type="dxa"/>
          </w:tcPr>
          <w:p w14:paraId="54FCEF5C" w14:textId="6EA55704" w:rsidR="00634444" w:rsidRDefault="00706446" w:rsidP="00634444">
            <w:pPr>
              <w:pStyle w:val="PARAGRAPH"/>
              <w:ind w:firstLine="0"/>
              <w:jc w:val="center"/>
            </w:pPr>
            <w:r>
              <w:t>65.4%</w:t>
            </w:r>
          </w:p>
        </w:tc>
      </w:tr>
      <w:tr w:rsidR="007531F4" w14:paraId="3A7E0DFF" w14:textId="77777777" w:rsidTr="00706446">
        <w:tc>
          <w:tcPr>
            <w:tcW w:w="1701" w:type="dxa"/>
          </w:tcPr>
          <w:p w14:paraId="2B8AF459" w14:textId="2412FFAD" w:rsidR="007531F4" w:rsidRDefault="00706446" w:rsidP="00634444">
            <w:pPr>
              <w:pStyle w:val="PARAGRAPH"/>
              <w:ind w:firstLine="0"/>
              <w:jc w:val="center"/>
            </w:pPr>
            <w:r>
              <w:t>Naïve Bayes</w:t>
            </w:r>
          </w:p>
        </w:tc>
        <w:tc>
          <w:tcPr>
            <w:tcW w:w="2277" w:type="dxa"/>
          </w:tcPr>
          <w:p w14:paraId="0CCCCB8F" w14:textId="50BC9870" w:rsidR="007531F4" w:rsidRDefault="00706446" w:rsidP="00634444">
            <w:pPr>
              <w:pStyle w:val="PARAGRAPH"/>
              <w:ind w:firstLine="0"/>
              <w:jc w:val="center"/>
            </w:pPr>
            <w:r>
              <w:t>Discrete, EFS</w:t>
            </w:r>
          </w:p>
        </w:tc>
        <w:tc>
          <w:tcPr>
            <w:tcW w:w="1125" w:type="dxa"/>
          </w:tcPr>
          <w:p w14:paraId="27A9DC88" w14:textId="0770213C" w:rsidR="007531F4" w:rsidRDefault="00706446" w:rsidP="00634444">
            <w:pPr>
              <w:pStyle w:val="PARAGRAPH"/>
              <w:ind w:firstLine="0"/>
              <w:jc w:val="center"/>
            </w:pPr>
            <w:r>
              <w:t>63.0%</w:t>
            </w:r>
          </w:p>
        </w:tc>
      </w:tr>
      <w:tr w:rsidR="007531F4" w14:paraId="0BC3C10D" w14:textId="77777777" w:rsidTr="00706446">
        <w:tc>
          <w:tcPr>
            <w:tcW w:w="1701" w:type="dxa"/>
          </w:tcPr>
          <w:p w14:paraId="62B3B9A8" w14:textId="4BA80E08" w:rsidR="007531F4" w:rsidRDefault="00706446" w:rsidP="00634444">
            <w:pPr>
              <w:pStyle w:val="PARAGRAPH"/>
              <w:ind w:firstLine="0"/>
              <w:jc w:val="center"/>
            </w:pPr>
            <w:r>
              <w:t>Naïve Bayes</w:t>
            </w:r>
          </w:p>
        </w:tc>
        <w:tc>
          <w:tcPr>
            <w:tcW w:w="2277" w:type="dxa"/>
          </w:tcPr>
          <w:p w14:paraId="23E648D6" w14:textId="323743C9" w:rsidR="007531F4" w:rsidRDefault="00706446" w:rsidP="00634444">
            <w:pPr>
              <w:pStyle w:val="PARAGRAPH"/>
              <w:ind w:firstLine="0"/>
              <w:jc w:val="center"/>
            </w:pPr>
            <w:r>
              <w:t>Bool, EFS</w:t>
            </w:r>
          </w:p>
        </w:tc>
        <w:tc>
          <w:tcPr>
            <w:tcW w:w="1125" w:type="dxa"/>
          </w:tcPr>
          <w:p w14:paraId="5484F54F" w14:textId="2F6C1225" w:rsidR="007531F4" w:rsidRDefault="00706446" w:rsidP="00634444">
            <w:pPr>
              <w:pStyle w:val="PARAGRAPH"/>
              <w:ind w:firstLine="0"/>
              <w:jc w:val="center"/>
            </w:pPr>
            <w:r>
              <w:t>67.7%</w:t>
            </w:r>
          </w:p>
        </w:tc>
      </w:tr>
      <w:tr w:rsidR="007531F4" w14:paraId="2200FA98" w14:textId="77777777" w:rsidTr="00706446">
        <w:tc>
          <w:tcPr>
            <w:tcW w:w="1701" w:type="dxa"/>
          </w:tcPr>
          <w:p w14:paraId="39D4EBBF" w14:textId="73C3E837" w:rsidR="007531F4" w:rsidRDefault="00C261B4" w:rsidP="00634444">
            <w:pPr>
              <w:pStyle w:val="PARAGRAPH"/>
              <w:ind w:firstLine="0"/>
              <w:jc w:val="center"/>
            </w:pPr>
            <w:r>
              <w:t>SVM</w:t>
            </w:r>
            <w:r w:rsidR="00885154">
              <w:t xml:space="preserve"> (Linear)</w:t>
            </w:r>
          </w:p>
        </w:tc>
        <w:tc>
          <w:tcPr>
            <w:tcW w:w="2277" w:type="dxa"/>
          </w:tcPr>
          <w:p w14:paraId="3864C38C" w14:textId="34E1D895" w:rsidR="007531F4" w:rsidRDefault="00C261B4" w:rsidP="00634444">
            <w:pPr>
              <w:pStyle w:val="PARAGRAPH"/>
              <w:ind w:firstLine="0"/>
              <w:jc w:val="center"/>
            </w:pPr>
            <w:r>
              <w:t>Bool</w:t>
            </w:r>
          </w:p>
        </w:tc>
        <w:tc>
          <w:tcPr>
            <w:tcW w:w="1125" w:type="dxa"/>
          </w:tcPr>
          <w:p w14:paraId="0CAE9E71" w14:textId="353F7F46" w:rsidR="007531F4" w:rsidRDefault="00C261B4" w:rsidP="00634444">
            <w:pPr>
              <w:pStyle w:val="PARAGRAPH"/>
              <w:ind w:firstLine="0"/>
              <w:jc w:val="center"/>
            </w:pPr>
            <w:r>
              <w:t>71.6%</w:t>
            </w:r>
          </w:p>
        </w:tc>
      </w:tr>
      <w:tr w:rsidR="00706446" w14:paraId="486859E2" w14:textId="77777777" w:rsidTr="00706446">
        <w:tc>
          <w:tcPr>
            <w:tcW w:w="1701" w:type="dxa"/>
          </w:tcPr>
          <w:p w14:paraId="1AE713D1" w14:textId="5E2C8DBE" w:rsidR="00706446" w:rsidRDefault="00C261B4" w:rsidP="00634444">
            <w:pPr>
              <w:pStyle w:val="PARAGRAPH"/>
              <w:ind w:firstLine="0"/>
              <w:jc w:val="center"/>
            </w:pPr>
            <w:r>
              <w:t>SVM</w:t>
            </w:r>
            <w:r w:rsidR="00885154">
              <w:t xml:space="preserve"> </w:t>
            </w:r>
            <w:r w:rsidR="00885154">
              <w:t>(Linear)</w:t>
            </w:r>
          </w:p>
        </w:tc>
        <w:tc>
          <w:tcPr>
            <w:tcW w:w="2277" w:type="dxa"/>
          </w:tcPr>
          <w:p w14:paraId="2DF009C6" w14:textId="796BF203" w:rsidR="00706446" w:rsidRDefault="00C261B4" w:rsidP="00634444">
            <w:pPr>
              <w:pStyle w:val="PARAGRAPH"/>
              <w:ind w:firstLine="0"/>
              <w:jc w:val="center"/>
            </w:pPr>
            <w:r>
              <w:t>TF-IDF, EFS</w:t>
            </w:r>
          </w:p>
        </w:tc>
        <w:tc>
          <w:tcPr>
            <w:tcW w:w="1125" w:type="dxa"/>
          </w:tcPr>
          <w:p w14:paraId="6CB3CA64" w14:textId="36118595" w:rsidR="00706446" w:rsidRDefault="00C261B4" w:rsidP="00634444">
            <w:pPr>
              <w:pStyle w:val="PARAGRAPH"/>
              <w:ind w:firstLine="0"/>
              <w:jc w:val="center"/>
            </w:pPr>
            <w:r>
              <w:t>72.3%</w:t>
            </w:r>
          </w:p>
        </w:tc>
      </w:tr>
      <w:tr w:rsidR="00706446" w14:paraId="58F7A55B" w14:textId="77777777" w:rsidTr="00706446">
        <w:tc>
          <w:tcPr>
            <w:tcW w:w="1701" w:type="dxa"/>
          </w:tcPr>
          <w:p w14:paraId="78EA5B0D" w14:textId="2575D7AE" w:rsidR="00706446" w:rsidRDefault="00235D69" w:rsidP="00634444">
            <w:pPr>
              <w:pStyle w:val="PARAGRAPH"/>
              <w:ind w:firstLine="0"/>
              <w:jc w:val="center"/>
            </w:pPr>
            <w:r>
              <w:t>SVM</w:t>
            </w:r>
            <w:r w:rsidR="00885154">
              <w:t xml:space="preserve"> </w:t>
            </w:r>
            <w:r w:rsidR="00885154">
              <w:t>(Linear)</w:t>
            </w:r>
          </w:p>
        </w:tc>
        <w:tc>
          <w:tcPr>
            <w:tcW w:w="2277" w:type="dxa"/>
          </w:tcPr>
          <w:p w14:paraId="51B3FC14" w14:textId="4FF3A3DE" w:rsidR="00706446" w:rsidRDefault="00235D69" w:rsidP="00634444">
            <w:pPr>
              <w:pStyle w:val="PARAGRAPH"/>
              <w:ind w:firstLine="0"/>
              <w:jc w:val="center"/>
            </w:pPr>
            <w:r>
              <w:t>Discrete</w:t>
            </w:r>
          </w:p>
        </w:tc>
        <w:tc>
          <w:tcPr>
            <w:tcW w:w="1125" w:type="dxa"/>
          </w:tcPr>
          <w:p w14:paraId="00DA7CF0" w14:textId="5FA37DB3" w:rsidR="00706446" w:rsidRDefault="0027185E" w:rsidP="00634444">
            <w:pPr>
              <w:pStyle w:val="PARAGRAPH"/>
              <w:ind w:firstLine="0"/>
              <w:jc w:val="center"/>
            </w:pPr>
            <w:r>
              <w:t>73.4%</w:t>
            </w:r>
          </w:p>
        </w:tc>
      </w:tr>
      <w:tr w:rsidR="00706446" w14:paraId="309992CD" w14:textId="77777777" w:rsidTr="00706446">
        <w:tc>
          <w:tcPr>
            <w:tcW w:w="1701" w:type="dxa"/>
          </w:tcPr>
          <w:p w14:paraId="7441C884" w14:textId="0FA7C329" w:rsidR="00706446" w:rsidRDefault="0027185E" w:rsidP="00634444">
            <w:pPr>
              <w:pStyle w:val="PARAGRAPH"/>
              <w:ind w:firstLine="0"/>
              <w:jc w:val="center"/>
            </w:pPr>
            <w:r>
              <w:t>SVC</w:t>
            </w:r>
            <w:r w:rsidR="00885154">
              <w:t xml:space="preserve"> </w:t>
            </w:r>
            <w:r w:rsidR="00885154">
              <w:t>(Linear)</w:t>
            </w:r>
          </w:p>
        </w:tc>
        <w:tc>
          <w:tcPr>
            <w:tcW w:w="2277" w:type="dxa"/>
          </w:tcPr>
          <w:p w14:paraId="1AB67807" w14:textId="20040B5F" w:rsidR="00706446" w:rsidRDefault="0027185E" w:rsidP="00634444">
            <w:pPr>
              <w:pStyle w:val="PARAGRAPH"/>
              <w:ind w:firstLine="0"/>
              <w:jc w:val="center"/>
            </w:pPr>
            <w:r>
              <w:t>TF-IDF</w:t>
            </w:r>
          </w:p>
        </w:tc>
        <w:tc>
          <w:tcPr>
            <w:tcW w:w="1125" w:type="dxa"/>
          </w:tcPr>
          <w:p w14:paraId="6527529F" w14:textId="1E115C27" w:rsidR="00706446" w:rsidRDefault="0027185E" w:rsidP="00634444">
            <w:pPr>
              <w:pStyle w:val="PARAGRAPH"/>
              <w:ind w:firstLine="0"/>
              <w:jc w:val="center"/>
            </w:pPr>
            <w:r>
              <w:t>72.8%</w:t>
            </w:r>
          </w:p>
        </w:tc>
      </w:tr>
      <w:tr w:rsidR="00706446" w14:paraId="18A9B621" w14:textId="77777777" w:rsidTr="00706446">
        <w:tc>
          <w:tcPr>
            <w:tcW w:w="1701" w:type="dxa"/>
          </w:tcPr>
          <w:p w14:paraId="230F4C5F" w14:textId="48BB4655" w:rsidR="00706446" w:rsidRDefault="00F60F8C" w:rsidP="00634444">
            <w:pPr>
              <w:pStyle w:val="PARAGRAPH"/>
              <w:ind w:firstLine="0"/>
              <w:jc w:val="center"/>
            </w:pPr>
            <w:r>
              <w:t>SVM-R</w:t>
            </w:r>
            <w:r w:rsidR="00885154">
              <w:t xml:space="preserve"> </w:t>
            </w:r>
            <w:r w:rsidR="00885154">
              <w:t>(Linear)</w:t>
            </w:r>
          </w:p>
        </w:tc>
        <w:tc>
          <w:tcPr>
            <w:tcW w:w="2277" w:type="dxa"/>
          </w:tcPr>
          <w:p w14:paraId="1CF1A59E" w14:textId="247C675A" w:rsidR="00706446" w:rsidRDefault="00F60F8C" w:rsidP="00634444">
            <w:pPr>
              <w:pStyle w:val="PARAGRAPH"/>
              <w:ind w:firstLine="0"/>
              <w:jc w:val="center"/>
            </w:pPr>
            <w:r>
              <w:t>TF-IDF</w:t>
            </w:r>
          </w:p>
        </w:tc>
        <w:tc>
          <w:tcPr>
            <w:tcW w:w="1125" w:type="dxa"/>
          </w:tcPr>
          <w:p w14:paraId="7D6B4E59" w14:textId="6C9F2B53" w:rsidR="00706446" w:rsidRDefault="00F60F8C" w:rsidP="00634444">
            <w:pPr>
              <w:pStyle w:val="PARAGRAPH"/>
              <w:ind w:firstLine="0"/>
              <w:jc w:val="center"/>
            </w:pPr>
            <w:r>
              <w:t>7</w:t>
            </w:r>
            <w:r w:rsidR="00245330">
              <w:t>4.3%</w:t>
            </w:r>
          </w:p>
        </w:tc>
      </w:tr>
      <w:tr w:rsidR="00F60F8C" w14:paraId="06439B25" w14:textId="77777777" w:rsidTr="00706446">
        <w:tc>
          <w:tcPr>
            <w:tcW w:w="1701" w:type="dxa"/>
          </w:tcPr>
          <w:p w14:paraId="29FB43B7" w14:textId="0ADEB725" w:rsidR="00F60F8C" w:rsidRDefault="00885154" w:rsidP="00634444">
            <w:pPr>
              <w:pStyle w:val="PARAGRAPH"/>
              <w:ind w:firstLine="0"/>
              <w:jc w:val="center"/>
            </w:pPr>
            <w:r>
              <w:t>SVM-R (RBF)</w:t>
            </w:r>
          </w:p>
        </w:tc>
        <w:tc>
          <w:tcPr>
            <w:tcW w:w="2277" w:type="dxa"/>
          </w:tcPr>
          <w:p w14:paraId="27618F03" w14:textId="704B6EB3" w:rsidR="00F60F8C" w:rsidRDefault="00885154" w:rsidP="00634444">
            <w:pPr>
              <w:pStyle w:val="PARAGRAPH"/>
              <w:ind w:firstLine="0"/>
              <w:jc w:val="center"/>
            </w:pPr>
            <w:r>
              <w:t>Bool</w:t>
            </w:r>
          </w:p>
        </w:tc>
        <w:tc>
          <w:tcPr>
            <w:tcW w:w="1125" w:type="dxa"/>
          </w:tcPr>
          <w:p w14:paraId="64B81D29" w14:textId="4E648FE4" w:rsidR="00F60F8C" w:rsidRDefault="00885154" w:rsidP="00634444">
            <w:pPr>
              <w:pStyle w:val="PARAGRAPH"/>
              <w:ind w:firstLine="0"/>
              <w:jc w:val="center"/>
            </w:pPr>
            <w:r>
              <w:t>72.1%</w:t>
            </w:r>
          </w:p>
        </w:tc>
      </w:tr>
      <w:tr w:rsidR="00F60F8C" w14:paraId="1F3946EA" w14:textId="77777777" w:rsidTr="00706446">
        <w:tc>
          <w:tcPr>
            <w:tcW w:w="1701" w:type="dxa"/>
          </w:tcPr>
          <w:p w14:paraId="134CA7C1" w14:textId="7E85974D" w:rsidR="00F60F8C" w:rsidRDefault="00885154" w:rsidP="00634444">
            <w:pPr>
              <w:pStyle w:val="PARAGRAPH"/>
              <w:ind w:firstLine="0"/>
              <w:jc w:val="center"/>
            </w:pPr>
            <w:r>
              <w:t>SVM-R (RBF)</w:t>
            </w:r>
          </w:p>
        </w:tc>
        <w:tc>
          <w:tcPr>
            <w:tcW w:w="2277" w:type="dxa"/>
          </w:tcPr>
          <w:p w14:paraId="7ECC5ED1" w14:textId="602ACC7C" w:rsidR="00F60F8C" w:rsidRDefault="00885154" w:rsidP="00634444">
            <w:pPr>
              <w:pStyle w:val="PARAGRAPH"/>
              <w:ind w:firstLine="0"/>
              <w:jc w:val="center"/>
            </w:pPr>
            <w:r>
              <w:t>TF-IDF</w:t>
            </w:r>
          </w:p>
        </w:tc>
        <w:tc>
          <w:tcPr>
            <w:tcW w:w="1125" w:type="dxa"/>
          </w:tcPr>
          <w:p w14:paraId="015E719D" w14:textId="2E442572" w:rsidR="00F60F8C" w:rsidRDefault="00885154" w:rsidP="00634444">
            <w:pPr>
              <w:pStyle w:val="PARAGRAPH"/>
              <w:ind w:firstLine="0"/>
              <w:jc w:val="center"/>
            </w:pPr>
            <w:r>
              <w:t>72.5%</w:t>
            </w:r>
          </w:p>
        </w:tc>
      </w:tr>
      <w:tr w:rsidR="00F60F8C" w14:paraId="6DF971F5" w14:textId="77777777" w:rsidTr="00706446">
        <w:tc>
          <w:tcPr>
            <w:tcW w:w="1701" w:type="dxa"/>
          </w:tcPr>
          <w:p w14:paraId="0DF378B9" w14:textId="53E71BFF" w:rsidR="00F60F8C" w:rsidRDefault="00885154" w:rsidP="00634444">
            <w:pPr>
              <w:pStyle w:val="PARAGRAPH"/>
              <w:ind w:firstLine="0"/>
              <w:jc w:val="center"/>
            </w:pPr>
            <w:r>
              <w:t>Bagging (DT)</w:t>
            </w:r>
          </w:p>
        </w:tc>
        <w:tc>
          <w:tcPr>
            <w:tcW w:w="2277" w:type="dxa"/>
          </w:tcPr>
          <w:p w14:paraId="506AFBFE" w14:textId="324724F7" w:rsidR="00F60F8C" w:rsidRDefault="00885154" w:rsidP="00634444">
            <w:pPr>
              <w:pStyle w:val="PARAGRAPH"/>
              <w:ind w:firstLine="0"/>
              <w:jc w:val="center"/>
            </w:pPr>
            <w:r>
              <w:t>Bool</w:t>
            </w:r>
          </w:p>
        </w:tc>
        <w:tc>
          <w:tcPr>
            <w:tcW w:w="1125" w:type="dxa"/>
          </w:tcPr>
          <w:p w14:paraId="33520E40" w14:textId="443BA2C6" w:rsidR="00F60F8C" w:rsidRDefault="00885154" w:rsidP="00634444">
            <w:pPr>
              <w:pStyle w:val="PARAGRAPH"/>
              <w:ind w:firstLine="0"/>
              <w:jc w:val="center"/>
            </w:pPr>
            <w:r>
              <w:t>68.0%</w:t>
            </w:r>
          </w:p>
        </w:tc>
      </w:tr>
      <w:tr w:rsidR="00885154" w14:paraId="4640CEF5" w14:textId="77777777" w:rsidTr="00706446">
        <w:tc>
          <w:tcPr>
            <w:tcW w:w="1701" w:type="dxa"/>
          </w:tcPr>
          <w:p w14:paraId="102FF3D1" w14:textId="57DB95AE" w:rsidR="00885154" w:rsidRDefault="00885154" w:rsidP="00634444">
            <w:pPr>
              <w:pStyle w:val="PARAGRAPH"/>
              <w:ind w:firstLine="0"/>
              <w:jc w:val="center"/>
            </w:pPr>
            <w:r>
              <w:t>Majority Vote</w:t>
            </w:r>
          </w:p>
        </w:tc>
        <w:tc>
          <w:tcPr>
            <w:tcW w:w="2277" w:type="dxa"/>
          </w:tcPr>
          <w:p w14:paraId="1AA942AA" w14:textId="04F390CD" w:rsidR="00885154" w:rsidRDefault="00926E12" w:rsidP="00634444">
            <w:pPr>
              <w:pStyle w:val="PARAGRAPH"/>
              <w:ind w:firstLine="0"/>
              <w:jc w:val="center"/>
            </w:pPr>
            <w:r>
              <w:t>Includes MLP/</w:t>
            </w:r>
            <w:proofErr w:type="spellStart"/>
            <w:r>
              <w:t>Keras</w:t>
            </w:r>
            <w:proofErr w:type="spellEnd"/>
          </w:p>
        </w:tc>
        <w:tc>
          <w:tcPr>
            <w:tcW w:w="1125" w:type="dxa"/>
          </w:tcPr>
          <w:p w14:paraId="6A6F2DE6" w14:textId="005FD72D" w:rsidR="00885154" w:rsidRDefault="00885154" w:rsidP="00634444">
            <w:pPr>
              <w:pStyle w:val="PARAGRAPH"/>
              <w:ind w:firstLine="0"/>
              <w:jc w:val="center"/>
            </w:pPr>
            <w:r>
              <w:t>73.8%</w:t>
            </w:r>
          </w:p>
        </w:tc>
      </w:tr>
    </w:tbl>
    <w:p w14:paraId="5B90C7AD" w14:textId="7C144460" w:rsidR="00634444" w:rsidRPr="006E0978" w:rsidRDefault="007531F4" w:rsidP="006E0978">
      <w:pPr>
        <w:pStyle w:val="PARAGRAPH"/>
        <w:ind w:firstLine="0"/>
      </w:pPr>
      <w:r w:rsidRPr="007531F4">
        <w:rPr>
          <w:b/>
        </w:rPr>
        <w:t>Table 8</w:t>
      </w:r>
      <w:r>
        <w:t xml:space="preserve"> – Accuracy of various other classifiers that we tested our final dataset on.</w:t>
      </w:r>
    </w:p>
    <w:p w14:paraId="62C166F2" w14:textId="4B09935A" w:rsidR="001030B4" w:rsidRDefault="001030B4" w:rsidP="001030B4">
      <w:pPr>
        <w:pStyle w:val="Heading1"/>
        <w:rPr>
          <w:rStyle w:val="Figurereferenceto"/>
          <w:color w:val="000000"/>
        </w:rPr>
      </w:pPr>
      <w:r>
        <w:rPr>
          <w:rStyle w:val="Figurereferenceto"/>
          <w:color w:val="000000"/>
        </w:rPr>
        <w:t>6</w:t>
      </w:r>
      <w:r>
        <w:rPr>
          <w:rStyle w:val="Figurereferenceto"/>
          <w:color w:val="000000"/>
        </w:rPr>
        <w:tab/>
        <w:t>Conclusion and Future Work</w:t>
      </w:r>
    </w:p>
    <w:p w14:paraId="4966D13D" w14:textId="7A182B0B" w:rsidR="001030B4" w:rsidRDefault="001030B4" w:rsidP="001030B4">
      <w:pPr>
        <w:pStyle w:val="PARAGRAPHnoindent"/>
      </w:pPr>
      <w:r>
        <w:t>This paper and its implementation studied the problem of gender classification. Although there have been several existing papers studying the problem, the current accuracy is still far from ideal.</w:t>
      </w:r>
      <w:r w:rsidR="00523C44">
        <w:t xml:space="preserve"> We implemented </w:t>
      </w:r>
      <w:r w:rsidR="0078709F">
        <w:t xml:space="preserve">various features from many different works including POS Sequence Pattern Mining and Ensemble Feature Selection. </w:t>
      </w:r>
      <w:r>
        <w:t xml:space="preserve"> In this work, we followed the supervised approach and proposed a novel technique to improve the current state-of-the-art. In particular</w:t>
      </w:r>
      <w:r w:rsidR="007D023C">
        <w:t>,</w:t>
      </w:r>
      <w:r>
        <w:t xml:space="preserve"> we proposed a new learning technique named Supervised Semi-Supervised Learning which leverages additional labeled data. </w:t>
      </w:r>
      <w:r w:rsidR="007D023C">
        <w:t>Since we have so much labeled data, it is important to find a subset of data that have positive effects on the classification task. This novel method helps</w:t>
      </w:r>
      <w:r w:rsidR="00FD0AE3">
        <w:t xml:space="preserve"> us</w:t>
      </w:r>
      <w:r w:rsidR="007D023C">
        <w:t xml:space="preserve"> achieve</w:t>
      </w:r>
      <w:r w:rsidR="00FD0AE3">
        <w:t xml:space="preserve"> higher classification accuracy.</w:t>
      </w:r>
    </w:p>
    <w:p w14:paraId="436D7476" w14:textId="32285200" w:rsidR="00EA48C6" w:rsidRPr="00EA48C6" w:rsidRDefault="00EA48C6" w:rsidP="00EA48C6">
      <w:pPr>
        <w:pStyle w:val="PARAGRAPH"/>
      </w:pPr>
      <w:r>
        <w:t>For future works we would like to explore optimizations of our novel method such that any detrimental datasets are not added to the final result. We would also like to explore in more depth as to why Ensemble Feature Selection was not as useful</w:t>
      </w:r>
      <w:r w:rsidR="00ED6693">
        <w:t xml:space="preserve"> in our project</w:t>
      </w:r>
      <w:r>
        <w:t xml:space="preserve"> as it was in</w:t>
      </w:r>
      <w:r w:rsidR="00AF6B52">
        <w:t xml:space="preserve"> the paper by</w:t>
      </w:r>
      <w:r>
        <w:t xml:space="preserve"> A. Mukherjee. et al. [1]</w:t>
      </w:r>
    </w:p>
    <w:p w14:paraId="52BB8EAA"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05CF8A9" w14:textId="3DC1F82E" w:rsidR="003410C8" w:rsidRDefault="00753322">
      <w:pPr>
        <w:pStyle w:val="PARAGRAPHnoindent"/>
        <w:rPr>
          <w:color w:val="000000"/>
        </w:rPr>
      </w:pPr>
      <w:r>
        <w:rPr>
          <w:color w:val="000000"/>
        </w:rPr>
        <w:t>We wish to thank Dr. Mukherjee</w:t>
      </w:r>
      <w:r w:rsidR="00F203C9">
        <w:rPr>
          <w:color w:val="000000"/>
        </w:rPr>
        <w:t xml:space="preserve"> of the University of Houston</w:t>
      </w:r>
      <w:r w:rsidR="00327593">
        <w:rPr>
          <w:color w:val="000000"/>
        </w:rPr>
        <w:t xml:space="preserve"> Department of Computer Science</w:t>
      </w:r>
      <w:r>
        <w:rPr>
          <w:color w:val="000000"/>
        </w:rPr>
        <w:t xml:space="preserve"> for his continued support</w:t>
      </w:r>
      <w:r w:rsidR="00F203C9">
        <w:rPr>
          <w:color w:val="000000"/>
        </w:rPr>
        <w:t xml:space="preserve"> throughout this project.</w:t>
      </w:r>
      <w:bookmarkStart w:id="2" w:name="_GoBack"/>
      <w:bookmarkEnd w:id="2"/>
    </w:p>
    <w:p w14:paraId="09BC2A4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422E8D3" w14:textId="180B7EB1" w:rsidR="000060C6" w:rsidRDefault="000060C6" w:rsidP="00177B9E">
      <w:pPr>
        <w:numPr>
          <w:ilvl w:val="0"/>
          <w:numId w:val="22"/>
        </w:numPr>
        <w:rPr>
          <w:color w:val="000000"/>
          <w:sz w:val="16"/>
          <w:szCs w:val="16"/>
        </w:rPr>
      </w:pPr>
      <w:r>
        <w:rPr>
          <w:color w:val="000000"/>
          <w:sz w:val="16"/>
          <w:szCs w:val="16"/>
        </w:rPr>
        <w:t>A. Mukherjee,</w:t>
      </w:r>
      <w:r w:rsidR="00A83C86">
        <w:rPr>
          <w:color w:val="000000"/>
          <w:sz w:val="16"/>
          <w:szCs w:val="16"/>
        </w:rPr>
        <w:t xml:space="preserve"> and Bing Liu,</w:t>
      </w:r>
      <w:r>
        <w:rPr>
          <w:color w:val="000000"/>
          <w:sz w:val="16"/>
          <w:szCs w:val="16"/>
        </w:rPr>
        <w:t xml:space="preserve"> “Improving Gender Classification of Blog Authors” Proceedings of the 2010 Conference on </w:t>
      </w:r>
      <w:proofErr w:type="spellStart"/>
      <w:r>
        <w:rPr>
          <w:color w:val="000000"/>
          <w:sz w:val="16"/>
          <w:szCs w:val="16"/>
        </w:rPr>
        <w:t>Emperical</w:t>
      </w:r>
      <w:proofErr w:type="spellEnd"/>
      <w:r>
        <w:rPr>
          <w:color w:val="000000"/>
          <w:sz w:val="16"/>
          <w:szCs w:val="16"/>
        </w:rPr>
        <w:t xml:space="preserve"> Methods in Natural Language Processing.</w:t>
      </w:r>
      <w:r w:rsidR="00A83C86">
        <w:rPr>
          <w:color w:val="000000"/>
          <w:sz w:val="16"/>
          <w:szCs w:val="16"/>
        </w:rPr>
        <w:t xml:space="preserve"> (2010)</w:t>
      </w:r>
      <w:r>
        <w:rPr>
          <w:color w:val="000000"/>
          <w:sz w:val="16"/>
          <w:szCs w:val="16"/>
        </w:rPr>
        <w:t xml:space="preserve"> Available: </w:t>
      </w:r>
      <w:r w:rsidR="00A83C86" w:rsidRPr="003B39C5">
        <w:rPr>
          <w:color w:val="000000"/>
          <w:sz w:val="16"/>
          <w:szCs w:val="16"/>
        </w:rPr>
        <w:t>https://www.aclweb.org/anthology/D10-1021</w:t>
      </w:r>
    </w:p>
    <w:p w14:paraId="65AEE2AD" w14:textId="164110B1" w:rsidR="00FF0034" w:rsidRPr="00FF0034" w:rsidRDefault="00FF0034" w:rsidP="00FF0034">
      <w:pPr>
        <w:numPr>
          <w:ilvl w:val="0"/>
          <w:numId w:val="22"/>
        </w:numPr>
        <w:rPr>
          <w:color w:val="000000"/>
          <w:sz w:val="16"/>
          <w:szCs w:val="16"/>
        </w:rPr>
      </w:pPr>
      <w:r>
        <w:rPr>
          <w:color w:val="000000"/>
          <w:sz w:val="16"/>
          <w:szCs w:val="16"/>
        </w:rPr>
        <w:t xml:space="preserve">A. Halevy, P. </w:t>
      </w:r>
      <w:proofErr w:type="spellStart"/>
      <w:r>
        <w:rPr>
          <w:color w:val="000000"/>
          <w:sz w:val="16"/>
          <w:szCs w:val="16"/>
        </w:rPr>
        <w:t>Norvig</w:t>
      </w:r>
      <w:proofErr w:type="spellEnd"/>
      <w:r>
        <w:rPr>
          <w:color w:val="000000"/>
          <w:sz w:val="16"/>
          <w:szCs w:val="16"/>
        </w:rPr>
        <w:t>, F. Pereira. “The Unreasonable Effectiveness of Data” IEEE Intelligent Systems.</w:t>
      </w:r>
    </w:p>
    <w:p w14:paraId="3998AAE3" w14:textId="1FD4EB3B" w:rsidR="00A83C86" w:rsidRDefault="00A83C86" w:rsidP="00177B9E">
      <w:pPr>
        <w:numPr>
          <w:ilvl w:val="0"/>
          <w:numId w:val="22"/>
        </w:numPr>
        <w:rPr>
          <w:color w:val="000000"/>
          <w:sz w:val="16"/>
          <w:szCs w:val="16"/>
        </w:rPr>
      </w:pPr>
      <w:proofErr w:type="spellStart"/>
      <w:r>
        <w:rPr>
          <w:color w:val="000000"/>
          <w:sz w:val="16"/>
          <w:szCs w:val="16"/>
        </w:rPr>
        <w:t>Schler</w:t>
      </w:r>
      <w:proofErr w:type="spellEnd"/>
      <w:r>
        <w:rPr>
          <w:color w:val="000000"/>
          <w:sz w:val="16"/>
          <w:szCs w:val="16"/>
        </w:rPr>
        <w:t xml:space="preserve">, J., Koppel, M., </w:t>
      </w:r>
      <w:proofErr w:type="spellStart"/>
      <w:r>
        <w:rPr>
          <w:color w:val="000000"/>
          <w:sz w:val="16"/>
          <w:szCs w:val="16"/>
        </w:rPr>
        <w:t>Argamon</w:t>
      </w:r>
      <w:proofErr w:type="spellEnd"/>
      <w:r>
        <w:rPr>
          <w:color w:val="000000"/>
          <w:sz w:val="16"/>
          <w:szCs w:val="16"/>
        </w:rPr>
        <w:t>, S, and Pennebaker J. “Effects of age and gender on blogging” In Proc of the AAAI Spring Symposium Computational Approaches to Analyzing Weblogs. (2006)</w:t>
      </w:r>
    </w:p>
    <w:p w14:paraId="46510795" w14:textId="601EB247" w:rsidR="00A83C86" w:rsidRDefault="00A83C86" w:rsidP="00177B9E">
      <w:pPr>
        <w:numPr>
          <w:ilvl w:val="0"/>
          <w:numId w:val="22"/>
        </w:numPr>
        <w:rPr>
          <w:color w:val="000000"/>
          <w:sz w:val="16"/>
          <w:szCs w:val="16"/>
        </w:rPr>
      </w:pPr>
      <w:proofErr w:type="spellStart"/>
      <w:r>
        <w:rPr>
          <w:color w:val="000000"/>
          <w:sz w:val="16"/>
          <w:szCs w:val="16"/>
        </w:rPr>
        <w:t>Argamon</w:t>
      </w:r>
      <w:proofErr w:type="spellEnd"/>
      <w:r>
        <w:rPr>
          <w:color w:val="000000"/>
          <w:sz w:val="16"/>
          <w:szCs w:val="16"/>
        </w:rPr>
        <w:t xml:space="preserve">, S., Koppel, M., Pennebaker, J. W., </w:t>
      </w:r>
      <w:proofErr w:type="spellStart"/>
      <w:r>
        <w:rPr>
          <w:color w:val="000000"/>
          <w:sz w:val="16"/>
          <w:szCs w:val="16"/>
        </w:rPr>
        <w:t>Schler</w:t>
      </w:r>
      <w:proofErr w:type="spellEnd"/>
      <w:r>
        <w:rPr>
          <w:color w:val="000000"/>
          <w:sz w:val="16"/>
          <w:szCs w:val="16"/>
        </w:rPr>
        <w:t>, J. “Mining the Blogosphere: Age, Gender and the varieties of self-expression” First Monday (20</w:t>
      </w:r>
      <w:r w:rsidR="00685AD2">
        <w:rPr>
          <w:color w:val="000000"/>
          <w:sz w:val="16"/>
          <w:szCs w:val="16"/>
        </w:rPr>
        <w:t>0</w:t>
      </w:r>
      <w:r>
        <w:rPr>
          <w:color w:val="000000"/>
          <w:sz w:val="16"/>
          <w:szCs w:val="16"/>
        </w:rPr>
        <w:t>7)</w:t>
      </w:r>
    </w:p>
    <w:p w14:paraId="3D96E572" w14:textId="07CAF449" w:rsidR="00A83C86" w:rsidRDefault="00685AD2" w:rsidP="00177B9E">
      <w:pPr>
        <w:numPr>
          <w:ilvl w:val="0"/>
          <w:numId w:val="22"/>
        </w:numPr>
        <w:rPr>
          <w:color w:val="000000"/>
          <w:sz w:val="16"/>
          <w:szCs w:val="16"/>
        </w:rPr>
      </w:pPr>
      <w:r>
        <w:rPr>
          <w:color w:val="000000"/>
          <w:sz w:val="16"/>
          <w:szCs w:val="16"/>
        </w:rPr>
        <w:t>Yan, X., Yan, L. “Gender Classification of Weblog Authors” Computational Approaches to Analyzing Weblogs, AAAI. (2006)</w:t>
      </w:r>
    </w:p>
    <w:p w14:paraId="100A5BEE" w14:textId="31E0F606" w:rsidR="004F2F4F" w:rsidRDefault="007D1B03" w:rsidP="00177B9E">
      <w:pPr>
        <w:numPr>
          <w:ilvl w:val="0"/>
          <w:numId w:val="22"/>
        </w:numPr>
        <w:rPr>
          <w:color w:val="000000"/>
          <w:sz w:val="16"/>
          <w:szCs w:val="16"/>
        </w:rPr>
      </w:pPr>
      <w:proofErr w:type="spellStart"/>
      <w:r>
        <w:rPr>
          <w:color w:val="000000"/>
          <w:sz w:val="16"/>
          <w:szCs w:val="16"/>
        </w:rPr>
        <w:t>Nowson</w:t>
      </w:r>
      <w:proofErr w:type="spellEnd"/>
      <w:r>
        <w:rPr>
          <w:color w:val="000000"/>
          <w:sz w:val="16"/>
          <w:szCs w:val="16"/>
        </w:rPr>
        <w:t>, S., Oberlander J., “Gender Genres, and Individual Differences” In Proceedings of the 27</w:t>
      </w:r>
      <w:r w:rsidRPr="007D1B03">
        <w:rPr>
          <w:color w:val="000000"/>
          <w:sz w:val="16"/>
          <w:szCs w:val="16"/>
          <w:vertAlign w:val="superscript"/>
        </w:rPr>
        <w:t>th</w:t>
      </w:r>
      <w:r>
        <w:rPr>
          <w:color w:val="000000"/>
          <w:sz w:val="16"/>
          <w:szCs w:val="16"/>
        </w:rPr>
        <w:t xml:space="preserve"> annual meeting of the Cognitive Science Society (2005)</w:t>
      </w:r>
    </w:p>
    <w:p w14:paraId="2DFC1EB7" w14:textId="1D0485CD" w:rsidR="002F56FC" w:rsidRDefault="003B39C5" w:rsidP="00177B9E">
      <w:pPr>
        <w:numPr>
          <w:ilvl w:val="0"/>
          <w:numId w:val="22"/>
        </w:numPr>
        <w:rPr>
          <w:color w:val="000000"/>
          <w:sz w:val="16"/>
          <w:szCs w:val="16"/>
        </w:rPr>
      </w:pPr>
      <w:r>
        <w:rPr>
          <w:color w:val="000000"/>
          <w:sz w:val="16"/>
          <w:szCs w:val="16"/>
        </w:rPr>
        <w:t xml:space="preserve">NLTK. [Online] Available: </w:t>
      </w:r>
      <w:r w:rsidRPr="003B39C5">
        <w:rPr>
          <w:color w:val="000000"/>
          <w:sz w:val="16"/>
          <w:szCs w:val="16"/>
        </w:rPr>
        <w:t>https://www.nltk.org/</w:t>
      </w:r>
    </w:p>
    <w:p w14:paraId="59B00561" w14:textId="146CBDF1" w:rsidR="00E21E8F" w:rsidRDefault="00E21E8F" w:rsidP="00177B9E">
      <w:pPr>
        <w:numPr>
          <w:ilvl w:val="0"/>
          <w:numId w:val="22"/>
        </w:numPr>
        <w:rPr>
          <w:color w:val="000000"/>
          <w:sz w:val="16"/>
          <w:szCs w:val="16"/>
        </w:rPr>
      </w:pPr>
      <w:r>
        <w:rPr>
          <w:color w:val="000000"/>
          <w:sz w:val="16"/>
          <w:szCs w:val="16"/>
        </w:rPr>
        <w:t xml:space="preserve">Sample Blog Dataset. [Online] Available: </w:t>
      </w:r>
      <w:r w:rsidRPr="00E21E8F">
        <w:rPr>
          <w:color w:val="000000"/>
          <w:sz w:val="16"/>
          <w:szCs w:val="16"/>
        </w:rPr>
        <w:t>http://www.cs.uic.edu/~liub/FBS/blog-gender-dataset.rar</w:t>
      </w:r>
    </w:p>
    <w:p w14:paraId="518DD380" w14:textId="31A9C9D0" w:rsidR="003B39C5" w:rsidRDefault="00AB19FB" w:rsidP="00177B9E">
      <w:pPr>
        <w:numPr>
          <w:ilvl w:val="0"/>
          <w:numId w:val="22"/>
        </w:numPr>
        <w:rPr>
          <w:color w:val="000000"/>
          <w:sz w:val="16"/>
          <w:szCs w:val="16"/>
        </w:rPr>
      </w:pPr>
      <w:r>
        <w:rPr>
          <w:color w:val="000000"/>
          <w:sz w:val="16"/>
          <w:szCs w:val="16"/>
        </w:rPr>
        <w:lastRenderedPageBreak/>
        <w:t xml:space="preserve">Blog Authorship Corpus. [Online] Available: </w:t>
      </w:r>
      <w:r w:rsidRPr="00AB19FB">
        <w:rPr>
          <w:color w:val="000000"/>
          <w:sz w:val="16"/>
          <w:szCs w:val="16"/>
        </w:rPr>
        <w:t>http://u.cs.biu.ac.il/~koppel/BlogCorpus.htm</w:t>
      </w:r>
    </w:p>
    <w:p w14:paraId="7A7EF9BF" w14:textId="67C6CFDF" w:rsidR="00AB19FB" w:rsidRDefault="00FE1CC6" w:rsidP="00177B9E">
      <w:pPr>
        <w:numPr>
          <w:ilvl w:val="0"/>
          <w:numId w:val="22"/>
        </w:numPr>
        <w:rPr>
          <w:color w:val="000000"/>
          <w:sz w:val="16"/>
          <w:szCs w:val="16"/>
        </w:rPr>
      </w:pPr>
      <w:proofErr w:type="spellStart"/>
      <w:r>
        <w:rPr>
          <w:color w:val="000000"/>
          <w:sz w:val="16"/>
          <w:szCs w:val="16"/>
        </w:rPr>
        <w:t>Textstat</w:t>
      </w:r>
      <w:proofErr w:type="spellEnd"/>
      <w:r>
        <w:rPr>
          <w:color w:val="000000"/>
          <w:sz w:val="16"/>
          <w:szCs w:val="16"/>
        </w:rPr>
        <w:t xml:space="preserve">. [Online] Available: </w:t>
      </w:r>
      <w:r w:rsidRPr="00FE1CC6">
        <w:rPr>
          <w:color w:val="000000"/>
          <w:sz w:val="16"/>
          <w:szCs w:val="16"/>
        </w:rPr>
        <w:t>https://github.com/shivam5992/textstat</w:t>
      </w:r>
    </w:p>
    <w:p w14:paraId="5121961F" w14:textId="7CFE72D5" w:rsidR="00FE1CC6" w:rsidRDefault="00393575" w:rsidP="00177B9E">
      <w:pPr>
        <w:numPr>
          <w:ilvl w:val="0"/>
          <w:numId w:val="22"/>
        </w:numPr>
        <w:rPr>
          <w:color w:val="000000"/>
          <w:sz w:val="16"/>
          <w:szCs w:val="16"/>
        </w:rPr>
      </w:pPr>
      <w:proofErr w:type="spellStart"/>
      <w:r>
        <w:rPr>
          <w:color w:val="000000"/>
          <w:sz w:val="16"/>
          <w:szCs w:val="16"/>
        </w:rPr>
        <w:t>Pyspellchecker</w:t>
      </w:r>
      <w:proofErr w:type="spellEnd"/>
      <w:r>
        <w:rPr>
          <w:color w:val="000000"/>
          <w:sz w:val="16"/>
          <w:szCs w:val="16"/>
        </w:rPr>
        <w:t xml:space="preserve">. [Online] Available: </w:t>
      </w:r>
      <w:r w:rsidRPr="00464C47">
        <w:rPr>
          <w:color w:val="000000"/>
          <w:sz w:val="16"/>
          <w:szCs w:val="16"/>
        </w:rPr>
        <w:t>https://github.com/barrust/pyspellchecker</w:t>
      </w:r>
    </w:p>
    <w:p w14:paraId="0A59ECD1" w14:textId="46701DC1" w:rsidR="00393575" w:rsidRDefault="00DC5B27" w:rsidP="00177B9E">
      <w:pPr>
        <w:numPr>
          <w:ilvl w:val="0"/>
          <w:numId w:val="22"/>
        </w:numPr>
        <w:rPr>
          <w:color w:val="000000"/>
          <w:sz w:val="16"/>
          <w:szCs w:val="16"/>
        </w:rPr>
      </w:pPr>
      <w:r>
        <w:rPr>
          <w:color w:val="000000"/>
          <w:sz w:val="16"/>
          <w:szCs w:val="16"/>
        </w:rPr>
        <w:t xml:space="preserve">P. </w:t>
      </w:r>
      <w:proofErr w:type="spellStart"/>
      <w:r>
        <w:rPr>
          <w:color w:val="000000"/>
          <w:sz w:val="16"/>
          <w:szCs w:val="16"/>
        </w:rPr>
        <w:t>Norvig</w:t>
      </w:r>
      <w:proofErr w:type="spellEnd"/>
      <w:r>
        <w:rPr>
          <w:color w:val="000000"/>
          <w:sz w:val="16"/>
          <w:szCs w:val="16"/>
        </w:rPr>
        <w:t>. “How to write a spelling corrector”</w:t>
      </w:r>
      <w:r w:rsidR="00273A3A">
        <w:rPr>
          <w:color w:val="000000"/>
          <w:sz w:val="16"/>
          <w:szCs w:val="16"/>
        </w:rPr>
        <w:t xml:space="preserve"> [Online]</w:t>
      </w:r>
      <w:r>
        <w:rPr>
          <w:color w:val="000000"/>
          <w:sz w:val="16"/>
          <w:szCs w:val="16"/>
        </w:rPr>
        <w:t xml:space="preserve"> Available: </w:t>
      </w:r>
      <w:r w:rsidRPr="00DC5B27">
        <w:rPr>
          <w:color w:val="000000"/>
          <w:sz w:val="16"/>
          <w:szCs w:val="16"/>
        </w:rPr>
        <w:t>https://norvig.com/spell-correct.html</w:t>
      </w:r>
    </w:p>
    <w:p w14:paraId="76D0E7D0" w14:textId="56E4A9BE" w:rsidR="00DC5B27" w:rsidRDefault="00273A3A" w:rsidP="00177B9E">
      <w:pPr>
        <w:numPr>
          <w:ilvl w:val="0"/>
          <w:numId w:val="22"/>
        </w:numPr>
        <w:rPr>
          <w:color w:val="000000"/>
          <w:sz w:val="16"/>
          <w:szCs w:val="16"/>
        </w:rPr>
      </w:pPr>
      <w:proofErr w:type="spellStart"/>
      <w:r>
        <w:rPr>
          <w:color w:val="000000"/>
          <w:sz w:val="16"/>
          <w:szCs w:val="16"/>
        </w:rPr>
        <w:t>Levenshtein</w:t>
      </w:r>
      <w:proofErr w:type="spellEnd"/>
      <w:r>
        <w:rPr>
          <w:color w:val="000000"/>
          <w:sz w:val="16"/>
          <w:szCs w:val="16"/>
        </w:rPr>
        <w:t xml:space="preserve"> Distance. [Online] Available: </w:t>
      </w:r>
      <w:r w:rsidRPr="00273A3A">
        <w:rPr>
          <w:color w:val="000000"/>
          <w:sz w:val="16"/>
          <w:szCs w:val="16"/>
        </w:rPr>
        <w:t>https://en.wikipedia.org/wiki/Levenshtein_distance</w:t>
      </w:r>
    </w:p>
    <w:p w14:paraId="1D50C474" w14:textId="68AC75A7" w:rsidR="009C1B13" w:rsidRDefault="009C1B13" w:rsidP="00177B9E">
      <w:pPr>
        <w:numPr>
          <w:ilvl w:val="0"/>
          <w:numId w:val="22"/>
        </w:numPr>
        <w:rPr>
          <w:color w:val="000000"/>
          <w:sz w:val="16"/>
          <w:szCs w:val="16"/>
        </w:rPr>
      </w:pPr>
      <w:r>
        <w:rPr>
          <w:color w:val="000000"/>
          <w:sz w:val="16"/>
          <w:szCs w:val="16"/>
        </w:rPr>
        <w:t xml:space="preserve">Flair. [Online] Available: </w:t>
      </w:r>
      <w:r w:rsidRPr="009C1B13">
        <w:rPr>
          <w:color w:val="000000"/>
          <w:sz w:val="16"/>
          <w:szCs w:val="16"/>
        </w:rPr>
        <w:t>https://github.com/zalandoresearch/flair</w:t>
      </w:r>
    </w:p>
    <w:p w14:paraId="69CE7E65" w14:textId="77777777" w:rsidR="00177B9E" w:rsidRDefault="00177B9E" w:rsidP="00177B9E">
      <w:pPr>
        <w:pStyle w:val="References"/>
        <w:rPr>
          <w:rFonts w:ascii="Palatino" w:hAnsi="Palatino" w:cs="Tms Rmn"/>
          <w:color w:val="000000"/>
        </w:rPr>
      </w:pPr>
    </w:p>
    <w:p w14:paraId="31D3DBB5" w14:textId="77777777" w:rsidR="003410C8" w:rsidRPr="00177B9E" w:rsidRDefault="003410C8">
      <w:pPr>
        <w:pStyle w:val="VITA"/>
        <w:rPr>
          <w:color w:val="000000"/>
          <w:kern w:val="0"/>
          <w:szCs w:val="16"/>
        </w:rPr>
      </w:pPr>
    </w:p>
    <w:sectPr w:rsidR="003410C8" w:rsidRPr="00177B9E" w:rsidSect="0069250A">
      <w:headerReference w:type="even" r:id="rId15"/>
      <w:headerReference w:type="default" r:id="rId1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E62EC" w14:textId="77777777" w:rsidR="00B2513A" w:rsidRDefault="00B2513A">
      <w:r>
        <w:separator/>
      </w:r>
    </w:p>
  </w:endnote>
  <w:endnote w:type="continuationSeparator" w:id="0">
    <w:p w14:paraId="6F2C9FAE" w14:textId="77777777" w:rsidR="00B2513A" w:rsidRDefault="00B2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5007" w14:textId="77777777" w:rsidR="00F60F8C" w:rsidRDefault="00F60F8C">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2498" w14:textId="77777777" w:rsidR="00F60F8C" w:rsidRDefault="00F60F8C">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69049" w14:textId="77777777" w:rsidR="00F60F8C" w:rsidRDefault="00F60F8C">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85259" w14:textId="77777777" w:rsidR="00B2513A" w:rsidRDefault="00B2513A">
      <w:pPr>
        <w:pStyle w:val="TABLEROW"/>
        <w:jc w:val="left"/>
        <w:rPr>
          <w:position w:val="12"/>
          <w:sz w:val="20"/>
        </w:rPr>
      </w:pPr>
    </w:p>
  </w:footnote>
  <w:footnote w:type="continuationSeparator" w:id="0">
    <w:p w14:paraId="521878CF" w14:textId="77777777" w:rsidR="00B2513A" w:rsidRDefault="00B25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0EEB" w14:textId="77777777" w:rsidR="00F60F8C" w:rsidRDefault="00F60F8C">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A876" w14:textId="77777777" w:rsidR="00F60F8C" w:rsidRDefault="00F60F8C">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06E92" w14:textId="77777777" w:rsidR="00F60F8C" w:rsidRDefault="00F60F8C">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51879" w14:textId="042CFE39" w:rsidR="00F60F8C" w:rsidRDefault="00F60F8C">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Michael tran et al.: Gender classifcation from text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0D8F" w14:textId="1B311FC3" w:rsidR="00F60F8C" w:rsidRDefault="00F60F8C">
    <w:pPr>
      <w:pStyle w:val="Header"/>
      <w:tabs>
        <w:tab w:val="clear" w:pos="10200"/>
        <w:tab w:val="right" w:pos="10320"/>
      </w:tabs>
      <w:spacing w:line="180" w:lineRule="exact"/>
    </w:pPr>
    <w:r>
      <w:t>Michael tran et al.:  Gender classification from text</w:t>
    </w: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F995F1F"/>
    <w:multiLevelType w:val="hybridMultilevel"/>
    <w:tmpl w:val="C526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77669E"/>
    <w:multiLevelType w:val="hybridMultilevel"/>
    <w:tmpl w:val="AC1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00B4E53"/>
    <w:multiLevelType w:val="hybridMultilevel"/>
    <w:tmpl w:val="20B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6E52B0"/>
    <w:multiLevelType w:val="hybridMultilevel"/>
    <w:tmpl w:val="CAB8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B2B6802"/>
    <w:multiLevelType w:val="hybridMultilevel"/>
    <w:tmpl w:val="D7B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7"/>
  </w:num>
  <w:num w:numId="5">
    <w:abstractNumId w:val="40"/>
  </w:num>
  <w:num w:numId="6">
    <w:abstractNumId w:val="10"/>
  </w:num>
  <w:num w:numId="7">
    <w:abstractNumId w:val="21"/>
  </w:num>
  <w:num w:numId="8">
    <w:abstractNumId w:val="9"/>
  </w:num>
  <w:num w:numId="9">
    <w:abstractNumId w:val="8"/>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8"/>
  </w:num>
  <w:num w:numId="14">
    <w:abstractNumId w:val="28"/>
    <w:lvlOverride w:ilvl="0">
      <w:lvl w:ilvl="0">
        <w:start w:val="1"/>
        <w:numFmt w:val="decimal"/>
        <w:lvlText w:val="%1."/>
        <w:legacy w:legacy="1" w:legacySpace="0" w:legacyIndent="360"/>
        <w:lvlJc w:val="left"/>
        <w:pPr>
          <w:ind w:left="360" w:hanging="360"/>
        </w:pPr>
      </w:lvl>
    </w:lvlOverride>
  </w:num>
  <w:num w:numId="15">
    <w:abstractNumId w:val="22"/>
  </w:num>
  <w:num w:numId="16">
    <w:abstractNumId w:val="11"/>
  </w:num>
  <w:num w:numId="17">
    <w:abstractNumId w:val="33"/>
  </w:num>
  <w:num w:numId="18">
    <w:abstractNumId w:val="30"/>
  </w:num>
  <w:num w:numId="19">
    <w:abstractNumId w:val="41"/>
  </w:num>
  <w:num w:numId="20">
    <w:abstractNumId w:val="14"/>
  </w:num>
  <w:num w:numId="21">
    <w:abstractNumId w:val="13"/>
  </w:num>
  <w:num w:numId="22">
    <w:abstractNumId w:val="39"/>
  </w:num>
  <w:num w:numId="23">
    <w:abstractNumId w:val="23"/>
  </w:num>
  <w:num w:numId="24">
    <w:abstractNumId w:val="35"/>
  </w:num>
  <w:num w:numId="25">
    <w:abstractNumId w:val="4"/>
  </w:num>
  <w:num w:numId="26">
    <w:abstractNumId w:val="2"/>
  </w:num>
  <w:num w:numId="27">
    <w:abstractNumId w:val="5"/>
  </w:num>
  <w:num w:numId="28">
    <w:abstractNumId w:val="25"/>
  </w:num>
  <w:num w:numId="29">
    <w:abstractNumId w:val="42"/>
  </w:num>
  <w:num w:numId="30">
    <w:abstractNumId w:val="31"/>
  </w:num>
  <w:num w:numId="31">
    <w:abstractNumId w:val="26"/>
  </w:num>
  <w:num w:numId="32">
    <w:abstractNumId w:val="34"/>
  </w:num>
  <w:num w:numId="33">
    <w:abstractNumId w:val="36"/>
  </w:num>
  <w:num w:numId="34">
    <w:abstractNumId w:val="6"/>
  </w:num>
  <w:num w:numId="35">
    <w:abstractNumId w:val="7"/>
  </w:num>
  <w:num w:numId="36">
    <w:abstractNumId w:val="17"/>
  </w:num>
  <w:num w:numId="37">
    <w:abstractNumId w:val="38"/>
  </w:num>
  <w:num w:numId="38">
    <w:abstractNumId w:val="32"/>
  </w:num>
  <w:num w:numId="39">
    <w:abstractNumId w:val="3"/>
  </w:num>
  <w:num w:numId="40">
    <w:abstractNumId w:val="16"/>
  </w:num>
  <w:num w:numId="41">
    <w:abstractNumId w:val="37"/>
  </w:num>
  <w:num w:numId="42">
    <w:abstractNumId w:val="29"/>
  </w:num>
  <w:num w:numId="43">
    <w:abstractNumId w:val="24"/>
  </w:num>
  <w:num w:numId="44">
    <w:abstractNumId w:val="15"/>
  </w:num>
  <w:num w:numId="45">
    <w:abstractNumId w:val="12"/>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835"/>
    <w:rsid w:val="000060C6"/>
    <w:rsid w:val="0002623A"/>
    <w:rsid w:val="000264E9"/>
    <w:rsid w:val="000337D4"/>
    <w:rsid w:val="0003689C"/>
    <w:rsid w:val="000408F0"/>
    <w:rsid w:val="00070415"/>
    <w:rsid w:val="00073B47"/>
    <w:rsid w:val="000747C3"/>
    <w:rsid w:val="00075811"/>
    <w:rsid w:val="0007691B"/>
    <w:rsid w:val="0007707B"/>
    <w:rsid w:val="000779C3"/>
    <w:rsid w:val="00080132"/>
    <w:rsid w:val="00080D44"/>
    <w:rsid w:val="00081A57"/>
    <w:rsid w:val="000826E4"/>
    <w:rsid w:val="00096FE9"/>
    <w:rsid w:val="000A0364"/>
    <w:rsid w:val="000B09C9"/>
    <w:rsid w:val="000B28FF"/>
    <w:rsid w:val="000D1D53"/>
    <w:rsid w:val="000D4141"/>
    <w:rsid w:val="000D528D"/>
    <w:rsid w:val="000E06C4"/>
    <w:rsid w:val="000E1355"/>
    <w:rsid w:val="000E7541"/>
    <w:rsid w:val="000F7B2D"/>
    <w:rsid w:val="001030B4"/>
    <w:rsid w:val="0011034D"/>
    <w:rsid w:val="001122D8"/>
    <w:rsid w:val="00115D1E"/>
    <w:rsid w:val="001178CD"/>
    <w:rsid w:val="00125C83"/>
    <w:rsid w:val="00135C74"/>
    <w:rsid w:val="00177B89"/>
    <w:rsid w:val="00177B9E"/>
    <w:rsid w:val="00181DB3"/>
    <w:rsid w:val="001A57FD"/>
    <w:rsid w:val="001B04A3"/>
    <w:rsid w:val="001F2114"/>
    <w:rsid w:val="001F49EB"/>
    <w:rsid w:val="001F5270"/>
    <w:rsid w:val="0020188C"/>
    <w:rsid w:val="00204CF0"/>
    <w:rsid w:val="00210538"/>
    <w:rsid w:val="00210831"/>
    <w:rsid w:val="00220AD8"/>
    <w:rsid w:val="00221841"/>
    <w:rsid w:val="002236B9"/>
    <w:rsid w:val="00224B5F"/>
    <w:rsid w:val="00235D69"/>
    <w:rsid w:val="00245330"/>
    <w:rsid w:val="00246543"/>
    <w:rsid w:val="002522DF"/>
    <w:rsid w:val="002528B8"/>
    <w:rsid w:val="0027185E"/>
    <w:rsid w:val="00273A3A"/>
    <w:rsid w:val="00273B70"/>
    <w:rsid w:val="0027695E"/>
    <w:rsid w:val="0028078A"/>
    <w:rsid w:val="00282E7D"/>
    <w:rsid w:val="00287008"/>
    <w:rsid w:val="00287995"/>
    <w:rsid w:val="00297A62"/>
    <w:rsid w:val="002A0BA1"/>
    <w:rsid w:val="002B51D9"/>
    <w:rsid w:val="002B7216"/>
    <w:rsid w:val="002D46B5"/>
    <w:rsid w:val="002D6CE6"/>
    <w:rsid w:val="002E4AB0"/>
    <w:rsid w:val="002E799D"/>
    <w:rsid w:val="002F2412"/>
    <w:rsid w:val="002F2967"/>
    <w:rsid w:val="002F56FC"/>
    <w:rsid w:val="0030101D"/>
    <w:rsid w:val="00317A94"/>
    <w:rsid w:val="00322567"/>
    <w:rsid w:val="003242D3"/>
    <w:rsid w:val="00327593"/>
    <w:rsid w:val="003401D4"/>
    <w:rsid w:val="003410C8"/>
    <w:rsid w:val="00393575"/>
    <w:rsid w:val="00394B69"/>
    <w:rsid w:val="003A074C"/>
    <w:rsid w:val="003A5630"/>
    <w:rsid w:val="003B07DF"/>
    <w:rsid w:val="003B39C5"/>
    <w:rsid w:val="003B71AC"/>
    <w:rsid w:val="003C165F"/>
    <w:rsid w:val="003D4C09"/>
    <w:rsid w:val="003D5AE9"/>
    <w:rsid w:val="003D7E09"/>
    <w:rsid w:val="003E52A8"/>
    <w:rsid w:val="00402C0E"/>
    <w:rsid w:val="00417D5C"/>
    <w:rsid w:val="00422043"/>
    <w:rsid w:val="00427EF6"/>
    <w:rsid w:val="004363B2"/>
    <w:rsid w:val="00437285"/>
    <w:rsid w:val="00443792"/>
    <w:rsid w:val="00452478"/>
    <w:rsid w:val="004545B1"/>
    <w:rsid w:val="004617AE"/>
    <w:rsid w:val="00463A99"/>
    <w:rsid w:val="00464C47"/>
    <w:rsid w:val="004828F3"/>
    <w:rsid w:val="00485975"/>
    <w:rsid w:val="0049448E"/>
    <w:rsid w:val="004960FD"/>
    <w:rsid w:val="004B5213"/>
    <w:rsid w:val="004C1505"/>
    <w:rsid w:val="004F2F4F"/>
    <w:rsid w:val="004F55B9"/>
    <w:rsid w:val="00510045"/>
    <w:rsid w:val="00510F8C"/>
    <w:rsid w:val="00514803"/>
    <w:rsid w:val="00514857"/>
    <w:rsid w:val="00515AA0"/>
    <w:rsid w:val="005209E0"/>
    <w:rsid w:val="00523C44"/>
    <w:rsid w:val="00531BD2"/>
    <w:rsid w:val="005348DB"/>
    <w:rsid w:val="00537230"/>
    <w:rsid w:val="005450B9"/>
    <w:rsid w:val="00550681"/>
    <w:rsid w:val="00551D2B"/>
    <w:rsid w:val="005544D3"/>
    <w:rsid w:val="005734AD"/>
    <w:rsid w:val="0057556C"/>
    <w:rsid w:val="005755E9"/>
    <w:rsid w:val="00586109"/>
    <w:rsid w:val="00586B84"/>
    <w:rsid w:val="005939CE"/>
    <w:rsid w:val="005A3E15"/>
    <w:rsid w:val="005A46A1"/>
    <w:rsid w:val="005A62B7"/>
    <w:rsid w:val="005C6DEF"/>
    <w:rsid w:val="005D0EE2"/>
    <w:rsid w:val="005F5291"/>
    <w:rsid w:val="006003ED"/>
    <w:rsid w:val="006120F7"/>
    <w:rsid w:val="0061223B"/>
    <w:rsid w:val="006212DE"/>
    <w:rsid w:val="0063018F"/>
    <w:rsid w:val="006307E2"/>
    <w:rsid w:val="00634444"/>
    <w:rsid w:val="0064699A"/>
    <w:rsid w:val="00646E93"/>
    <w:rsid w:val="00651CBD"/>
    <w:rsid w:val="00653F37"/>
    <w:rsid w:val="006600E2"/>
    <w:rsid w:val="0066428E"/>
    <w:rsid w:val="00665B77"/>
    <w:rsid w:val="006661EB"/>
    <w:rsid w:val="006721F9"/>
    <w:rsid w:val="006744F2"/>
    <w:rsid w:val="00675BC6"/>
    <w:rsid w:val="00685AD2"/>
    <w:rsid w:val="0069250A"/>
    <w:rsid w:val="006C48DE"/>
    <w:rsid w:val="006C5E6E"/>
    <w:rsid w:val="006D0FCC"/>
    <w:rsid w:val="006E0978"/>
    <w:rsid w:val="006E0C98"/>
    <w:rsid w:val="006E324F"/>
    <w:rsid w:val="006E54EC"/>
    <w:rsid w:val="006F0273"/>
    <w:rsid w:val="006F7DB7"/>
    <w:rsid w:val="00701732"/>
    <w:rsid w:val="00706446"/>
    <w:rsid w:val="00711182"/>
    <w:rsid w:val="0071239C"/>
    <w:rsid w:val="00716696"/>
    <w:rsid w:val="00723DDD"/>
    <w:rsid w:val="00724315"/>
    <w:rsid w:val="00724510"/>
    <w:rsid w:val="0073587B"/>
    <w:rsid w:val="00737A6F"/>
    <w:rsid w:val="0074172D"/>
    <w:rsid w:val="00747F21"/>
    <w:rsid w:val="007531F4"/>
    <w:rsid w:val="00753322"/>
    <w:rsid w:val="00753F24"/>
    <w:rsid w:val="00770752"/>
    <w:rsid w:val="00772344"/>
    <w:rsid w:val="00774175"/>
    <w:rsid w:val="00775EEA"/>
    <w:rsid w:val="0078229A"/>
    <w:rsid w:val="00782C13"/>
    <w:rsid w:val="0078629A"/>
    <w:rsid w:val="0078709F"/>
    <w:rsid w:val="00792563"/>
    <w:rsid w:val="00796F63"/>
    <w:rsid w:val="00797455"/>
    <w:rsid w:val="007A0DFC"/>
    <w:rsid w:val="007A4AEA"/>
    <w:rsid w:val="007A6CBC"/>
    <w:rsid w:val="007D023C"/>
    <w:rsid w:val="007D1B03"/>
    <w:rsid w:val="007D540B"/>
    <w:rsid w:val="007E1635"/>
    <w:rsid w:val="007E1AB8"/>
    <w:rsid w:val="007F11F1"/>
    <w:rsid w:val="007F7FDC"/>
    <w:rsid w:val="00813A23"/>
    <w:rsid w:val="00816E45"/>
    <w:rsid w:val="008176FB"/>
    <w:rsid w:val="00820648"/>
    <w:rsid w:val="00833B26"/>
    <w:rsid w:val="00850C4C"/>
    <w:rsid w:val="00865ECA"/>
    <w:rsid w:val="00867118"/>
    <w:rsid w:val="00867E5F"/>
    <w:rsid w:val="008766DB"/>
    <w:rsid w:val="00885154"/>
    <w:rsid w:val="00887762"/>
    <w:rsid w:val="008C015B"/>
    <w:rsid w:val="008D5C10"/>
    <w:rsid w:val="008F09B8"/>
    <w:rsid w:val="008F6FA9"/>
    <w:rsid w:val="0091676E"/>
    <w:rsid w:val="00921B75"/>
    <w:rsid w:val="00921C54"/>
    <w:rsid w:val="00926E12"/>
    <w:rsid w:val="00953754"/>
    <w:rsid w:val="0096289C"/>
    <w:rsid w:val="009848F6"/>
    <w:rsid w:val="0099537B"/>
    <w:rsid w:val="009A42E5"/>
    <w:rsid w:val="009B180E"/>
    <w:rsid w:val="009B21DB"/>
    <w:rsid w:val="009B6B4E"/>
    <w:rsid w:val="009C1B13"/>
    <w:rsid w:val="009C49C5"/>
    <w:rsid w:val="009D3667"/>
    <w:rsid w:val="009D6654"/>
    <w:rsid w:val="009D71A0"/>
    <w:rsid w:val="009F4BDD"/>
    <w:rsid w:val="00A001DB"/>
    <w:rsid w:val="00A00E3F"/>
    <w:rsid w:val="00A071E9"/>
    <w:rsid w:val="00A211B7"/>
    <w:rsid w:val="00A34011"/>
    <w:rsid w:val="00A36517"/>
    <w:rsid w:val="00A60B37"/>
    <w:rsid w:val="00A64EB7"/>
    <w:rsid w:val="00A70AE5"/>
    <w:rsid w:val="00A71C4B"/>
    <w:rsid w:val="00A748F9"/>
    <w:rsid w:val="00A76BBC"/>
    <w:rsid w:val="00A83C86"/>
    <w:rsid w:val="00A87280"/>
    <w:rsid w:val="00A9698F"/>
    <w:rsid w:val="00AA3EAA"/>
    <w:rsid w:val="00AB19FB"/>
    <w:rsid w:val="00AB230A"/>
    <w:rsid w:val="00AB633F"/>
    <w:rsid w:val="00AB71AF"/>
    <w:rsid w:val="00AC0240"/>
    <w:rsid w:val="00AC267E"/>
    <w:rsid w:val="00AF56EA"/>
    <w:rsid w:val="00AF6B52"/>
    <w:rsid w:val="00B23D4B"/>
    <w:rsid w:val="00B2513A"/>
    <w:rsid w:val="00B33FD5"/>
    <w:rsid w:val="00B414A2"/>
    <w:rsid w:val="00B538EB"/>
    <w:rsid w:val="00B61ED2"/>
    <w:rsid w:val="00B66CCB"/>
    <w:rsid w:val="00B7176D"/>
    <w:rsid w:val="00B9544F"/>
    <w:rsid w:val="00BB2827"/>
    <w:rsid w:val="00BB343C"/>
    <w:rsid w:val="00BB3CE5"/>
    <w:rsid w:val="00BC19F3"/>
    <w:rsid w:val="00BC3EA4"/>
    <w:rsid w:val="00BD3D4A"/>
    <w:rsid w:val="00C2220A"/>
    <w:rsid w:val="00C23EE0"/>
    <w:rsid w:val="00C261B4"/>
    <w:rsid w:val="00C32098"/>
    <w:rsid w:val="00C34DDC"/>
    <w:rsid w:val="00C36DD6"/>
    <w:rsid w:val="00C44FB0"/>
    <w:rsid w:val="00C55603"/>
    <w:rsid w:val="00C76B0A"/>
    <w:rsid w:val="00C8132D"/>
    <w:rsid w:val="00CA72F8"/>
    <w:rsid w:val="00CB7FA4"/>
    <w:rsid w:val="00CC21B6"/>
    <w:rsid w:val="00CC2880"/>
    <w:rsid w:val="00CD08F1"/>
    <w:rsid w:val="00CE014C"/>
    <w:rsid w:val="00CE683E"/>
    <w:rsid w:val="00CF4E72"/>
    <w:rsid w:val="00D07430"/>
    <w:rsid w:val="00D20328"/>
    <w:rsid w:val="00D32CD3"/>
    <w:rsid w:val="00D4780E"/>
    <w:rsid w:val="00D535B0"/>
    <w:rsid w:val="00D546C6"/>
    <w:rsid w:val="00D650ED"/>
    <w:rsid w:val="00D66090"/>
    <w:rsid w:val="00D67180"/>
    <w:rsid w:val="00D7366A"/>
    <w:rsid w:val="00D778DC"/>
    <w:rsid w:val="00D906E4"/>
    <w:rsid w:val="00D96813"/>
    <w:rsid w:val="00D97007"/>
    <w:rsid w:val="00DA0D62"/>
    <w:rsid w:val="00DB70AA"/>
    <w:rsid w:val="00DC3074"/>
    <w:rsid w:val="00DC5B27"/>
    <w:rsid w:val="00DD3B3D"/>
    <w:rsid w:val="00DE2722"/>
    <w:rsid w:val="00DF096F"/>
    <w:rsid w:val="00DF4172"/>
    <w:rsid w:val="00E12B17"/>
    <w:rsid w:val="00E175F0"/>
    <w:rsid w:val="00E21E8F"/>
    <w:rsid w:val="00E33360"/>
    <w:rsid w:val="00E35562"/>
    <w:rsid w:val="00E430B6"/>
    <w:rsid w:val="00E46310"/>
    <w:rsid w:val="00E55420"/>
    <w:rsid w:val="00E711EA"/>
    <w:rsid w:val="00E718C1"/>
    <w:rsid w:val="00E749EF"/>
    <w:rsid w:val="00E83F80"/>
    <w:rsid w:val="00EA48C6"/>
    <w:rsid w:val="00EB4112"/>
    <w:rsid w:val="00EB68D3"/>
    <w:rsid w:val="00EC1F94"/>
    <w:rsid w:val="00EC2593"/>
    <w:rsid w:val="00ED6693"/>
    <w:rsid w:val="00EF2899"/>
    <w:rsid w:val="00EF450F"/>
    <w:rsid w:val="00F078C6"/>
    <w:rsid w:val="00F12240"/>
    <w:rsid w:val="00F12B7D"/>
    <w:rsid w:val="00F14A91"/>
    <w:rsid w:val="00F203C9"/>
    <w:rsid w:val="00F334A5"/>
    <w:rsid w:val="00F33631"/>
    <w:rsid w:val="00F35311"/>
    <w:rsid w:val="00F504B7"/>
    <w:rsid w:val="00F52832"/>
    <w:rsid w:val="00F52C68"/>
    <w:rsid w:val="00F60F8C"/>
    <w:rsid w:val="00F6366F"/>
    <w:rsid w:val="00F964F4"/>
    <w:rsid w:val="00F96CC0"/>
    <w:rsid w:val="00F975B6"/>
    <w:rsid w:val="00FA0BE0"/>
    <w:rsid w:val="00FD010C"/>
    <w:rsid w:val="00FD0AE3"/>
    <w:rsid w:val="00FD232D"/>
    <w:rsid w:val="00FE1CC6"/>
    <w:rsid w:val="00FE36E4"/>
    <w:rsid w:val="00FF0034"/>
    <w:rsid w:val="00FF5190"/>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D6389"/>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DB70AA"/>
    <w:rPr>
      <w:color w:val="605E5C"/>
      <w:shd w:val="clear" w:color="auto" w:fill="E1DFDD"/>
    </w:rPr>
  </w:style>
  <w:style w:type="character" w:customStyle="1" w:styleId="Heading2Char">
    <w:name w:val="Heading 2 Char"/>
    <w:basedOn w:val="DefaultParagraphFont"/>
    <w:link w:val="Heading2"/>
    <w:rsid w:val="00770752"/>
    <w:rPr>
      <w:rFonts w:ascii="Helvetica" w:hAnsi="Helvetica"/>
      <w:b/>
      <w:kern w:val="16"/>
    </w:rPr>
  </w:style>
  <w:style w:type="character" w:styleId="PlaceholderText">
    <w:name w:val="Placeholder Text"/>
    <w:basedOn w:val="DefaultParagraphFont"/>
    <w:uiPriority w:val="99"/>
    <w:semiHidden/>
    <w:rsid w:val="00417D5C"/>
    <w:rPr>
      <w:color w:val="808080"/>
    </w:rPr>
  </w:style>
  <w:style w:type="table" w:styleId="TableGrid">
    <w:name w:val="Table Grid"/>
    <w:basedOn w:val="TableNormal"/>
    <w:rsid w:val="00FF7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120F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20787">
      <w:bodyDiv w:val="1"/>
      <w:marLeft w:val="0"/>
      <w:marRight w:val="0"/>
      <w:marTop w:val="0"/>
      <w:marBottom w:val="0"/>
      <w:divBdr>
        <w:top w:val="none" w:sz="0" w:space="0" w:color="auto"/>
        <w:left w:val="none" w:sz="0" w:space="0" w:color="auto"/>
        <w:bottom w:val="none" w:sz="0" w:space="0" w:color="auto"/>
        <w:right w:val="none" w:sz="0" w:space="0" w:color="auto"/>
      </w:divBdr>
    </w:div>
    <w:div w:id="1316760715">
      <w:bodyDiv w:val="1"/>
      <w:marLeft w:val="0"/>
      <w:marRight w:val="0"/>
      <w:marTop w:val="0"/>
      <w:marBottom w:val="0"/>
      <w:divBdr>
        <w:top w:val="none" w:sz="0" w:space="0" w:color="auto"/>
        <w:left w:val="none" w:sz="0" w:space="0" w:color="auto"/>
        <w:bottom w:val="none" w:sz="0" w:space="0" w:color="auto"/>
        <w:right w:val="none" w:sz="0" w:space="0" w:color="auto"/>
      </w:divBdr>
      <w:divsChild>
        <w:div w:id="977102310">
          <w:marLeft w:val="0"/>
          <w:marRight w:val="0"/>
          <w:marTop w:val="0"/>
          <w:marBottom w:val="0"/>
          <w:divBdr>
            <w:top w:val="none" w:sz="0" w:space="0" w:color="auto"/>
            <w:left w:val="none" w:sz="0" w:space="0" w:color="auto"/>
            <w:bottom w:val="none" w:sz="0" w:space="0" w:color="auto"/>
            <w:right w:val="none" w:sz="0" w:space="0" w:color="auto"/>
          </w:divBdr>
          <w:divsChild>
            <w:div w:id="94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116">
      <w:bodyDiv w:val="1"/>
      <w:marLeft w:val="0"/>
      <w:marRight w:val="0"/>
      <w:marTop w:val="0"/>
      <w:marBottom w:val="0"/>
      <w:divBdr>
        <w:top w:val="none" w:sz="0" w:space="0" w:color="auto"/>
        <w:left w:val="none" w:sz="0" w:space="0" w:color="auto"/>
        <w:bottom w:val="none" w:sz="0" w:space="0" w:color="auto"/>
        <w:right w:val="none" w:sz="0" w:space="0" w:color="auto"/>
      </w:divBdr>
      <w:divsChild>
        <w:div w:id="2031838108">
          <w:marLeft w:val="0"/>
          <w:marRight w:val="0"/>
          <w:marTop w:val="0"/>
          <w:marBottom w:val="0"/>
          <w:divBdr>
            <w:top w:val="none" w:sz="0" w:space="0" w:color="auto"/>
            <w:left w:val="none" w:sz="0" w:space="0" w:color="auto"/>
            <w:bottom w:val="none" w:sz="0" w:space="0" w:color="auto"/>
            <w:right w:val="none" w:sz="0" w:space="0" w:color="auto"/>
          </w:divBdr>
          <w:divsChild>
            <w:div w:id="34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0A2B-375B-48A1-BCD4-990D0EC79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922</TotalTime>
  <Pages>7</Pages>
  <Words>4557</Words>
  <Characters>25976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30473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Michael Tran</cp:lastModifiedBy>
  <cp:revision>315</cp:revision>
  <cp:lastPrinted>2003-04-30T17:12:00Z</cp:lastPrinted>
  <dcterms:created xsi:type="dcterms:W3CDTF">2012-11-09T22:24:00Z</dcterms:created>
  <dcterms:modified xsi:type="dcterms:W3CDTF">2019-05-07T16:43:00Z</dcterms:modified>
</cp:coreProperties>
</file>